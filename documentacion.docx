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B38EC" w14:textId="5591A553" w:rsidR="004A73BF" w:rsidRPr="0062370D" w:rsidRDefault="0062370D" w:rsidP="007D5AC1">
      <w:r w:rsidRPr="0062370D">
        <w:rPr>
          <w:noProof/>
          <w:lang w:eastAsia="en-US"/>
        </w:rPr>
        <w:drawing>
          <wp:anchor distT="0" distB="0" distL="114300" distR="114300" simplePos="0" relativeHeight="251685888" behindDoc="1" locked="0" layoutInCell="1" allowOverlap="1" wp14:anchorId="16336A23" wp14:editId="0E33D1ED">
            <wp:simplePos x="0" y="0"/>
            <wp:positionH relativeFrom="column">
              <wp:posOffset>-493664</wp:posOffset>
            </wp:positionH>
            <wp:positionV relativeFrom="paragraph">
              <wp:posOffset>-658499</wp:posOffset>
            </wp:positionV>
            <wp:extent cx="7658100" cy="10744200"/>
            <wp:effectExtent l="0" t="0" r="0" b="0"/>
            <wp:wrapNone/>
            <wp:docPr id="258" name="Picture 2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399EA" w14:textId="3CD72B57" w:rsidR="004A73BF" w:rsidRPr="0062370D" w:rsidRDefault="004A73BF" w:rsidP="007D5AC1"/>
    <w:p w14:paraId="04047A3B" w14:textId="1EC25F5C" w:rsidR="004A73BF" w:rsidRPr="0062370D" w:rsidRDefault="004A73BF" w:rsidP="007D5AC1"/>
    <w:p w14:paraId="3AD1E334" w14:textId="3D4BB707" w:rsidR="004A73BF" w:rsidRPr="0062370D" w:rsidRDefault="004A73BF" w:rsidP="007D5AC1"/>
    <w:p w14:paraId="21061D75" w14:textId="64D516CF" w:rsidR="004A73BF" w:rsidRPr="0062370D" w:rsidRDefault="004A73BF" w:rsidP="007D5AC1"/>
    <w:p w14:paraId="02A4C3A3" w14:textId="54A2797F" w:rsidR="004A73BF" w:rsidRPr="0062370D" w:rsidRDefault="004A73BF" w:rsidP="007D5AC1"/>
    <w:p w14:paraId="05F1E530" w14:textId="06CE17B2" w:rsidR="004A73BF" w:rsidRPr="0062370D" w:rsidRDefault="002871E2" w:rsidP="007D5AC1">
      <w:r w:rsidRPr="0062370D">
        <w:rPr>
          <w:noProof/>
        </w:rPr>
        <w:drawing>
          <wp:anchor distT="0" distB="0" distL="114300" distR="114300" simplePos="0" relativeHeight="251691008" behindDoc="0" locked="0" layoutInCell="1" allowOverlap="1" wp14:anchorId="707D746D" wp14:editId="7A899B81">
            <wp:simplePos x="0" y="0"/>
            <wp:positionH relativeFrom="column">
              <wp:posOffset>-454395</wp:posOffset>
            </wp:positionH>
            <wp:positionV relativeFrom="paragraph">
              <wp:posOffset>148052</wp:posOffset>
            </wp:positionV>
            <wp:extent cx="4748400" cy="2671200"/>
            <wp:effectExtent l="0" t="0" r="0" b="0"/>
            <wp:wrapThrough wrapText="bothSides">
              <wp:wrapPolygon edited="0">
                <wp:start x="0" y="0"/>
                <wp:lineTo x="0" y="21415"/>
                <wp:lineTo x="21493" y="21415"/>
                <wp:lineTo x="21493" y="0"/>
                <wp:lineTo x="0" y="0"/>
              </wp:wrapPolygon>
            </wp:wrapThrough>
            <wp:docPr id="13141454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5479" name="Imagen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12EC" w14:textId="039F06A2" w:rsidR="004A73BF" w:rsidRPr="0062370D" w:rsidRDefault="004A73BF" w:rsidP="007D5AC1"/>
    <w:p w14:paraId="00CC9FDA" w14:textId="44177A12" w:rsidR="004A73BF" w:rsidRPr="0062370D" w:rsidRDefault="004A73BF" w:rsidP="007D5AC1"/>
    <w:p w14:paraId="451D144C" w14:textId="77777777" w:rsidR="004A73BF" w:rsidRPr="0062370D" w:rsidRDefault="004A73BF" w:rsidP="007D5AC1"/>
    <w:p w14:paraId="07A07C3F" w14:textId="0E82A885" w:rsidR="004A73BF" w:rsidRPr="0062370D" w:rsidRDefault="004A73BF" w:rsidP="007D5AC1"/>
    <w:p w14:paraId="32CB2EF1" w14:textId="7B117E4D" w:rsidR="004A73BF" w:rsidRPr="0062370D" w:rsidRDefault="004A73BF" w:rsidP="007D5AC1"/>
    <w:p w14:paraId="37D493EA" w14:textId="3010A382" w:rsidR="004A73BF" w:rsidRPr="0062370D" w:rsidRDefault="004A73BF" w:rsidP="007D5AC1"/>
    <w:p w14:paraId="713B52F8" w14:textId="0967DDEE" w:rsidR="004A73BF" w:rsidRPr="0062370D" w:rsidRDefault="004A73BF" w:rsidP="007D5AC1"/>
    <w:p w14:paraId="0BEAE191" w14:textId="0005A9CB" w:rsidR="004A73BF" w:rsidRPr="0062370D" w:rsidRDefault="004A73BF" w:rsidP="007D5AC1"/>
    <w:p w14:paraId="4CDC39B0" w14:textId="3D223FA9" w:rsidR="004A73BF" w:rsidRPr="0062370D" w:rsidRDefault="004A73BF" w:rsidP="007D5AC1"/>
    <w:p w14:paraId="379DEFC0" w14:textId="21DA6CC2" w:rsidR="004A73BF" w:rsidRPr="0062370D" w:rsidRDefault="004A73BF" w:rsidP="007D5AC1"/>
    <w:p w14:paraId="41037849" w14:textId="2687867B" w:rsidR="004A73BF" w:rsidRPr="0062370D" w:rsidRDefault="00F0441F" w:rsidP="00F0441F">
      <w:pPr>
        <w:tabs>
          <w:tab w:val="left" w:pos="3153"/>
        </w:tabs>
      </w:pPr>
      <w:r w:rsidRPr="0062370D">
        <w:tab/>
      </w:r>
    </w:p>
    <w:p w14:paraId="3D2A52B3" w14:textId="6F44FF93" w:rsidR="004A73BF" w:rsidRPr="0062370D" w:rsidRDefault="004A73BF" w:rsidP="007D5AC1"/>
    <w:p w14:paraId="1BB37020" w14:textId="749670AB" w:rsidR="004A73BF" w:rsidRPr="0062370D" w:rsidRDefault="004A73BF" w:rsidP="007D5AC1"/>
    <w:p w14:paraId="4DE13FF6" w14:textId="53FB0280" w:rsidR="004A73BF" w:rsidRPr="0062370D" w:rsidRDefault="004A73BF" w:rsidP="007D5AC1"/>
    <w:p w14:paraId="555F8D05" w14:textId="22BF4D82" w:rsidR="004A73BF" w:rsidRPr="0062370D" w:rsidRDefault="004A73BF" w:rsidP="007D5AC1"/>
    <w:p w14:paraId="4DB1CBB0" w14:textId="46D7464E" w:rsidR="004A73BF" w:rsidRPr="0062370D" w:rsidRDefault="004A73BF" w:rsidP="007D5AC1"/>
    <w:p w14:paraId="38DFF4BB" w14:textId="15174123" w:rsidR="004A73BF" w:rsidRPr="0062370D" w:rsidRDefault="004A73BF" w:rsidP="007D5AC1"/>
    <w:p w14:paraId="02BC82F4" w14:textId="77777777" w:rsidR="004A73BF" w:rsidRPr="0062370D" w:rsidRDefault="004A73BF" w:rsidP="007D5AC1"/>
    <w:p w14:paraId="14F87607" w14:textId="708A6304" w:rsidR="004A73BF" w:rsidRPr="0062370D" w:rsidRDefault="004A73BF" w:rsidP="007D5AC1"/>
    <w:p w14:paraId="1AD4A48B" w14:textId="77777777" w:rsidR="004A73BF" w:rsidRPr="0062370D" w:rsidRDefault="004A73BF" w:rsidP="004A73BF">
      <w:pPr>
        <w:pStyle w:val="My"/>
        <w:jc w:val="right"/>
        <w:rPr>
          <w:rStyle w:val="sowc"/>
          <w:color w:val="333333"/>
          <w:lang w:val="es-UY"/>
        </w:rPr>
      </w:pPr>
    </w:p>
    <w:p w14:paraId="6AB9233D" w14:textId="77777777" w:rsidR="004A73BF" w:rsidRPr="0062370D" w:rsidRDefault="004A73BF" w:rsidP="007D5AC1"/>
    <w:p w14:paraId="5B89C495" w14:textId="65F0FE19" w:rsidR="004A73BF" w:rsidRPr="0062370D" w:rsidRDefault="0062370D" w:rsidP="007D5AC1">
      <w:r w:rsidRPr="0062370D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13C9519D" wp14:editId="67BE4BE3">
                <wp:simplePos x="0" y="0"/>
                <wp:positionH relativeFrom="column">
                  <wp:posOffset>-401102</wp:posOffset>
                </wp:positionH>
                <wp:positionV relativeFrom="paragraph">
                  <wp:posOffset>81296</wp:posOffset>
                </wp:positionV>
                <wp:extent cx="7494714" cy="1028700"/>
                <wp:effectExtent l="0" t="0" r="0" b="0"/>
                <wp:wrapNone/>
                <wp:docPr id="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4714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FF20C" w14:textId="58CCBADA" w:rsidR="00623AFF" w:rsidRPr="0062370D" w:rsidRDefault="0062370D" w:rsidP="000410C3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color w:val="FFFFFF"/>
                                <w:sz w:val="48"/>
                                <w:szCs w:val="48"/>
                              </w:rPr>
                            </w:pPr>
                            <w:bookmarkStart w:id="0" w:name="_Toc166677011"/>
                            <w:r w:rsidRPr="0062370D">
                              <w:rPr>
                                <w:color w:val="FFFFFF"/>
                                <w:sz w:val="48"/>
                                <w:szCs w:val="48"/>
                              </w:rPr>
                              <w:t>TALLER DE TECNOLOG</w:t>
                            </w:r>
                            <w:r w:rsidR="00EF5E48">
                              <w:rPr>
                                <w:color w:val="FFFFFF"/>
                                <w:sz w:val="48"/>
                                <w:szCs w:val="48"/>
                              </w:rPr>
                              <w:t>Í</w:t>
                            </w:r>
                            <w:r w:rsidRPr="0062370D">
                              <w:rPr>
                                <w:color w:val="FFFFFF"/>
                                <w:sz w:val="48"/>
                                <w:szCs w:val="48"/>
                              </w:rPr>
                              <w:t>AS</w:t>
                            </w:r>
                            <w:bookmarkEnd w:id="0"/>
                          </w:p>
                          <w:p w14:paraId="00158A82" w14:textId="33B4C849" w:rsidR="00623AFF" w:rsidRPr="0062370D" w:rsidRDefault="0062370D" w:rsidP="000410C3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color w:val="FFFFFF"/>
                              </w:rPr>
                            </w:pPr>
                            <w:bookmarkStart w:id="1" w:name="_Toc166677012"/>
                            <w:r w:rsidRPr="0062370D">
                              <w:rPr>
                                <w:rStyle w:val="sowc"/>
                                <w:color w:val="FFFFFF"/>
                              </w:rPr>
                              <w:t>OBLIGATORIO 1 – UNIVERSIDAD ORT</w:t>
                            </w:r>
                            <w:bookmarkEnd w:id="1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9519D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-31.6pt;margin-top:6.4pt;width:590.15pt;height:81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" filled="f" fillcolor="#fffffe" stroked="f" strokecolor="#212120" insetpen="t">
                <v:textbox inset="2.88pt,2.88pt,2.88pt,2.88pt">
                  <w:txbxContent>
                    <w:p w14:paraId="519FF20C" w14:textId="58CCBADA" w:rsidR="00623AFF" w:rsidRPr="0062370D" w:rsidRDefault="0062370D" w:rsidP="000410C3">
                      <w:pPr>
                        <w:pStyle w:val="MyHeadtitle"/>
                        <w:jc w:val="center"/>
                        <w:rPr>
                          <w:rStyle w:val="sowc"/>
                          <w:color w:val="FFFFFF"/>
                          <w:sz w:val="48"/>
                          <w:szCs w:val="48"/>
                        </w:rPr>
                      </w:pPr>
                      <w:bookmarkStart w:id="2" w:name="_Toc166677011"/>
                      <w:r w:rsidRPr="0062370D">
                        <w:rPr>
                          <w:color w:val="FFFFFF"/>
                          <w:sz w:val="48"/>
                          <w:szCs w:val="48"/>
                        </w:rPr>
                        <w:t>TALLER DE TECNOLOG</w:t>
                      </w:r>
                      <w:r w:rsidR="00EF5E48">
                        <w:rPr>
                          <w:color w:val="FFFFFF"/>
                          <w:sz w:val="48"/>
                          <w:szCs w:val="48"/>
                        </w:rPr>
                        <w:t>Í</w:t>
                      </w:r>
                      <w:r w:rsidRPr="0062370D">
                        <w:rPr>
                          <w:color w:val="FFFFFF"/>
                          <w:sz w:val="48"/>
                          <w:szCs w:val="48"/>
                        </w:rPr>
                        <w:t>AS</w:t>
                      </w:r>
                      <w:bookmarkEnd w:id="2"/>
                    </w:p>
                    <w:p w14:paraId="00158A82" w14:textId="33B4C849" w:rsidR="00623AFF" w:rsidRPr="0062370D" w:rsidRDefault="0062370D" w:rsidP="000410C3">
                      <w:pPr>
                        <w:pStyle w:val="Mysubhead"/>
                        <w:jc w:val="center"/>
                        <w:rPr>
                          <w:rStyle w:val="sowc"/>
                          <w:color w:val="FFFFFF"/>
                        </w:rPr>
                      </w:pPr>
                      <w:bookmarkStart w:id="3" w:name="_Toc166677012"/>
                      <w:r w:rsidRPr="0062370D">
                        <w:rPr>
                          <w:rStyle w:val="sowc"/>
                          <w:color w:val="FFFFFF"/>
                        </w:rPr>
                        <w:t>OBLIGATORIO 1 – UNIVERSIDAD ORT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F4777C5" w14:textId="77777777" w:rsidR="004A73BF" w:rsidRPr="0062370D" w:rsidRDefault="004A73BF" w:rsidP="007D5AC1"/>
    <w:p w14:paraId="03CAB323" w14:textId="77777777" w:rsidR="004A73BF" w:rsidRPr="0062370D" w:rsidRDefault="004A73BF" w:rsidP="007D5AC1"/>
    <w:p w14:paraId="1246EEC7" w14:textId="77777777" w:rsidR="004A73BF" w:rsidRPr="0062370D" w:rsidRDefault="004A73BF" w:rsidP="007D5AC1"/>
    <w:p w14:paraId="46431073" w14:textId="77777777" w:rsidR="004A73BF" w:rsidRPr="0062370D" w:rsidRDefault="004A73BF" w:rsidP="007D5AC1"/>
    <w:p w14:paraId="15DAE28C" w14:textId="77777777" w:rsidR="004A73BF" w:rsidRPr="0062370D" w:rsidRDefault="004A73BF" w:rsidP="007D5AC1"/>
    <w:p w14:paraId="0931D560" w14:textId="77777777" w:rsidR="004A73BF" w:rsidRPr="0062370D" w:rsidRDefault="004A73BF" w:rsidP="007D5AC1"/>
    <w:p w14:paraId="57D38669" w14:textId="77777777" w:rsidR="004A73BF" w:rsidRPr="0062370D" w:rsidRDefault="004A73BF" w:rsidP="007D5AC1"/>
    <w:p w14:paraId="68D84F5F" w14:textId="2E9B98F9" w:rsidR="004A73BF" w:rsidRPr="0062370D" w:rsidRDefault="004A73BF" w:rsidP="007D5AC1"/>
    <w:p w14:paraId="4D69D890" w14:textId="0A796A27" w:rsidR="004A73BF" w:rsidRPr="0062370D" w:rsidRDefault="004A73BF" w:rsidP="007D5AC1"/>
    <w:p w14:paraId="70A5D91D" w14:textId="5E23CA46" w:rsidR="004A73BF" w:rsidRPr="0062370D" w:rsidRDefault="004A73BF" w:rsidP="007D5AC1"/>
    <w:p w14:paraId="25870E58" w14:textId="4092AC03" w:rsidR="004A73BF" w:rsidRPr="0062370D" w:rsidRDefault="004A73BF" w:rsidP="007D5AC1"/>
    <w:p w14:paraId="493E1385" w14:textId="31E34BED" w:rsidR="004A73BF" w:rsidRPr="0062370D" w:rsidRDefault="004A73BF" w:rsidP="007D5AC1"/>
    <w:p w14:paraId="6D7FAF14" w14:textId="5C6E3B85" w:rsidR="004A73BF" w:rsidRPr="0062370D" w:rsidRDefault="004A73BF" w:rsidP="007D5AC1"/>
    <w:p w14:paraId="566C8355" w14:textId="444C9088" w:rsidR="004A73BF" w:rsidRPr="0062370D" w:rsidRDefault="004A73BF" w:rsidP="007D5AC1"/>
    <w:p w14:paraId="1BF73178" w14:textId="18ECB31B" w:rsidR="004A73BF" w:rsidRPr="0062370D" w:rsidRDefault="004A73BF" w:rsidP="007D5AC1"/>
    <w:p w14:paraId="7531770C" w14:textId="258905B8" w:rsidR="004A73BF" w:rsidRPr="0062370D" w:rsidRDefault="004A73BF" w:rsidP="007D5AC1"/>
    <w:p w14:paraId="05B0F8E1" w14:textId="1D132C11" w:rsidR="004A73BF" w:rsidRPr="0062370D" w:rsidRDefault="004A73BF" w:rsidP="007D5AC1"/>
    <w:p w14:paraId="71488A68" w14:textId="7947A88B" w:rsidR="004A73BF" w:rsidRPr="0062370D" w:rsidRDefault="004A73BF" w:rsidP="007D5AC1"/>
    <w:p w14:paraId="06F29A3E" w14:textId="076BD4C7" w:rsidR="004A73BF" w:rsidRPr="0062370D" w:rsidRDefault="004A73BF" w:rsidP="007D5AC1"/>
    <w:p w14:paraId="2413E3B7" w14:textId="4D19D7C1" w:rsidR="004A73BF" w:rsidRPr="0062370D" w:rsidRDefault="002871E2" w:rsidP="007D5AC1">
      <w:r w:rsidRPr="0062370D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30592" behindDoc="0" locked="0" layoutInCell="1" allowOverlap="1" wp14:anchorId="7335C211" wp14:editId="4AFB3817">
                <wp:simplePos x="0" y="0"/>
                <wp:positionH relativeFrom="column">
                  <wp:posOffset>-227727</wp:posOffset>
                </wp:positionH>
                <wp:positionV relativeFrom="paragraph">
                  <wp:posOffset>124783</wp:posOffset>
                </wp:positionV>
                <wp:extent cx="7917815" cy="1268730"/>
                <wp:effectExtent l="0" t="0" r="6985" b="762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7815" cy="12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9924F" w14:textId="30C9FE1F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</w:t>
                            </w:r>
                          </w:p>
                          <w:p w14:paraId="3570DA65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328226 - Manuel Pallares                           </w:t>
                            </w:r>
                          </w:p>
                          <w:p w14:paraId="05C2C5CB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143403 - Sebastian Mendez                                                    </w:t>
                            </w:r>
                          </w:p>
                          <w:p w14:paraId="180824E3" w14:textId="45771DE5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GRUPO N1B            </w:t>
                            </w:r>
                          </w:p>
                          <w:p w14:paraId="43F14F62" w14:textId="1D007D8C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            </w:t>
                            </w:r>
                          </w:p>
                          <w:p w14:paraId="2AE770C9" w14:textId="77777777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</w:p>
                          <w:p w14:paraId="443A84A1" w14:textId="399BD92D" w:rsidR="0062370D" w:rsidRPr="0062370D" w:rsidRDefault="0062370D" w:rsidP="0062370D">
                            <w:pPr>
                              <w:pStyle w:val="empresa"/>
                              <w:rPr>
                                <w:lang w:val="es-UY"/>
                              </w:rPr>
                            </w:pPr>
                            <w:r w:rsidRPr="0062370D">
                              <w:rPr>
                                <w:lang w:val="es-UY"/>
                              </w:rPr>
                              <w:t xml:space="preserve">                 </w:t>
                            </w:r>
                          </w:p>
                          <w:p w14:paraId="23ACEF7C" w14:textId="77777777" w:rsidR="006A3B86" w:rsidRPr="0062370D" w:rsidRDefault="006A3B86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FFFFFF"/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C211" id="Text Box 4" o:spid="_x0000_s1027" type="#_x0000_t202" style="position:absolute;margin-left:-17.95pt;margin-top:9.85pt;width:623.45pt;height:99.9pt;z-index:251630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7529924F" w14:textId="30C9FE1F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</w:t>
                      </w:r>
                    </w:p>
                    <w:p w14:paraId="3570DA65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328226 - Manuel Pallares                           </w:t>
                      </w:r>
                    </w:p>
                    <w:p w14:paraId="05C2C5CB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143403 - Sebastian Mendez                                                    </w:t>
                      </w:r>
                    </w:p>
                    <w:p w14:paraId="180824E3" w14:textId="45771DE5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GRUPO N1B            </w:t>
                      </w:r>
                    </w:p>
                    <w:p w14:paraId="43F14F62" w14:textId="1D007D8C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            </w:t>
                      </w:r>
                    </w:p>
                    <w:p w14:paraId="2AE770C9" w14:textId="77777777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</w:p>
                    <w:p w14:paraId="443A84A1" w14:textId="399BD92D" w:rsidR="0062370D" w:rsidRPr="0062370D" w:rsidRDefault="0062370D" w:rsidP="0062370D">
                      <w:pPr>
                        <w:pStyle w:val="empresa"/>
                        <w:rPr>
                          <w:lang w:val="es-UY"/>
                        </w:rPr>
                      </w:pPr>
                      <w:r w:rsidRPr="0062370D">
                        <w:rPr>
                          <w:lang w:val="es-UY"/>
                        </w:rPr>
                        <w:t xml:space="preserve">                 </w:t>
                      </w:r>
                    </w:p>
                    <w:p w14:paraId="23ACEF7C" w14:textId="77777777" w:rsidR="006A3B86" w:rsidRPr="0062370D" w:rsidRDefault="006A3B86" w:rsidP="004F6FD5">
                      <w:pPr>
                        <w:pStyle w:val="My"/>
                        <w:jc w:val="both"/>
                        <w:rPr>
                          <w:rStyle w:val="sowc"/>
                          <w:color w:val="FFFFFF"/>
                          <w:lang w:val="es-U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1396E2" w14:textId="1E7659BA" w:rsidR="004A73BF" w:rsidRPr="0062370D" w:rsidRDefault="004A73BF" w:rsidP="007D5AC1"/>
    <w:p w14:paraId="4C9026CE" w14:textId="04528826" w:rsidR="004A73BF" w:rsidRPr="0062370D" w:rsidRDefault="004A73BF" w:rsidP="007D5AC1"/>
    <w:p w14:paraId="512D8A59" w14:textId="77777777" w:rsidR="004A73BF" w:rsidRPr="0062370D" w:rsidRDefault="004A73BF" w:rsidP="007D5AC1"/>
    <w:p w14:paraId="5DF3BEEF" w14:textId="77777777" w:rsidR="0062370D" w:rsidRPr="0062370D" w:rsidRDefault="0062370D" w:rsidP="007D5AC1"/>
    <w:p w14:paraId="31739BE0" w14:textId="77777777" w:rsidR="0062370D" w:rsidRPr="0062370D" w:rsidRDefault="0062370D" w:rsidP="007D5AC1"/>
    <w:p w14:paraId="2FC5B023" w14:textId="77777777" w:rsidR="0062370D" w:rsidRPr="0062370D" w:rsidRDefault="0062370D" w:rsidP="007D5AC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 w:eastAsia="ko-KR"/>
        </w:rPr>
        <w:id w:val="1215700733"/>
        <w:docPartObj>
          <w:docPartGallery w:val="Table of Contents"/>
          <w:docPartUnique/>
        </w:docPartObj>
      </w:sdtPr>
      <w:sdtEndPr>
        <w:rPr>
          <w:rFonts w:ascii="Times New Roman" w:eastAsia="Batang" w:hAnsi="Times New Roman"/>
        </w:rPr>
      </w:sdtEndPr>
      <w:sdtContent>
        <w:p w14:paraId="7F28A22B" w14:textId="77777777" w:rsidR="003E3243" w:rsidRDefault="003E3243" w:rsidP="003E3243">
          <w:pPr>
            <w:pStyle w:val="TtuloTDC"/>
          </w:pPr>
          <w:r>
            <w:rPr>
              <w:lang w:val="es-ES"/>
            </w:rPr>
            <w:t>Tabla de contenido</w:t>
          </w:r>
        </w:p>
        <w:p w14:paraId="54E241A2" w14:textId="77777777" w:rsidR="003E3243" w:rsidRDefault="003E3243" w:rsidP="003E3243">
          <w:pPr>
            <w:pStyle w:val="TDC1"/>
          </w:pPr>
          <w:r>
            <w:rPr>
              <w:b/>
              <w:bCs/>
            </w:rPr>
            <w:t>Presentación</w:t>
          </w:r>
          <w:r>
            <w:ptab w:relativeTo="margin" w:alignment="right" w:leader="dot"/>
          </w:r>
          <w:r w:rsidRPr="00116F45">
            <w:rPr>
              <w:lang w:val="es-ES"/>
            </w:rPr>
            <w:t>3</w:t>
          </w:r>
        </w:p>
        <w:p w14:paraId="06FCC0FE" w14:textId="77777777" w:rsidR="003E3243" w:rsidRDefault="003E3243" w:rsidP="003E3243">
          <w:pPr>
            <w:pStyle w:val="TDC2"/>
            <w:ind w:left="216" w:firstLine="492"/>
          </w:pPr>
          <w:r>
            <w:t>Objetivo</w:t>
          </w:r>
          <w:r>
            <w:ptab w:relativeTo="margin" w:alignment="right" w:leader="dot"/>
          </w:r>
          <w:r>
            <w:t>3</w:t>
          </w:r>
        </w:p>
        <w:p w14:paraId="29847B49" w14:textId="77777777" w:rsidR="003E3243" w:rsidRDefault="003E3243" w:rsidP="003E3243">
          <w:pPr>
            <w:pStyle w:val="TDC3"/>
            <w:ind w:left="0"/>
          </w:pPr>
          <w:r>
            <w:t xml:space="preserve"> </w:t>
          </w:r>
          <w:r>
            <w:tab/>
            <w:t>Integrantes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5A7A5D09" w14:textId="77777777" w:rsidR="003E3243" w:rsidRDefault="003E3243" w:rsidP="003E3243">
          <w:pPr>
            <w:pStyle w:val="TDC1"/>
          </w:pPr>
          <w:r>
            <w:rPr>
              <w:b/>
              <w:bCs/>
            </w:rPr>
            <w:t>Estructura del proyecto</w:t>
          </w:r>
          <w:r>
            <w:ptab w:relativeTo="margin" w:alignment="right" w:leader="dot"/>
          </w:r>
          <w:r w:rsidRPr="00116F45">
            <w:rPr>
              <w:lang w:val="es-ES"/>
            </w:rPr>
            <w:t>4</w:t>
          </w:r>
        </w:p>
        <w:p w14:paraId="235000FB" w14:textId="77777777" w:rsidR="003E3243" w:rsidRDefault="003E3243" w:rsidP="003E3243">
          <w:pPr>
            <w:pStyle w:val="TDC2"/>
            <w:ind w:left="0"/>
          </w:pPr>
          <w:r w:rsidRPr="00116F45">
            <w:rPr>
              <w:rFonts w:ascii="Times New Roman" w:eastAsia="Batang" w:hAnsi="Times New Roman"/>
              <w:b/>
              <w:bCs/>
              <w:sz w:val="24"/>
              <w:szCs w:val="24"/>
              <w:lang w:eastAsia="ko-KR"/>
            </w:rPr>
            <w:t>Ejecu</w:t>
          </w:r>
          <w:r w:rsidRPr="00116F45">
            <w:rPr>
              <w:rFonts w:ascii="Times New Roman" w:hAnsi="Times New Roman"/>
              <w:b/>
              <w:bCs/>
              <w:sz w:val="24"/>
              <w:szCs w:val="24"/>
            </w:rPr>
            <w:t>ción del programa</w:t>
          </w:r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4F426770" w14:textId="77777777" w:rsidR="003E3243" w:rsidRDefault="003E3243" w:rsidP="003E3243">
          <w:pPr>
            <w:pStyle w:val="TDC3"/>
            <w:ind w:left="0"/>
            <w:rPr>
              <w:lang w:val="es-ES"/>
            </w:rPr>
          </w:pPr>
          <w:r w:rsidRPr="00116F45">
            <w:rPr>
              <w:rFonts w:ascii="Times New Roman" w:hAnsi="Times New Roman"/>
              <w:b/>
              <w:bCs/>
              <w:sz w:val="24"/>
              <w:szCs w:val="24"/>
            </w:rPr>
            <w:t>Documentación del código</w:t>
          </w:r>
          <w:r>
            <w:ptab w:relativeTo="margin" w:alignment="right" w:leader="dot"/>
          </w:r>
          <w:r>
            <w:rPr>
              <w:lang w:val="es-ES"/>
            </w:rPr>
            <w:t>6</w:t>
          </w:r>
        </w:p>
        <w:p w14:paraId="01C3E643" w14:textId="583ED058" w:rsidR="003E3243" w:rsidRDefault="003E3243" w:rsidP="003674DE">
          <w:pPr>
            <w:pStyle w:val="TDC2"/>
            <w:spacing w:line="240" w:lineRule="auto"/>
            <w:ind w:left="216" w:firstLine="492"/>
            <w:outlineLvl w:val="0"/>
          </w:pPr>
          <w:r>
            <w:t>main.sh</w:t>
          </w:r>
          <w:r>
            <w:ptab w:relativeTo="margin" w:alignment="right" w:leader="dot"/>
          </w:r>
          <w:r>
            <w:t>6</w:t>
          </w:r>
        </w:p>
        <w:p w14:paraId="536547FE" w14:textId="5BF8C0EE" w:rsidR="003E3243" w:rsidRDefault="003E3243" w:rsidP="003674DE">
          <w:pPr>
            <w:pStyle w:val="TDC3"/>
            <w:spacing w:line="240" w:lineRule="auto"/>
            <w:ind w:left="0"/>
            <w:outlineLvl w:val="0"/>
          </w:pPr>
          <w:r>
            <w:t xml:space="preserve"> </w:t>
          </w:r>
          <w:r>
            <w:tab/>
            <w:t>seguridad.sh</w:t>
          </w:r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14:paraId="5E3E2C1F" w14:textId="4D1F19E3" w:rsidR="003674DE" w:rsidRDefault="00B62B66" w:rsidP="003674DE">
          <w:pPr>
            <w:pStyle w:val="TDC2"/>
            <w:spacing w:line="240" w:lineRule="auto"/>
            <w:ind w:left="216" w:firstLine="492"/>
            <w:outlineLvl w:val="0"/>
          </w:pPr>
          <w:r w:rsidRPr="00B62B66">
            <w:t>configuracion</w:t>
          </w:r>
          <w:r w:rsidRPr="00B62B66">
            <w:t>.sh</w:t>
          </w:r>
          <w:r>
            <w:ptab w:relativeTo="margin" w:alignment="right" w:leader="dot"/>
          </w:r>
          <w:r>
            <w:rPr>
              <w:lang w:val="es-ES"/>
            </w:rPr>
            <w:t>9</w:t>
          </w:r>
          <w:r w:rsidR="003674DE" w:rsidRPr="003674DE">
            <w:t xml:space="preserve"> </w:t>
          </w:r>
          <w:r w:rsidR="003674DE">
            <w:t xml:space="preserve"> </w:t>
          </w:r>
        </w:p>
        <w:p w14:paraId="122F8AFD" w14:textId="724B04DB" w:rsidR="003674DE" w:rsidRDefault="003674DE" w:rsidP="003674DE">
          <w:pPr>
            <w:pStyle w:val="TDC3"/>
            <w:spacing w:line="240" w:lineRule="auto"/>
            <w:ind w:left="0"/>
            <w:outlineLvl w:val="0"/>
          </w:pPr>
          <w:r>
            <w:t xml:space="preserve"> </w:t>
          </w:r>
          <w:r>
            <w:tab/>
          </w:r>
          <w:r>
            <w:t>menu</w:t>
          </w:r>
          <w:r>
            <w:t>.sh</w:t>
          </w:r>
          <w:r>
            <w:ptab w:relativeTo="margin" w:alignment="right" w:leader="dot"/>
          </w:r>
          <w:r>
            <w:rPr>
              <w:lang w:val="es-ES"/>
            </w:rPr>
            <w:t>11</w:t>
          </w:r>
        </w:p>
        <w:p w14:paraId="7F18DEB0" w14:textId="133931B9" w:rsidR="00EF5E48" w:rsidRDefault="003674DE" w:rsidP="00EF5E48">
          <w:pPr>
            <w:pStyle w:val="TDC2"/>
            <w:spacing w:line="240" w:lineRule="auto"/>
            <w:ind w:left="216" w:firstLine="492"/>
            <w:outlineLvl w:val="0"/>
          </w:pPr>
          <w:r w:rsidRPr="00054392">
            <w:t>consultas</w:t>
          </w:r>
          <w:r w:rsidRPr="00054392">
            <w:t>.sh</w:t>
          </w:r>
          <w:r w:rsidRPr="00054392">
            <w:ptab w:relativeTo="margin" w:alignment="right" w:leader="dot"/>
          </w:r>
          <w:r w:rsidR="00054392" w:rsidRPr="00054392">
            <w:rPr>
              <w:lang w:val="es-ES"/>
            </w:rPr>
            <w:t>11</w:t>
          </w:r>
          <w:r w:rsidRPr="00054392">
            <w:t xml:space="preserve"> </w:t>
          </w:r>
          <w:r w:rsidR="00EF5E48" w:rsidRPr="003674DE">
            <w:t xml:space="preserve"> </w:t>
          </w:r>
          <w:r w:rsidR="00EF5E48">
            <w:t xml:space="preserve"> </w:t>
          </w:r>
        </w:p>
        <w:p w14:paraId="78241007" w14:textId="6A8CE0E1" w:rsidR="00EF5E48" w:rsidRDefault="00EF5E48" w:rsidP="00EF5E48">
          <w:pPr>
            <w:pStyle w:val="TDC3"/>
            <w:spacing w:line="240" w:lineRule="auto"/>
            <w:ind w:left="0"/>
            <w:outlineLvl w:val="0"/>
          </w:pPr>
          <w:r>
            <w:t xml:space="preserve"> </w:t>
          </w:r>
          <w:r>
            <w:tab/>
          </w:r>
          <w:r>
            <w:t>algoritmos</w:t>
          </w:r>
          <w:r>
            <w:t>.sh</w:t>
          </w:r>
          <w:r>
            <w:ptab w:relativeTo="margin" w:alignment="right" w:leader="dot"/>
          </w:r>
          <w:r>
            <w:rPr>
              <w:lang w:val="es-ES"/>
            </w:rPr>
            <w:t>1</w:t>
          </w:r>
          <w:r>
            <w:rPr>
              <w:lang w:val="es-ES"/>
            </w:rPr>
            <w:t>4</w:t>
          </w:r>
        </w:p>
        <w:p w14:paraId="75276553" w14:textId="1A87D3C2" w:rsidR="003E3243" w:rsidRPr="00054392" w:rsidRDefault="003674DE" w:rsidP="003674DE">
          <w:pPr>
            <w:ind w:firstLine="708"/>
            <w:outlineLvl w:val="0"/>
            <w:rPr>
              <w:sz w:val="22"/>
              <w:szCs w:val="22"/>
              <w:lang w:val="es-ES" w:eastAsia="es-UY"/>
            </w:rPr>
          </w:pPr>
          <w:r w:rsidRPr="00054392">
            <w:rPr>
              <w:rFonts w:asciiTheme="minorHAnsi" w:eastAsiaTheme="minorEastAsia" w:hAnsiTheme="minorHAnsi"/>
              <w:sz w:val="22"/>
              <w:szCs w:val="22"/>
              <w:lang w:eastAsia="es-UY"/>
            </w:rPr>
            <w:t xml:space="preserve"> </w:t>
          </w:r>
        </w:p>
      </w:sdtContent>
    </w:sdt>
    <w:p w14:paraId="6588BFF6" w14:textId="77777777" w:rsidR="0062370D" w:rsidRPr="0062370D" w:rsidRDefault="0062370D" w:rsidP="007D5AC1"/>
    <w:p w14:paraId="10F07868" w14:textId="77777777" w:rsidR="0062370D" w:rsidRPr="0062370D" w:rsidRDefault="0062370D" w:rsidP="007D5AC1"/>
    <w:p w14:paraId="02F5C589" w14:textId="77777777" w:rsidR="0062370D" w:rsidRPr="0062370D" w:rsidRDefault="0062370D" w:rsidP="007D5AC1"/>
    <w:p w14:paraId="2370744A" w14:textId="77777777" w:rsidR="0062370D" w:rsidRPr="0062370D" w:rsidRDefault="0062370D" w:rsidP="007D5AC1"/>
    <w:p w14:paraId="5B21462E" w14:textId="19C30D94" w:rsidR="004A73BF" w:rsidRPr="0062370D" w:rsidRDefault="004A73BF" w:rsidP="007D5AC1"/>
    <w:p w14:paraId="268E485A" w14:textId="77777777" w:rsidR="004A73BF" w:rsidRPr="0062370D" w:rsidRDefault="004A73BF" w:rsidP="007D5AC1"/>
    <w:p w14:paraId="3B7A5EEA" w14:textId="6AEC954B" w:rsidR="004A73BF" w:rsidRPr="0062370D" w:rsidRDefault="004A73BF" w:rsidP="007D5AC1"/>
    <w:p w14:paraId="60981604" w14:textId="77777777" w:rsidR="004A73BF" w:rsidRPr="0062370D" w:rsidRDefault="004A73BF" w:rsidP="007D5AC1"/>
    <w:p w14:paraId="45917D95" w14:textId="77777777" w:rsidR="004A73BF" w:rsidRPr="0062370D" w:rsidRDefault="004A73BF" w:rsidP="007D5AC1"/>
    <w:p w14:paraId="798B86B5" w14:textId="77777777" w:rsidR="004A73BF" w:rsidRPr="0062370D" w:rsidRDefault="004A73BF" w:rsidP="007D5AC1"/>
    <w:p w14:paraId="78BBB5D4" w14:textId="77777777" w:rsidR="004A73BF" w:rsidRPr="0062370D" w:rsidRDefault="004A73BF" w:rsidP="007D5AC1"/>
    <w:p w14:paraId="543B6B65" w14:textId="77777777" w:rsidR="004A73BF" w:rsidRPr="0062370D" w:rsidRDefault="004A73BF" w:rsidP="007D5AC1"/>
    <w:p w14:paraId="0693D265" w14:textId="77777777" w:rsidR="004A73BF" w:rsidRPr="0062370D" w:rsidRDefault="004A73BF" w:rsidP="007D5AC1"/>
    <w:p w14:paraId="6FFB11DA" w14:textId="77777777" w:rsidR="00F0441F" w:rsidRPr="0062370D" w:rsidRDefault="00F0441F" w:rsidP="007D5AC1"/>
    <w:p w14:paraId="0DE8DBFF" w14:textId="77777777" w:rsidR="00F0441F" w:rsidRPr="0062370D" w:rsidRDefault="00F0441F" w:rsidP="007D5AC1"/>
    <w:p w14:paraId="394C8C98" w14:textId="77777777" w:rsidR="00F0441F" w:rsidRPr="0062370D" w:rsidRDefault="00F0441F" w:rsidP="007D5AC1"/>
    <w:p w14:paraId="48BA7D95" w14:textId="77777777" w:rsidR="00F0441F" w:rsidRPr="0062370D" w:rsidRDefault="00F0441F" w:rsidP="007D5AC1"/>
    <w:p w14:paraId="35709937" w14:textId="77777777" w:rsidR="00F0441F" w:rsidRPr="0062370D" w:rsidRDefault="00F0441F" w:rsidP="007D5AC1"/>
    <w:p w14:paraId="3BB2B5E3" w14:textId="77777777" w:rsidR="00F0441F" w:rsidRPr="0062370D" w:rsidRDefault="00F0441F" w:rsidP="007D5AC1"/>
    <w:p w14:paraId="51F89650" w14:textId="77777777" w:rsidR="00F0441F" w:rsidRPr="0062370D" w:rsidRDefault="00F0441F" w:rsidP="007D5AC1"/>
    <w:p w14:paraId="48AB5487" w14:textId="77777777" w:rsidR="00664743" w:rsidRPr="0062370D" w:rsidRDefault="00664743" w:rsidP="007D5AC1"/>
    <w:p w14:paraId="6FD6943C" w14:textId="77777777" w:rsidR="00664743" w:rsidRPr="0062370D" w:rsidRDefault="00664743" w:rsidP="007D5AC1"/>
    <w:p w14:paraId="1601AFCB" w14:textId="77777777" w:rsidR="00F0441F" w:rsidRPr="0062370D" w:rsidRDefault="00F0441F" w:rsidP="007D5AC1"/>
    <w:p w14:paraId="59C1CB19" w14:textId="77777777" w:rsidR="00F0441F" w:rsidRPr="0062370D" w:rsidRDefault="00F0441F" w:rsidP="007D5AC1"/>
    <w:p w14:paraId="7A995B70" w14:textId="74BA016D" w:rsidR="00F0441F" w:rsidRPr="0062370D" w:rsidRDefault="00F0441F" w:rsidP="007D5AC1"/>
    <w:p w14:paraId="6855E453" w14:textId="77777777" w:rsidR="00F0441F" w:rsidRPr="0062370D" w:rsidRDefault="00F0441F" w:rsidP="007D5AC1"/>
    <w:p w14:paraId="4225421B" w14:textId="77777777" w:rsidR="00F0441F" w:rsidRPr="0062370D" w:rsidRDefault="00F0441F" w:rsidP="007D5AC1"/>
    <w:p w14:paraId="2A65EC9D" w14:textId="77777777" w:rsidR="00F0441F" w:rsidRPr="0062370D" w:rsidRDefault="00F0441F" w:rsidP="007D5AC1"/>
    <w:p w14:paraId="2332FE9B" w14:textId="77777777" w:rsidR="00F0441F" w:rsidRPr="0062370D" w:rsidRDefault="00F0441F" w:rsidP="007D5AC1"/>
    <w:p w14:paraId="765E434B" w14:textId="77777777" w:rsidR="00F0441F" w:rsidRPr="0062370D" w:rsidRDefault="00F0441F" w:rsidP="005D5995">
      <w:pPr>
        <w:jc w:val="center"/>
      </w:pPr>
    </w:p>
    <w:p w14:paraId="19487CEC" w14:textId="77777777" w:rsidR="00F0441F" w:rsidRPr="0062370D" w:rsidRDefault="00F0441F" w:rsidP="007D5AC1"/>
    <w:p w14:paraId="0CED3A23" w14:textId="77777777" w:rsidR="00F0441F" w:rsidRPr="0062370D" w:rsidRDefault="00F0441F" w:rsidP="007D5AC1"/>
    <w:p w14:paraId="2F479D12" w14:textId="2C8F453A" w:rsidR="00664743" w:rsidRPr="00A73BA5" w:rsidRDefault="002871E2" w:rsidP="00A73BA5">
      <w:pPr>
        <w:pStyle w:val="TtuloTDC"/>
        <w:rPr>
          <w:sz w:val="52"/>
          <w:szCs w:val="52"/>
        </w:rPr>
      </w:pPr>
      <w:r w:rsidRPr="00A73BA5">
        <w:rPr>
          <w:sz w:val="52"/>
          <w:szCs w:val="52"/>
        </w:rPr>
        <w:lastRenderedPageBreak/>
        <w:t>Presentación</w:t>
      </w:r>
      <w:r w:rsidR="002D2E2F" w:rsidRPr="00A73BA5">
        <w:rPr>
          <w:sz w:val="52"/>
          <w:szCs w:val="52"/>
        </w:rPr>
        <w:tab/>
      </w:r>
    </w:p>
    <w:p w14:paraId="69618172" w14:textId="295AFE56" w:rsidR="00664743" w:rsidRPr="0062370D" w:rsidRDefault="00664743" w:rsidP="007D5AC1"/>
    <w:p w14:paraId="396E5B27" w14:textId="77777777" w:rsidR="002871E2" w:rsidRPr="00F772E8" w:rsidRDefault="002871E2" w:rsidP="00133E38">
      <w:pPr>
        <w:pStyle w:val="TtuloTDC"/>
        <w:rPr>
          <w:rStyle w:val="nfasisintenso"/>
          <w:i w:val="0"/>
          <w:iCs w:val="0"/>
          <w:color w:val="365F91" w:themeColor="accent1" w:themeShade="BF"/>
        </w:rPr>
      </w:pPr>
      <w:r w:rsidRPr="00F772E8">
        <w:t>Objetivo</w:t>
      </w:r>
      <w:r w:rsidRPr="00F772E8">
        <w:rPr>
          <w:rStyle w:val="nfasisintenso"/>
          <w:i w:val="0"/>
          <w:iCs w:val="0"/>
          <w:color w:val="365F91" w:themeColor="accent1" w:themeShade="BF"/>
        </w:rPr>
        <w:t xml:space="preserve"> </w:t>
      </w:r>
    </w:p>
    <w:p w14:paraId="29409FCF" w14:textId="77777777" w:rsidR="002871E2" w:rsidRPr="002871E2" w:rsidRDefault="002871E2" w:rsidP="002871E2"/>
    <w:p w14:paraId="59ABAC2D" w14:textId="09EB61AD" w:rsidR="002871E2" w:rsidRDefault="002871E2" w:rsidP="002871E2">
      <w:r>
        <w:t xml:space="preserve">La entrega comprende la realización del primer obligatorio de la materia, en el cual se aborda el aprendizaje y uso de los principales comandos Linux. Para ello se solicita la realización de un script de </w:t>
      </w:r>
      <w:proofErr w:type="spellStart"/>
      <w:r>
        <w:t>Bash</w:t>
      </w:r>
      <w:proofErr w:type="spellEnd"/>
      <w:r>
        <w:t xml:space="preserve"> el cual simula una serie de acciones en un sistema Linux.</w:t>
      </w:r>
    </w:p>
    <w:p w14:paraId="29F91F5A" w14:textId="77777777" w:rsidR="002871E2" w:rsidRPr="00477DA4" w:rsidRDefault="002871E2" w:rsidP="002871E2"/>
    <w:p w14:paraId="5CAFDE4F" w14:textId="77777777" w:rsidR="00664743" w:rsidRPr="0062370D" w:rsidRDefault="00664743" w:rsidP="007D5AC1"/>
    <w:p w14:paraId="08C0EE00" w14:textId="021DA4EF" w:rsidR="00F772E8" w:rsidRPr="00F772E8" w:rsidRDefault="00F772E8" w:rsidP="00133E38">
      <w:pPr>
        <w:pStyle w:val="TtuloTDC"/>
      </w:pPr>
      <w:r w:rsidRPr="00F772E8">
        <w:t>Integrantes</w:t>
      </w:r>
    </w:p>
    <w:p w14:paraId="192836F0" w14:textId="63D879B8" w:rsidR="00F772E8" w:rsidRDefault="00F772E8" w:rsidP="00F772E8">
      <w:pPr>
        <w:rPr>
          <w:lang w:eastAsia="es-UY"/>
        </w:rPr>
      </w:pPr>
    </w:p>
    <w:p w14:paraId="73C1E26A" w14:textId="4C621338" w:rsidR="00F772E8" w:rsidRPr="00F772E8" w:rsidRDefault="00F772E8" w:rsidP="00F772E8">
      <w:pPr>
        <w:rPr>
          <w:lang w:eastAsia="es-UY"/>
        </w:rPr>
      </w:pPr>
    </w:p>
    <w:p w14:paraId="61F06C1E" w14:textId="79327296" w:rsidR="00664743" w:rsidRPr="0062370D" w:rsidRDefault="00F772E8" w:rsidP="007D5AC1">
      <w:r>
        <w:rPr>
          <w:noProof/>
        </w:rPr>
        <w:drawing>
          <wp:anchor distT="0" distB="0" distL="114300" distR="114300" simplePos="0" relativeHeight="251694080" behindDoc="0" locked="0" layoutInCell="1" allowOverlap="1" wp14:anchorId="63B12A16" wp14:editId="61A9DDE8">
            <wp:simplePos x="0" y="0"/>
            <wp:positionH relativeFrom="column">
              <wp:posOffset>3834130</wp:posOffset>
            </wp:positionH>
            <wp:positionV relativeFrom="paragraph">
              <wp:posOffset>67945</wp:posOffset>
            </wp:positionV>
            <wp:extent cx="1337310" cy="1337310"/>
            <wp:effectExtent l="0" t="0" r="0" b="0"/>
            <wp:wrapThrough wrapText="bothSides">
              <wp:wrapPolygon edited="0">
                <wp:start x="0" y="0"/>
                <wp:lineTo x="0" y="21231"/>
                <wp:lineTo x="21231" y="21231"/>
                <wp:lineTo x="21231" y="0"/>
                <wp:lineTo x="0" y="0"/>
              </wp:wrapPolygon>
            </wp:wrapThrough>
            <wp:docPr id="25812568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5689" name="Imagen 258125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es-ES"/>
        </w:rPr>
        <w:drawing>
          <wp:anchor distT="0" distB="0" distL="114300" distR="114300" simplePos="0" relativeHeight="251693056" behindDoc="0" locked="0" layoutInCell="1" allowOverlap="1" wp14:anchorId="374BAE14" wp14:editId="4FC35D28">
            <wp:simplePos x="0" y="0"/>
            <wp:positionH relativeFrom="column">
              <wp:posOffset>1079625</wp:posOffset>
            </wp:positionH>
            <wp:positionV relativeFrom="paragraph">
              <wp:posOffset>34294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667210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1083" name="Imagen 2667210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0988F" w14:textId="22674CED" w:rsidR="00664743" w:rsidRPr="0062370D" w:rsidRDefault="00664743" w:rsidP="007D5AC1"/>
    <w:p w14:paraId="7D9981BC" w14:textId="57191B22" w:rsidR="00664743" w:rsidRPr="0062370D" w:rsidRDefault="00664743" w:rsidP="007D5AC1"/>
    <w:p w14:paraId="0512F6B2" w14:textId="700DD388" w:rsidR="00664743" w:rsidRPr="0062370D" w:rsidRDefault="00664743" w:rsidP="007D5AC1"/>
    <w:p w14:paraId="438EC5A2" w14:textId="77777777" w:rsidR="00664743" w:rsidRPr="0062370D" w:rsidRDefault="00664743" w:rsidP="007D5AC1"/>
    <w:p w14:paraId="5740AFD1" w14:textId="77777777" w:rsidR="00664743" w:rsidRPr="0062370D" w:rsidRDefault="00664743" w:rsidP="007D5AC1"/>
    <w:p w14:paraId="67A5C834" w14:textId="77777777" w:rsidR="00664743" w:rsidRPr="0062370D" w:rsidRDefault="00CE4190" w:rsidP="00CE4190">
      <w:pPr>
        <w:tabs>
          <w:tab w:val="left" w:pos="2086"/>
        </w:tabs>
      </w:pPr>
      <w:r w:rsidRPr="0062370D">
        <w:tab/>
      </w:r>
    </w:p>
    <w:p w14:paraId="5DFE6694" w14:textId="77777777" w:rsidR="00664743" w:rsidRPr="0062370D" w:rsidRDefault="00664743" w:rsidP="007D5AC1">
      <w:pPr>
        <w:rPr>
          <w:color w:val="0333A0"/>
        </w:rPr>
      </w:pPr>
    </w:p>
    <w:p w14:paraId="03B226FE" w14:textId="77777777" w:rsidR="00664743" w:rsidRPr="0062370D" w:rsidRDefault="00664743" w:rsidP="007D5AC1"/>
    <w:p w14:paraId="648E8EFA" w14:textId="113F6EFB" w:rsidR="00664743" w:rsidRPr="0062370D" w:rsidRDefault="00F772E8" w:rsidP="00F772E8">
      <w:pPr>
        <w:ind w:left="708"/>
      </w:pPr>
      <w:r>
        <w:t xml:space="preserve">              328226 – Manuel Pallares                             143403 - Sebastián Méndez</w:t>
      </w:r>
    </w:p>
    <w:p w14:paraId="4C0FE935" w14:textId="77777777" w:rsidR="00664743" w:rsidRPr="0062370D" w:rsidRDefault="00664743" w:rsidP="007D5AC1"/>
    <w:p w14:paraId="19726EAC" w14:textId="77777777" w:rsidR="00664743" w:rsidRPr="0062370D" w:rsidRDefault="00664743" w:rsidP="007D5AC1"/>
    <w:p w14:paraId="560C7CD9" w14:textId="2B5E7E65" w:rsidR="00F0441F" w:rsidRPr="0062370D" w:rsidRDefault="00F0441F" w:rsidP="007D5AC1"/>
    <w:p w14:paraId="381E6BCC" w14:textId="77777777" w:rsidR="00664743" w:rsidRPr="0062370D" w:rsidRDefault="00664743" w:rsidP="007D5AC1"/>
    <w:p w14:paraId="021A3838" w14:textId="77777777" w:rsidR="00664743" w:rsidRPr="0062370D" w:rsidRDefault="00664743" w:rsidP="007D5AC1"/>
    <w:p w14:paraId="42EB7E48" w14:textId="77777777" w:rsidR="00664743" w:rsidRPr="0062370D" w:rsidRDefault="00664743" w:rsidP="007D5AC1"/>
    <w:p w14:paraId="5F586400" w14:textId="77777777" w:rsidR="00664743" w:rsidRPr="0062370D" w:rsidRDefault="00664743" w:rsidP="007D5AC1"/>
    <w:p w14:paraId="68EB498D" w14:textId="77777777" w:rsidR="00F772E8" w:rsidRDefault="00F772E8" w:rsidP="0065314E">
      <w:pPr>
        <w:tabs>
          <w:tab w:val="left" w:pos="3300"/>
        </w:tabs>
      </w:pPr>
    </w:p>
    <w:p w14:paraId="113335FE" w14:textId="77777777" w:rsidR="00F772E8" w:rsidRDefault="00F772E8">
      <w:r>
        <w:br w:type="page"/>
      </w:r>
    </w:p>
    <w:p w14:paraId="5D014EA8" w14:textId="67BE2AFF" w:rsidR="00664743" w:rsidRPr="00116F45" w:rsidRDefault="00F772E8" w:rsidP="00F772E8">
      <w:pPr>
        <w:pStyle w:val="TtuloTDC"/>
        <w:rPr>
          <w:sz w:val="52"/>
          <w:szCs w:val="52"/>
        </w:rPr>
      </w:pPr>
      <w:r w:rsidRPr="00116F45">
        <w:rPr>
          <w:sz w:val="52"/>
          <w:szCs w:val="52"/>
        </w:rPr>
        <w:lastRenderedPageBreak/>
        <w:t>Estructura del proyecto</w:t>
      </w:r>
      <w:r w:rsidR="0065314E" w:rsidRPr="00116F45">
        <w:rPr>
          <w:sz w:val="52"/>
          <w:szCs w:val="52"/>
        </w:rPr>
        <w:tab/>
      </w:r>
    </w:p>
    <w:p w14:paraId="428BC5DF" w14:textId="77777777" w:rsidR="00DA6188" w:rsidRDefault="00DA6188" w:rsidP="00DA6188">
      <w:pPr>
        <w:rPr>
          <w:lang w:eastAsia="es-UY"/>
        </w:rPr>
      </w:pPr>
    </w:p>
    <w:p w14:paraId="42DB8E08" w14:textId="372C1D1C" w:rsidR="00DA6188" w:rsidRDefault="00DA6188" w:rsidP="00DA6188">
      <w:pPr>
        <w:rPr>
          <w:lang w:eastAsia="es-UY"/>
        </w:rPr>
      </w:pPr>
      <w:r>
        <w:rPr>
          <w:lang w:eastAsia="es-UY"/>
        </w:rPr>
        <w:t>El proyecto consta de varios archivos .</w:t>
      </w:r>
      <w:proofErr w:type="spellStart"/>
      <w:r>
        <w:rPr>
          <w:lang w:eastAsia="es-UY"/>
        </w:rPr>
        <w:t>sh</w:t>
      </w:r>
      <w:proofErr w:type="spellEnd"/>
      <w:r>
        <w:rPr>
          <w:lang w:eastAsia="es-UY"/>
        </w:rPr>
        <w:t>, los cuales han sido nombrados según su responsabilidad en el programa.</w:t>
      </w:r>
    </w:p>
    <w:p w14:paraId="2E10B6BA" w14:textId="4E4730D5" w:rsidR="005E356F" w:rsidRDefault="005E356F" w:rsidP="00DA6188">
      <w:pPr>
        <w:rPr>
          <w:lang w:eastAsia="es-UY"/>
        </w:rPr>
      </w:pPr>
      <w:r>
        <w:rPr>
          <w:lang w:eastAsia="es-UY"/>
        </w:rPr>
        <w:t xml:space="preserve">Se decidió separarlos para hacer </w:t>
      </w:r>
      <w:r w:rsidR="005E3EC4">
        <w:rPr>
          <w:lang w:eastAsia="es-UY"/>
        </w:rPr>
        <w:t>más</w:t>
      </w:r>
      <w:r>
        <w:rPr>
          <w:lang w:eastAsia="es-UY"/>
        </w:rPr>
        <w:t xml:space="preserve"> mantenible el código y que sea más fácil realizar cambios al estar separadas las diferentes funciones.</w:t>
      </w:r>
    </w:p>
    <w:p w14:paraId="7CE77335" w14:textId="77777777" w:rsidR="00DA6188" w:rsidRDefault="00DA6188" w:rsidP="00DA6188">
      <w:pPr>
        <w:rPr>
          <w:lang w:eastAsia="es-UY"/>
        </w:rPr>
      </w:pPr>
    </w:p>
    <w:p w14:paraId="45E5A832" w14:textId="69FB15C9" w:rsidR="00FE7D09" w:rsidRPr="00FE7D09" w:rsidRDefault="00FE7D09" w:rsidP="00DA6188">
      <w:pPr>
        <w:rPr>
          <w:rStyle w:val="Referenciaintensa"/>
          <w:b w:val="0"/>
          <w:bCs w:val="0"/>
        </w:rPr>
      </w:pPr>
      <w:r w:rsidRPr="00FE7D09">
        <w:rPr>
          <w:rStyle w:val="Referenciaintensa"/>
          <w:b w:val="0"/>
          <w:bCs w:val="0"/>
        </w:rPr>
        <w:t>Archivos:</w:t>
      </w:r>
    </w:p>
    <w:p w14:paraId="4D0BE7A5" w14:textId="42CC615B" w:rsidR="00DA6188" w:rsidRDefault="00DA6188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>main.sh: Es el punto de entrada a la aplicación.</w:t>
      </w:r>
    </w:p>
    <w:p w14:paraId="146B9F56" w14:textId="2D17DD46" w:rsidR="00DA6188" w:rsidRDefault="00DA6188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algoritmos.sh: </w:t>
      </w:r>
      <w:r w:rsidR="00FE7D09">
        <w:rPr>
          <w:lang w:eastAsia="es-UY"/>
        </w:rPr>
        <w:t xml:space="preserve">Funciones </w:t>
      </w:r>
      <w:r>
        <w:rPr>
          <w:lang w:eastAsia="es-UY"/>
        </w:rPr>
        <w:t xml:space="preserve">que son utilizadas para </w:t>
      </w:r>
      <w:r w:rsidR="00FE7D09">
        <w:rPr>
          <w:lang w:eastAsia="es-UY"/>
        </w:rPr>
        <w:t>las funcionalidades Algoritmo 1 y Algoritmo 2.</w:t>
      </w:r>
    </w:p>
    <w:p w14:paraId="1EF1A10D" w14:textId="042A5CA8" w:rsidR="00FE7D09" w:rsidRDefault="00FE7D09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>configuración.sh: Funciones encargadas de guardar y leer las diferentes variables que serán utilizadas.</w:t>
      </w:r>
    </w:p>
    <w:p w14:paraId="461A4B5B" w14:textId="4D70B156" w:rsidR="00FE7D09" w:rsidRDefault="00FE7D09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>consultas.sh: Funciones encargadas de realizar las diferentes consultas al diccionario.</w:t>
      </w:r>
    </w:p>
    <w:p w14:paraId="7AA365AD" w14:textId="7B619FE8" w:rsidR="00FE7D09" w:rsidRDefault="00FE7D09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>menu.sh: Funciones encargadas de mostrar el menú y su controlador correspondiente.</w:t>
      </w:r>
    </w:p>
    <w:p w14:paraId="32E6BAD0" w14:textId="4C81164E" w:rsidR="00FE7D09" w:rsidRDefault="00FE7D09" w:rsidP="00FE7D09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seguridad.sh: Funciones encargadas de </w:t>
      </w:r>
      <w:proofErr w:type="spellStart"/>
      <w:r>
        <w:rPr>
          <w:lang w:eastAsia="es-UY"/>
        </w:rPr>
        <w:t>login</w:t>
      </w:r>
      <w:proofErr w:type="spellEnd"/>
      <w:r>
        <w:rPr>
          <w:lang w:eastAsia="es-UY"/>
        </w:rPr>
        <w:t xml:space="preserve"> y de interactuar con el archivo de usuarios.</w:t>
      </w:r>
    </w:p>
    <w:p w14:paraId="6A61D5C1" w14:textId="77777777" w:rsidR="00FE7D09" w:rsidRDefault="00FE7D09" w:rsidP="00FE7D09">
      <w:pPr>
        <w:pStyle w:val="Prrafodelista"/>
        <w:rPr>
          <w:lang w:eastAsia="es-UY"/>
        </w:rPr>
      </w:pPr>
    </w:p>
    <w:p w14:paraId="178C430C" w14:textId="11A4724F" w:rsidR="00FE7D09" w:rsidRPr="00FE7D09" w:rsidRDefault="00FE7D09" w:rsidP="00FE7D09">
      <w:pPr>
        <w:rPr>
          <w:rStyle w:val="Referenciaintensa"/>
        </w:rPr>
      </w:pPr>
      <w:r w:rsidRPr="00FE7D09">
        <w:rPr>
          <w:rStyle w:val="Referenciaintensa"/>
        </w:rPr>
        <w:t>Carpetas</w:t>
      </w:r>
    </w:p>
    <w:p w14:paraId="50BD9B9E" w14:textId="0C6ADBEC" w:rsidR="00FE7D09" w:rsidRDefault="00FE7D09" w:rsidP="00FE7D09">
      <w:pPr>
        <w:pStyle w:val="Prrafodelista"/>
        <w:numPr>
          <w:ilvl w:val="0"/>
          <w:numId w:val="3"/>
        </w:numPr>
        <w:rPr>
          <w:lang w:eastAsia="es-UY"/>
        </w:rPr>
      </w:pPr>
      <w:r>
        <w:rPr>
          <w:lang w:eastAsia="es-UY"/>
        </w:rPr>
        <w:t>resultados: Se guardan los resultados de las diferentes consultas realizadas sobre el diccionario.</w:t>
      </w:r>
    </w:p>
    <w:p w14:paraId="7C9C7D86" w14:textId="29E1E40B" w:rsidR="00FE7D09" w:rsidRDefault="00FE7D09" w:rsidP="00FE7D09">
      <w:pPr>
        <w:pStyle w:val="Prrafodelista"/>
        <w:numPr>
          <w:ilvl w:val="0"/>
          <w:numId w:val="3"/>
        </w:numPr>
        <w:rPr>
          <w:lang w:eastAsia="es-UY"/>
        </w:rPr>
      </w:pPr>
      <w:r>
        <w:rPr>
          <w:lang w:eastAsia="es-UY"/>
        </w:rPr>
        <w:t>files: Archivos de configuración, variables y diccionario.</w:t>
      </w:r>
    </w:p>
    <w:p w14:paraId="5DD455C3" w14:textId="77777777" w:rsidR="00FE7D09" w:rsidRDefault="00FE7D09" w:rsidP="00FE7D09">
      <w:pPr>
        <w:rPr>
          <w:lang w:eastAsia="es-UY"/>
        </w:rPr>
      </w:pPr>
    </w:p>
    <w:p w14:paraId="6017B7C2" w14:textId="77777777" w:rsidR="00FE7D09" w:rsidRDefault="00FE7D09" w:rsidP="00DA6188">
      <w:pPr>
        <w:rPr>
          <w:lang w:eastAsia="es-UY"/>
        </w:rPr>
      </w:pPr>
    </w:p>
    <w:p w14:paraId="7B04C421" w14:textId="5FE5BAC6" w:rsidR="005E356F" w:rsidRDefault="005E356F" w:rsidP="005E356F">
      <w:pPr>
        <w:jc w:val="center"/>
        <w:rPr>
          <w:lang w:eastAsia="es-UY"/>
        </w:rPr>
      </w:pPr>
      <w:r>
        <w:rPr>
          <w:noProof/>
          <w:lang w:eastAsia="es-UY"/>
        </w:rPr>
        <w:drawing>
          <wp:inline distT="0" distB="0" distL="0" distR="0" wp14:anchorId="32BC9606" wp14:editId="686958E6">
            <wp:extent cx="2477356" cy="2558076"/>
            <wp:effectExtent l="0" t="0" r="0" b="0"/>
            <wp:docPr id="100900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62" cy="25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6409" w14:textId="77777777" w:rsidR="005E356F" w:rsidRDefault="005E356F" w:rsidP="005E356F">
      <w:pPr>
        <w:jc w:val="center"/>
        <w:rPr>
          <w:lang w:eastAsia="es-UY"/>
        </w:rPr>
      </w:pPr>
    </w:p>
    <w:p w14:paraId="6AACF19A" w14:textId="098BE39B" w:rsidR="005E356F" w:rsidRDefault="005E356F" w:rsidP="005E356F">
      <w:pPr>
        <w:jc w:val="center"/>
        <w:rPr>
          <w:lang w:eastAsia="es-UY"/>
        </w:rPr>
      </w:pPr>
      <w:r>
        <w:rPr>
          <w:lang w:eastAsia="es-UY"/>
        </w:rPr>
        <w:t>Estructura del proyecto</w:t>
      </w:r>
    </w:p>
    <w:p w14:paraId="549CB96E" w14:textId="2ADF1993" w:rsidR="005E356F" w:rsidRDefault="005E356F" w:rsidP="00DA6188">
      <w:pPr>
        <w:rPr>
          <w:u w:val="single"/>
          <w:lang w:eastAsia="es-UY"/>
        </w:rPr>
      </w:pPr>
    </w:p>
    <w:p w14:paraId="4BE4EBFA" w14:textId="77777777" w:rsidR="005E356F" w:rsidRDefault="005E356F">
      <w:pPr>
        <w:rPr>
          <w:u w:val="single"/>
          <w:lang w:eastAsia="es-UY"/>
        </w:rPr>
      </w:pPr>
      <w:r>
        <w:rPr>
          <w:u w:val="single"/>
          <w:lang w:eastAsia="es-UY"/>
        </w:rPr>
        <w:br w:type="page"/>
      </w:r>
    </w:p>
    <w:p w14:paraId="44E1F0C9" w14:textId="5F479758" w:rsidR="00FE7D09" w:rsidRPr="00116F45" w:rsidRDefault="005E356F" w:rsidP="005E356F">
      <w:pPr>
        <w:pStyle w:val="TtuloTDC"/>
        <w:rPr>
          <w:sz w:val="52"/>
          <w:szCs w:val="52"/>
        </w:rPr>
      </w:pPr>
      <w:r w:rsidRPr="00116F45">
        <w:rPr>
          <w:sz w:val="52"/>
          <w:szCs w:val="52"/>
        </w:rPr>
        <w:lastRenderedPageBreak/>
        <w:t>Ejecución del programa</w:t>
      </w:r>
    </w:p>
    <w:p w14:paraId="1DC29277" w14:textId="77777777" w:rsidR="005E356F" w:rsidRDefault="005E356F" w:rsidP="005E356F">
      <w:pPr>
        <w:rPr>
          <w:lang w:eastAsia="es-UY"/>
        </w:rPr>
      </w:pPr>
    </w:p>
    <w:p w14:paraId="71F7B927" w14:textId="17E8A856" w:rsidR="005E356F" w:rsidRDefault="005E356F" w:rsidP="005E356F">
      <w:pPr>
        <w:rPr>
          <w:lang w:eastAsia="es-UY"/>
        </w:rPr>
      </w:pPr>
      <w:r>
        <w:rPr>
          <w:lang w:eastAsia="es-UY"/>
        </w:rPr>
        <w:t>Para la ejecución, mediante la consola el usuario debe de posicionarse en la raíz del proyecto, y ejecutar el script ./main.sh.</w:t>
      </w:r>
    </w:p>
    <w:p w14:paraId="2D172954" w14:textId="77777777" w:rsidR="00782329" w:rsidRDefault="00782329" w:rsidP="005E356F">
      <w:pPr>
        <w:rPr>
          <w:lang w:eastAsia="es-UY"/>
        </w:rPr>
      </w:pPr>
    </w:p>
    <w:p w14:paraId="4E335AD9" w14:textId="13379CC2" w:rsidR="00782329" w:rsidRDefault="00782329" w:rsidP="00782329">
      <w:pPr>
        <w:jc w:val="center"/>
        <w:rPr>
          <w:lang w:eastAsia="es-UY"/>
        </w:rPr>
      </w:pPr>
      <w:r>
        <w:rPr>
          <w:noProof/>
          <w:lang w:eastAsia="es-UY"/>
        </w:rPr>
        <w:drawing>
          <wp:inline distT="0" distB="0" distL="0" distR="0" wp14:anchorId="57B2DB37" wp14:editId="15DC9B82">
            <wp:extent cx="5730511" cy="1710994"/>
            <wp:effectExtent l="0" t="0" r="3810" b="3810"/>
            <wp:docPr id="4068287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15" cy="17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D3BB" w14:textId="77777777" w:rsidR="00782329" w:rsidRDefault="00782329" w:rsidP="005E356F">
      <w:pPr>
        <w:rPr>
          <w:lang w:eastAsia="es-UY"/>
        </w:rPr>
      </w:pPr>
    </w:p>
    <w:p w14:paraId="24A4A2E2" w14:textId="110C0207" w:rsidR="00782329" w:rsidRDefault="00782329" w:rsidP="00782329">
      <w:pPr>
        <w:jc w:val="center"/>
        <w:rPr>
          <w:lang w:eastAsia="es-UY"/>
        </w:rPr>
      </w:pPr>
      <w:r>
        <w:rPr>
          <w:lang w:eastAsia="es-UY"/>
        </w:rPr>
        <w:t xml:space="preserve">El usuario por defecto es: </w:t>
      </w:r>
      <w:proofErr w:type="spellStart"/>
      <w:r>
        <w:rPr>
          <w:lang w:eastAsia="es-UY"/>
        </w:rPr>
        <w:t>admin</w:t>
      </w:r>
      <w:proofErr w:type="spellEnd"/>
      <w:r>
        <w:rPr>
          <w:lang w:eastAsia="es-UY"/>
        </w:rPr>
        <w:t xml:space="preserve"> y su </w:t>
      </w:r>
      <w:proofErr w:type="spellStart"/>
      <w:r>
        <w:rPr>
          <w:lang w:eastAsia="es-UY"/>
        </w:rPr>
        <w:t>password</w:t>
      </w:r>
      <w:proofErr w:type="spellEnd"/>
      <w:r>
        <w:rPr>
          <w:lang w:eastAsia="es-UY"/>
        </w:rPr>
        <w:t xml:space="preserve">: </w:t>
      </w:r>
      <w:proofErr w:type="spellStart"/>
      <w:r>
        <w:rPr>
          <w:lang w:eastAsia="es-UY"/>
        </w:rPr>
        <w:t>admin</w:t>
      </w:r>
      <w:proofErr w:type="spellEnd"/>
    </w:p>
    <w:p w14:paraId="5404DB72" w14:textId="77777777" w:rsidR="00782329" w:rsidRDefault="00782329" w:rsidP="00782329">
      <w:pPr>
        <w:jc w:val="center"/>
        <w:rPr>
          <w:lang w:eastAsia="es-UY"/>
        </w:rPr>
      </w:pPr>
    </w:p>
    <w:p w14:paraId="3B5676BE" w14:textId="77777777" w:rsidR="00782329" w:rsidRDefault="00782329" w:rsidP="005E356F">
      <w:pPr>
        <w:rPr>
          <w:lang w:eastAsia="es-UY"/>
        </w:rPr>
      </w:pPr>
    </w:p>
    <w:p w14:paraId="1054EBDC" w14:textId="488805F0" w:rsidR="00782329" w:rsidRDefault="00782329" w:rsidP="00782329">
      <w:pPr>
        <w:jc w:val="center"/>
        <w:rPr>
          <w:lang w:eastAsia="es-UY"/>
        </w:rPr>
      </w:pPr>
      <w:r>
        <w:rPr>
          <w:noProof/>
          <w:lang w:eastAsia="es-UY"/>
        </w:rPr>
        <w:drawing>
          <wp:inline distT="0" distB="0" distL="0" distR="0" wp14:anchorId="0229BF4C" wp14:editId="42AED757">
            <wp:extent cx="2317115" cy="1941195"/>
            <wp:effectExtent l="0" t="0" r="6985" b="1905"/>
            <wp:docPr id="9439973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9E1E" w14:textId="77777777" w:rsidR="00782329" w:rsidRDefault="00782329" w:rsidP="00782329">
      <w:pPr>
        <w:jc w:val="center"/>
        <w:rPr>
          <w:lang w:eastAsia="es-UY"/>
        </w:rPr>
      </w:pPr>
    </w:p>
    <w:p w14:paraId="5CCF08AB" w14:textId="5540CAD4" w:rsidR="00782329" w:rsidRDefault="00782329" w:rsidP="00782329">
      <w:pPr>
        <w:jc w:val="center"/>
        <w:rPr>
          <w:lang w:eastAsia="es-UY"/>
        </w:rPr>
      </w:pPr>
      <w:r>
        <w:rPr>
          <w:lang w:eastAsia="es-UY"/>
        </w:rPr>
        <w:t>Menú principal</w:t>
      </w:r>
    </w:p>
    <w:p w14:paraId="34187ED5" w14:textId="77777777" w:rsidR="00782329" w:rsidRDefault="00782329" w:rsidP="005E356F">
      <w:pPr>
        <w:rPr>
          <w:lang w:eastAsia="es-UY"/>
        </w:rPr>
      </w:pPr>
    </w:p>
    <w:p w14:paraId="1D257D09" w14:textId="50309164" w:rsidR="00782329" w:rsidRDefault="00782329" w:rsidP="005E356F">
      <w:pPr>
        <w:rPr>
          <w:lang w:eastAsia="es-UY"/>
        </w:rPr>
      </w:pPr>
    </w:p>
    <w:p w14:paraId="724695E5" w14:textId="77777777" w:rsidR="00782329" w:rsidRDefault="00782329">
      <w:pPr>
        <w:rPr>
          <w:lang w:eastAsia="es-UY"/>
        </w:rPr>
      </w:pPr>
      <w:r>
        <w:rPr>
          <w:lang w:eastAsia="es-UY"/>
        </w:rPr>
        <w:br w:type="page"/>
      </w:r>
    </w:p>
    <w:p w14:paraId="0A614213" w14:textId="566D26B6" w:rsidR="00782329" w:rsidRDefault="00782329" w:rsidP="00782329">
      <w:pPr>
        <w:pStyle w:val="TtuloTDC"/>
      </w:pPr>
      <w:r>
        <w:lastRenderedPageBreak/>
        <w:t xml:space="preserve">Documentación </w:t>
      </w:r>
      <w:r w:rsidR="00116F45">
        <w:t>del</w:t>
      </w:r>
      <w:r>
        <w:t xml:space="preserve"> código</w:t>
      </w:r>
    </w:p>
    <w:p w14:paraId="4ADAD6F9" w14:textId="77777777" w:rsidR="00116F45" w:rsidRDefault="00116F45" w:rsidP="00116F45">
      <w:pPr>
        <w:rPr>
          <w:lang w:eastAsia="es-UY"/>
        </w:rPr>
      </w:pPr>
    </w:p>
    <w:p w14:paraId="6C6953C8" w14:textId="34B5F3F9" w:rsidR="00116F45" w:rsidRPr="003E3243" w:rsidRDefault="00116F45" w:rsidP="00116F45">
      <w:pPr>
        <w:pStyle w:val="Subttulo"/>
        <w:rPr>
          <w:rStyle w:val="nfasisintenso"/>
          <w:sz w:val="32"/>
          <w:szCs w:val="32"/>
          <w:u w:val="single"/>
        </w:rPr>
      </w:pPr>
      <w:r w:rsidRPr="003E3243">
        <w:rPr>
          <w:rStyle w:val="nfasisintenso"/>
          <w:sz w:val="32"/>
          <w:szCs w:val="32"/>
        </w:rPr>
        <w:t>main.sh</w:t>
      </w:r>
    </w:p>
    <w:p w14:paraId="60E2484D" w14:textId="176835DE" w:rsidR="00116F45" w:rsidRDefault="00AB28C1" w:rsidP="00116F45">
      <w:pPr>
        <w:rPr>
          <w:lang w:eastAsia="es-UY"/>
        </w:rPr>
      </w:pPr>
      <w:r>
        <w:rPr>
          <w:lang w:eastAsia="es-UY"/>
        </w:rPr>
        <w:t>Es el punto de entrada de la aplicación. En dicho script se solicitan las credenciales de usuario y se llama a la función “</w:t>
      </w:r>
      <w:proofErr w:type="spellStart"/>
      <w:r>
        <w:rPr>
          <w:lang w:eastAsia="es-UY"/>
        </w:rPr>
        <w:t>Login</w:t>
      </w:r>
      <w:proofErr w:type="spellEnd"/>
      <w:r>
        <w:rPr>
          <w:lang w:eastAsia="es-UY"/>
        </w:rPr>
        <w:t>” que se encuentra en el archivo externo “seguridad.sh”.</w:t>
      </w:r>
    </w:p>
    <w:p w14:paraId="0D11D9A7" w14:textId="17415822" w:rsidR="00AB28C1" w:rsidRDefault="00AB28C1" w:rsidP="00116F45">
      <w:pPr>
        <w:rPr>
          <w:lang w:eastAsia="es-UY"/>
        </w:rPr>
      </w:pPr>
      <w:r>
        <w:rPr>
          <w:lang w:eastAsia="es-UY"/>
        </w:rPr>
        <w:t>A continuación, se realiza la explicación de la lógica y funcionamiento de parte de sus funciones.</w:t>
      </w:r>
    </w:p>
    <w:p w14:paraId="2BAC2E16" w14:textId="77777777" w:rsidR="00AB28C1" w:rsidRDefault="00AB28C1" w:rsidP="00116F45">
      <w:pPr>
        <w:rPr>
          <w:lang w:eastAsia="es-UY"/>
        </w:rPr>
      </w:pPr>
    </w:p>
    <w:p w14:paraId="6C6408F0" w14:textId="399BFA7F" w:rsidR="00AB28C1" w:rsidRPr="00AB28C1" w:rsidRDefault="00AB28C1" w:rsidP="00AB28C1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>#</w:t>
      </w:r>
      <w:r>
        <w:rPr>
          <w:color w:val="00B050"/>
          <w:lang w:eastAsia="es-UY"/>
        </w:rPr>
        <w:t xml:space="preserve"> </w:t>
      </w:r>
      <w:r w:rsidRPr="00AB28C1">
        <w:rPr>
          <w:color w:val="00B050"/>
          <w:lang w:eastAsia="es-UY"/>
        </w:rPr>
        <w:t>Carga de script con función auxiliar "</w:t>
      </w:r>
      <w:proofErr w:type="spellStart"/>
      <w:r w:rsidRPr="00AB28C1">
        <w:rPr>
          <w:color w:val="00B050"/>
          <w:lang w:eastAsia="es-UY"/>
        </w:rPr>
        <w:t>Login</w:t>
      </w:r>
      <w:proofErr w:type="spellEnd"/>
      <w:r w:rsidRPr="00AB28C1">
        <w:rPr>
          <w:color w:val="00B050"/>
          <w:lang w:eastAsia="es-UY"/>
        </w:rPr>
        <w:t>"</w:t>
      </w:r>
    </w:p>
    <w:p w14:paraId="54B7DE6A" w14:textId="77777777" w:rsidR="00AB28C1" w:rsidRDefault="00AB28C1" w:rsidP="00AB28C1">
      <w:pPr>
        <w:rPr>
          <w:lang w:eastAsia="es-UY"/>
        </w:rPr>
      </w:pPr>
      <w:proofErr w:type="spellStart"/>
      <w:r>
        <w:rPr>
          <w:lang w:eastAsia="es-UY"/>
        </w:rPr>
        <w:t>source</w:t>
      </w:r>
      <w:proofErr w:type="spellEnd"/>
      <w:r>
        <w:rPr>
          <w:lang w:eastAsia="es-UY"/>
        </w:rPr>
        <w:t xml:space="preserve"> ./seguridad.sh</w:t>
      </w:r>
    </w:p>
    <w:p w14:paraId="6ADBB63F" w14:textId="77777777" w:rsidR="00AB28C1" w:rsidRDefault="00AB28C1" w:rsidP="00AB28C1">
      <w:pPr>
        <w:rPr>
          <w:color w:val="00B050"/>
          <w:lang w:eastAsia="es-UY"/>
        </w:rPr>
      </w:pPr>
    </w:p>
    <w:p w14:paraId="6BF2F80A" w14:textId="1E7999C2" w:rsidR="00AB28C1" w:rsidRDefault="00F21A2B" w:rsidP="00AB28C1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>#</w:t>
      </w:r>
      <w:r>
        <w:rPr>
          <w:color w:val="00B050"/>
          <w:lang w:eastAsia="es-UY"/>
        </w:rPr>
        <w:t xml:space="preserve"> </w:t>
      </w:r>
      <w:r w:rsidR="00AB28C1">
        <w:rPr>
          <w:color w:val="00B050"/>
          <w:lang w:eastAsia="es-UY"/>
        </w:rPr>
        <w:t>Ejecuta un bucle solicitando el nombre de usuario mientras este sea vacío.</w:t>
      </w:r>
    </w:p>
    <w:p w14:paraId="4E1F508C" w14:textId="77777777" w:rsidR="00F21A2B" w:rsidRDefault="00F21A2B" w:rsidP="00AB28C1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>#</w:t>
      </w:r>
      <w:r>
        <w:rPr>
          <w:color w:val="00B050"/>
          <w:lang w:eastAsia="es-UY"/>
        </w:rPr>
        <w:t xml:space="preserve"> </w:t>
      </w:r>
      <w:r>
        <w:rPr>
          <w:rStyle w:val="CdigoHTML"/>
          <w:rFonts w:eastAsia="Batang"/>
          <w:b/>
          <w:bCs/>
        </w:rPr>
        <w:t>-</w:t>
      </w:r>
      <w:r w:rsidRPr="00F21A2B">
        <w:rPr>
          <w:color w:val="00B050"/>
          <w:lang w:eastAsia="es-UY"/>
        </w:rPr>
        <w:t xml:space="preserve">z es un operador de prueba que devuelve verdadero si la longitud de la </w:t>
      </w:r>
    </w:p>
    <w:p w14:paraId="02DA7939" w14:textId="3A987063" w:rsidR="00F21A2B" w:rsidRPr="00F21A2B" w:rsidRDefault="00F21A2B" w:rsidP="00AB28C1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Pr="00F21A2B">
        <w:rPr>
          <w:color w:val="00B050"/>
          <w:lang w:eastAsia="es-UY"/>
        </w:rPr>
        <w:t>cadena es cero, es decir, si la variable está vacía.</w:t>
      </w:r>
    </w:p>
    <w:p w14:paraId="2A70530A" w14:textId="022CF9FB" w:rsidR="00AB28C1" w:rsidRPr="00AB28C1" w:rsidRDefault="00AB28C1" w:rsidP="00AB28C1">
      <w:pPr>
        <w:rPr>
          <w:lang w:eastAsia="es-UY"/>
        </w:rPr>
      </w:pPr>
      <w:proofErr w:type="spellStart"/>
      <w:r w:rsidRPr="00AB28C1">
        <w:rPr>
          <w:lang w:eastAsia="es-UY"/>
        </w:rPr>
        <w:t>while</w:t>
      </w:r>
      <w:proofErr w:type="spellEnd"/>
      <w:r w:rsidRPr="00AB28C1">
        <w:rPr>
          <w:lang w:eastAsia="es-UY"/>
        </w:rPr>
        <w:t xml:space="preserve"> [ -z "$usuario</w:t>
      </w:r>
      <w:proofErr w:type="gramStart"/>
      <w:r w:rsidRPr="00AB28C1">
        <w:rPr>
          <w:lang w:eastAsia="es-UY"/>
        </w:rPr>
        <w:t>" ]</w:t>
      </w:r>
      <w:proofErr w:type="gramEnd"/>
      <w:r w:rsidRPr="00AB28C1">
        <w:rPr>
          <w:lang w:eastAsia="es-UY"/>
        </w:rPr>
        <w:t>; do</w:t>
      </w:r>
    </w:p>
    <w:p w14:paraId="5E121F00" w14:textId="1D6DFB01" w:rsidR="00AB28C1" w:rsidRDefault="00AB28C1" w:rsidP="00116F45">
      <w:pPr>
        <w:rPr>
          <w:lang w:eastAsia="es-UY"/>
        </w:rPr>
      </w:pPr>
      <w:r w:rsidRPr="00AB28C1">
        <w:rPr>
          <w:lang w:eastAsia="es-UY"/>
        </w:rPr>
        <w:t>done</w:t>
      </w:r>
    </w:p>
    <w:p w14:paraId="1B8FD45E" w14:textId="77777777" w:rsidR="00AB28C1" w:rsidRDefault="00AB28C1" w:rsidP="00116F45">
      <w:pPr>
        <w:rPr>
          <w:lang w:eastAsia="es-UY"/>
        </w:rPr>
      </w:pPr>
    </w:p>
    <w:p w14:paraId="01563C29" w14:textId="16E50079" w:rsidR="00AB28C1" w:rsidRDefault="00AB28C1" w:rsidP="00116F45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>#</w:t>
      </w:r>
      <w:r>
        <w:rPr>
          <w:color w:val="00B050"/>
          <w:lang w:eastAsia="es-UY"/>
        </w:rPr>
        <w:t xml:space="preserve"> Ejecuta un bucle solicitando el nombre de usuario mientras este sea vacío.</w:t>
      </w:r>
    </w:p>
    <w:p w14:paraId="6AE4A6E0" w14:textId="77777777" w:rsidR="00AB28C1" w:rsidRDefault="00AB28C1" w:rsidP="00116F45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Pr="00AB28C1">
        <w:rPr>
          <w:color w:val="00B050"/>
          <w:lang w:eastAsia="es-UY"/>
        </w:rPr>
        <w:t xml:space="preserve">-z es un operador de prueba que devuelve verdadero si la longitud de la </w:t>
      </w:r>
    </w:p>
    <w:p w14:paraId="2874D52F" w14:textId="7A6E8518" w:rsidR="00AB28C1" w:rsidRPr="00AB28C1" w:rsidRDefault="00AB28C1" w:rsidP="00116F45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Pr="00AB28C1">
        <w:rPr>
          <w:color w:val="00B050"/>
          <w:lang w:eastAsia="es-UY"/>
        </w:rPr>
        <w:t>cadena es cero, es decir, si la variable está vacía.</w:t>
      </w:r>
    </w:p>
    <w:p w14:paraId="7EED396E" w14:textId="0646FEFC" w:rsidR="00AB28C1" w:rsidRDefault="00AB28C1" w:rsidP="00AB28C1">
      <w:pPr>
        <w:rPr>
          <w:lang w:eastAsia="es-UY"/>
        </w:rPr>
      </w:pPr>
      <w:proofErr w:type="spellStart"/>
      <w:r w:rsidRPr="00AB28C1">
        <w:rPr>
          <w:lang w:eastAsia="es-UY"/>
        </w:rPr>
        <w:t>while</w:t>
      </w:r>
      <w:proofErr w:type="spellEnd"/>
      <w:r w:rsidRPr="00AB28C1">
        <w:rPr>
          <w:lang w:eastAsia="es-UY"/>
        </w:rPr>
        <w:t xml:space="preserve"> [ -z "$</w:t>
      </w:r>
      <w:proofErr w:type="spellStart"/>
      <w:r w:rsidRPr="00AB28C1">
        <w:rPr>
          <w:lang w:eastAsia="es-UY"/>
        </w:rPr>
        <w:t>password</w:t>
      </w:r>
      <w:proofErr w:type="spellEnd"/>
      <w:proofErr w:type="gramStart"/>
      <w:r w:rsidRPr="00AB28C1">
        <w:rPr>
          <w:lang w:eastAsia="es-UY"/>
        </w:rPr>
        <w:t>" ]</w:t>
      </w:r>
      <w:proofErr w:type="gramEnd"/>
      <w:r w:rsidRPr="00AB28C1">
        <w:rPr>
          <w:lang w:eastAsia="es-UY"/>
        </w:rPr>
        <w:t>; do</w:t>
      </w:r>
    </w:p>
    <w:p w14:paraId="3E981BD7" w14:textId="58E7A426" w:rsidR="00AB28C1" w:rsidRDefault="00AB28C1" w:rsidP="00AB28C1">
      <w:pPr>
        <w:rPr>
          <w:lang w:eastAsia="es-UY"/>
        </w:rPr>
      </w:pPr>
      <w:r>
        <w:rPr>
          <w:lang w:eastAsia="es-UY"/>
        </w:rPr>
        <w:tab/>
      </w:r>
    </w:p>
    <w:p w14:paraId="602446DA" w14:textId="7CF4F622" w:rsidR="00AB28C1" w:rsidRPr="00AB28C1" w:rsidRDefault="00AB28C1" w:rsidP="00AB28C1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ab/>
        <w:t>#</w:t>
      </w:r>
      <w:r>
        <w:rPr>
          <w:color w:val="00B050"/>
          <w:lang w:eastAsia="es-UY"/>
        </w:rPr>
        <w:t xml:space="preserve"> </w:t>
      </w:r>
      <w:r w:rsidRPr="00AB28C1">
        <w:rPr>
          <w:color w:val="00B050"/>
          <w:lang w:eastAsia="es-UY"/>
        </w:rPr>
        <w:t xml:space="preserve">Espera la entrada por teclado del </w:t>
      </w:r>
      <w:proofErr w:type="spellStart"/>
      <w:r w:rsidRPr="00AB28C1">
        <w:rPr>
          <w:color w:val="00B050"/>
          <w:lang w:eastAsia="es-UY"/>
        </w:rPr>
        <w:t>password</w:t>
      </w:r>
      <w:proofErr w:type="spellEnd"/>
      <w:r w:rsidRPr="00AB28C1">
        <w:rPr>
          <w:color w:val="00B050"/>
          <w:lang w:eastAsia="es-UY"/>
        </w:rPr>
        <w:t xml:space="preserve"> del usuario. </w:t>
      </w:r>
    </w:p>
    <w:p w14:paraId="61C82F7A" w14:textId="63B8C656" w:rsidR="00AB28C1" w:rsidRPr="00AB28C1" w:rsidRDefault="00AB28C1" w:rsidP="00AB28C1">
      <w:pPr>
        <w:rPr>
          <w:color w:val="00B050"/>
          <w:lang w:eastAsia="es-UY"/>
        </w:rPr>
      </w:pPr>
      <w:r w:rsidRPr="00AB28C1">
        <w:rPr>
          <w:color w:val="00B050"/>
          <w:lang w:eastAsia="es-UY"/>
        </w:rPr>
        <w:tab/>
        <w:t># -s No muestra la entrada del usuario por pantalla</w:t>
      </w:r>
    </w:p>
    <w:p w14:paraId="39598C87" w14:textId="389BECEB" w:rsidR="00AB28C1" w:rsidRPr="00AB28C1" w:rsidRDefault="00AB28C1" w:rsidP="00AB28C1">
      <w:pPr>
        <w:ind w:left="708"/>
        <w:rPr>
          <w:color w:val="00B050"/>
          <w:lang w:eastAsia="es-UY"/>
        </w:rPr>
      </w:pPr>
      <w:r w:rsidRPr="00AB28C1">
        <w:rPr>
          <w:color w:val="00B050"/>
          <w:lang w:eastAsia="es-UY"/>
        </w:rPr>
        <w:t xml:space="preserve"># -p Muestra un mensaje </w:t>
      </w:r>
      <w:proofErr w:type="spellStart"/>
      <w:r w:rsidRPr="00AB28C1">
        <w:rPr>
          <w:color w:val="00B050"/>
          <w:lang w:eastAsia="es-UY"/>
        </w:rPr>
        <w:t>enste</w:t>
      </w:r>
      <w:proofErr w:type="spellEnd"/>
      <w:r w:rsidRPr="00AB28C1">
        <w:rPr>
          <w:color w:val="00B050"/>
          <w:lang w:eastAsia="es-UY"/>
        </w:rPr>
        <w:t xml:space="preserve"> de leer la entrada.</w:t>
      </w:r>
    </w:p>
    <w:p w14:paraId="50B57EDB" w14:textId="242705D0" w:rsidR="00AB28C1" w:rsidRDefault="00AB28C1" w:rsidP="00AB28C1">
      <w:pPr>
        <w:ind w:firstLine="708"/>
        <w:rPr>
          <w:lang w:eastAsia="es-UY"/>
        </w:rPr>
      </w:pPr>
      <w:proofErr w:type="spellStart"/>
      <w:r w:rsidRPr="00AB28C1">
        <w:rPr>
          <w:lang w:eastAsia="es-UY"/>
        </w:rPr>
        <w:t>read</w:t>
      </w:r>
      <w:proofErr w:type="spellEnd"/>
      <w:r w:rsidRPr="00AB28C1">
        <w:rPr>
          <w:lang w:eastAsia="es-UY"/>
        </w:rPr>
        <w:t xml:space="preserve"> -s -p "Ingrese su </w:t>
      </w:r>
      <w:proofErr w:type="spellStart"/>
      <w:r w:rsidRPr="00AB28C1">
        <w:rPr>
          <w:lang w:eastAsia="es-UY"/>
        </w:rPr>
        <w:t>password</w:t>
      </w:r>
      <w:proofErr w:type="spellEnd"/>
      <w:r w:rsidRPr="00AB28C1">
        <w:rPr>
          <w:lang w:eastAsia="es-UY"/>
        </w:rPr>
        <w:t xml:space="preserve">:" </w:t>
      </w:r>
      <w:proofErr w:type="spellStart"/>
      <w:r w:rsidRPr="00AB28C1">
        <w:rPr>
          <w:lang w:eastAsia="es-UY"/>
        </w:rPr>
        <w:t>password</w:t>
      </w:r>
      <w:proofErr w:type="spellEnd"/>
    </w:p>
    <w:p w14:paraId="201CAD6B" w14:textId="525C588D" w:rsidR="00AB28C1" w:rsidRDefault="00AB28C1" w:rsidP="00AB28C1">
      <w:pPr>
        <w:rPr>
          <w:u w:val="single"/>
          <w:lang w:eastAsia="es-UY"/>
        </w:rPr>
      </w:pPr>
      <w:r>
        <w:rPr>
          <w:lang w:eastAsia="es-UY"/>
        </w:rPr>
        <w:t>done</w:t>
      </w:r>
    </w:p>
    <w:p w14:paraId="5B9A0DED" w14:textId="77777777" w:rsidR="00AB28C1" w:rsidRDefault="00AB28C1" w:rsidP="00AB28C1">
      <w:pPr>
        <w:rPr>
          <w:u w:val="single"/>
          <w:lang w:eastAsia="es-UY"/>
        </w:rPr>
      </w:pPr>
    </w:p>
    <w:p w14:paraId="04425172" w14:textId="2C5B06A9" w:rsidR="00C36A89" w:rsidRDefault="00C36A89" w:rsidP="00C36A89">
      <w:pPr>
        <w:rPr>
          <w:u w:val="single"/>
          <w:lang w:eastAsia="es-UY"/>
        </w:rPr>
      </w:pPr>
      <w:r w:rsidRPr="00C36A89">
        <w:rPr>
          <w:color w:val="00B050"/>
          <w:lang w:eastAsia="es-UY"/>
        </w:rPr>
        <w:t># Llama a la función "</w:t>
      </w:r>
      <w:proofErr w:type="spellStart"/>
      <w:r w:rsidRPr="00C36A89">
        <w:rPr>
          <w:color w:val="00B050"/>
          <w:lang w:eastAsia="es-UY"/>
        </w:rPr>
        <w:t>Login</w:t>
      </w:r>
      <w:proofErr w:type="spellEnd"/>
      <w:r w:rsidRPr="00C36A89">
        <w:rPr>
          <w:color w:val="00B050"/>
          <w:lang w:eastAsia="es-UY"/>
        </w:rPr>
        <w:t xml:space="preserve">" </w:t>
      </w:r>
      <w:proofErr w:type="spellStart"/>
      <w:r w:rsidRPr="00C36A89">
        <w:rPr>
          <w:color w:val="00B050"/>
          <w:lang w:eastAsia="es-UY"/>
        </w:rPr>
        <w:t>pasandole</w:t>
      </w:r>
      <w:proofErr w:type="spellEnd"/>
      <w:r w:rsidRPr="00C36A89">
        <w:rPr>
          <w:color w:val="00B050"/>
          <w:lang w:eastAsia="es-UY"/>
        </w:rPr>
        <w:t xml:space="preserve"> las variables anteriormente obtenidas</w:t>
      </w:r>
    </w:p>
    <w:p w14:paraId="1DB77BB1" w14:textId="5D87CBE4" w:rsidR="00C36A89" w:rsidRDefault="00C36A89" w:rsidP="00AB28C1">
      <w:pPr>
        <w:rPr>
          <w:lang w:eastAsia="es-UY"/>
        </w:rPr>
      </w:pPr>
      <w:proofErr w:type="spellStart"/>
      <w:r w:rsidRPr="00C36A89">
        <w:rPr>
          <w:lang w:eastAsia="es-UY"/>
        </w:rPr>
        <w:t>if</w:t>
      </w:r>
      <w:proofErr w:type="spellEnd"/>
      <w:r w:rsidRPr="00C36A89">
        <w:rPr>
          <w:lang w:eastAsia="es-UY"/>
        </w:rPr>
        <w:t xml:space="preserve"> </w:t>
      </w:r>
      <w:proofErr w:type="spellStart"/>
      <w:r w:rsidRPr="00C36A89">
        <w:rPr>
          <w:lang w:eastAsia="es-UY"/>
        </w:rPr>
        <w:t>Login</w:t>
      </w:r>
      <w:proofErr w:type="spellEnd"/>
      <w:r w:rsidRPr="00C36A89">
        <w:rPr>
          <w:lang w:eastAsia="es-UY"/>
        </w:rPr>
        <w:t xml:space="preserve"> "$usuario" "$</w:t>
      </w:r>
      <w:proofErr w:type="spellStart"/>
      <w:r w:rsidRPr="00C36A89">
        <w:rPr>
          <w:lang w:eastAsia="es-UY"/>
        </w:rPr>
        <w:t>password</w:t>
      </w:r>
      <w:proofErr w:type="spellEnd"/>
      <w:r w:rsidRPr="00C36A89">
        <w:rPr>
          <w:lang w:eastAsia="es-UY"/>
        </w:rPr>
        <w:t xml:space="preserve">"; </w:t>
      </w:r>
      <w:proofErr w:type="spellStart"/>
      <w:r w:rsidRPr="00C36A89">
        <w:rPr>
          <w:lang w:eastAsia="es-UY"/>
        </w:rPr>
        <w:t>then</w:t>
      </w:r>
      <w:proofErr w:type="spellEnd"/>
    </w:p>
    <w:p w14:paraId="51BC2938" w14:textId="77777777" w:rsidR="00C36A89" w:rsidRDefault="00C36A89" w:rsidP="00AB28C1">
      <w:pPr>
        <w:rPr>
          <w:lang w:eastAsia="es-UY"/>
        </w:rPr>
      </w:pPr>
    </w:p>
    <w:p w14:paraId="4B7408DE" w14:textId="581B316F" w:rsidR="00C36A89" w:rsidRPr="00C36A89" w:rsidRDefault="00C36A89" w:rsidP="00C36A89">
      <w:pPr>
        <w:rPr>
          <w:color w:val="00B050"/>
          <w:lang w:eastAsia="es-UY"/>
        </w:rPr>
      </w:pPr>
      <w:r w:rsidRPr="00C36A89">
        <w:rPr>
          <w:color w:val="00B050"/>
          <w:lang w:eastAsia="es-UY"/>
        </w:rPr>
        <w:t xml:space="preserve"># Si el inicio de </w:t>
      </w:r>
      <w:r w:rsidR="00EF5E48" w:rsidRPr="00C36A89">
        <w:rPr>
          <w:color w:val="00B050"/>
          <w:lang w:eastAsia="es-UY"/>
        </w:rPr>
        <w:t>sesión</w:t>
      </w:r>
      <w:r w:rsidRPr="00C36A89">
        <w:rPr>
          <w:color w:val="00B050"/>
          <w:lang w:eastAsia="es-UY"/>
        </w:rPr>
        <w:t xml:space="preserve"> es correcto se entra en un bucle en el cual se despliega el menú de usuario.</w:t>
      </w:r>
    </w:p>
    <w:p w14:paraId="0EA7C2B7" w14:textId="4EEEE064" w:rsidR="00C36A89" w:rsidRPr="00C36A89" w:rsidRDefault="00C36A89" w:rsidP="00C36A89">
      <w:pPr>
        <w:rPr>
          <w:color w:val="00B050"/>
          <w:lang w:eastAsia="es-UY"/>
        </w:rPr>
      </w:pPr>
      <w:r w:rsidRPr="00C36A89">
        <w:rPr>
          <w:color w:val="00B050"/>
          <w:lang w:eastAsia="es-UY"/>
        </w:rPr>
        <w:t xml:space="preserve"># Luego de seleccionada cada opción y ejecutado el código que tenga asociado, se vuelve a mostrar el </w:t>
      </w:r>
      <w:r w:rsidR="00EF5E48" w:rsidRPr="00C36A89">
        <w:rPr>
          <w:color w:val="00B050"/>
          <w:lang w:eastAsia="es-UY"/>
        </w:rPr>
        <w:t>menú</w:t>
      </w:r>
      <w:r w:rsidRPr="00C36A89">
        <w:rPr>
          <w:color w:val="00B050"/>
          <w:lang w:eastAsia="es-UY"/>
        </w:rPr>
        <w:t>.</w:t>
      </w:r>
    </w:p>
    <w:p w14:paraId="69B8C4AA" w14:textId="77777777" w:rsidR="00C36A89" w:rsidRDefault="00C36A89" w:rsidP="00C36A89">
      <w:pPr>
        <w:rPr>
          <w:lang w:eastAsia="es-UY"/>
        </w:rPr>
      </w:pPr>
      <w:proofErr w:type="spellStart"/>
      <w:r>
        <w:rPr>
          <w:lang w:eastAsia="es-UY"/>
        </w:rPr>
        <w:t>while</w:t>
      </w:r>
      <w:proofErr w:type="spellEnd"/>
      <w:r>
        <w:rPr>
          <w:lang w:eastAsia="es-UY"/>
        </w:rPr>
        <w:t xml:space="preserve"> [ </w:t>
      </w:r>
      <w:proofErr w:type="gramStart"/>
      <w:r>
        <w:rPr>
          <w:lang w:eastAsia="es-UY"/>
        </w:rPr>
        <w:t>true ]</w:t>
      </w:r>
      <w:proofErr w:type="gramEnd"/>
      <w:r>
        <w:rPr>
          <w:lang w:eastAsia="es-UY"/>
        </w:rPr>
        <w:t>; do</w:t>
      </w:r>
    </w:p>
    <w:p w14:paraId="705D96E1" w14:textId="77777777" w:rsidR="00C36A89" w:rsidRDefault="00C36A89" w:rsidP="00C36A89">
      <w:pPr>
        <w:rPr>
          <w:lang w:eastAsia="es-UY"/>
        </w:rPr>
      </w:pPr>
      <w:r>
        <w:rPr>
          <w:lang w:eastAsia="es-UY"/>
        </w:rPr>
        <w:t xml:space="preserve">        </w:t>
      </w:r>
      <w:proofErr w:type="spellStart"/>
      <w:r>
        <w:rPr>
          <w:lang w:eastAsia="es-UY"/>
        </w:rPr>
        <w:t>MenuPrincipal</w:t>
      </w:r>
      <w:proofErr w:type="spellEnd"/>
    </w:p>
    <w:p w14:paraId="24A35ADA" w14:textId="3AF112E2" w:rsidR="00C36A89" w:rsidRPr="00C36A89" w:rsidRDefault="00C36A89" w:rsidP="00C36A89">
      <w:pPr>
        <w:rPr>
          <w:color w:val="00B050"/>
          <w:lang w:eastAsia="es-UY"/>
        </w:rPr>
      </w:pPr>
      <w:r>
        <w:rPr>
          <w:lang w:eastAsia="es-UY"/>
        </w:rPr>
        <w:t xml:space="preserve">        </w:t>
      </w:r>
      <w:r w:rsidRPr="00C36A89">
        <w:rPr>
          <w:color w:val="00B050"/>
          <w:lang w:eastAsia="es-UY"/>
        </w:rPr>
        <w:t xml:space="preserve"># Se lee la </w:t>
      </w:r>
      <w:r w:rsidR="00EF5E48" w:rsidRPr="00C36A89">
        <w:rPr>
          <w:color w:val="00B050"/>
          <w:lang w:eastAsia="es-UY"/>
        </w:rPr>
        <w:t>opción</w:t>
      </w:r>
      <w:r w:rsidRPr="00C36A89">
        <w:rPr>
          <w:color w:val="00B050"/>
          <w:lang w:eastAsia="es-UY"/>
        </w:rPr>
        <w:t xml:space="preserve"> elegida por el usuario y se le pasa</w:t>
      </w:r>
      <w:r w:rsidR="00EF5E48">
        <w:rPr>
          <w:color w:val="00B050"/>
          <w:lang w:eastAsia="es-UY"/>
        </w:rPr>
        <w:t xml:space="preserve"> </w:t>
      </w:r>
      <w:r w:rsidRPr="00C36A89">
        <w:rPr>
          <w:color w:val="00B050"/>
          <w:lang w:eastAsia="es-UY"/>
        </w:rPr>
        <w:t># al controlador de opciones del menú.</w:t>
      </w:r>
    </w:p>
    <w:p w14:paraId="29E112B2" w14:textId="77777777" w:rsidR="00C36A89" w:rsidRDefault="00C36A89" w:rsidP="00C36A89">
      <w:pPr>
        <w:rPr>
          <w:lang w:eastAsia="es-UY"/>
        </w:rPr>
      </w:pPr>
      <w:r>
        <w:rPr>
          <w:lang w:eastAsia="es-UY"/>
        </w:rPr>
        <w:t xml:space="preserve">        </w:t>
      </w:r>
      <w:proofErr w:type="spellStart"/>
      <w:r>
        <w:rPr>
          <w:lang w:eastAsia="es-UY"/>
        </w:rPr>
        <w:t>read</w:t>
      </w:r>
      <w:proofErr w:type="spellEnd"/>
      <w:r>
        <w:rPr>
          <w:lang w:eastAsia="es-UY"/>
        </w:rPr>
        <w:t xml:space="preserve"> -p "Por favor, selecciona una opción: " </w:t>
      </w:r>
      <w:proofErr w:type="spellStart"/>
      <w:r>
        <w:rPr>
          <w:lang w:eastAsia="es-UY"/>
        </w:rPr>
        <w:t>opcion</w:t>
      </w:r>
      <w:proofErr w:type="spellEnd"/>
    </w:p>
    <w:p w14:paraId="3A9704AA" w14:textId="77777777" w:rsidR="00C36A89" w:rsidRDefault="00C36A89" w:rsidP="00C36A89">
      <w:pPr>
        <w:rPr>
          <w:lang w:eastAsia="es-UY"/>
        </w:rPr>
      </w:pPr>
      <w:r>
        <w:rPr>
          <w:lang w:eastAsia="es-UY"/>
        </w:rPr>
        <w:t xml:space="preserve">        </w:t>
      </w:r>
      <w:proofErr w:type="spellStart"/>
      <w:r>
        <w:rPr>
          <w:lang w:eastAsia="es-UY"/>
        </w:rPr>
        <w:t>ControladorOpcionesMenu</w:t>
      </w:r>
      <w:proofErr w:type="spellEnd"/>
      <w:r>
        <w:rPr>
          <w:lang w:eastAsia="es-UY"/>
        </w:rPr>
        <w:t xml:space="preserve"> $opcion</w:t>
      </w:r>
    </w:p>
    <w:p w14:paraId="4E9ACAF8" w14:textId="77777777" w:rsidR="00C36A89" w:rsidRDefault="00C36A89" w:rsidP="00C36A89">
      <w:pPr>
        <w:rPr>
          <w:lang w:eastAsia="es-UY"/>
        </w:rPr>
      </w:pPr>
      <w:r>
        <w:rPr>
          <w:lang w:eastAsia="es-UY"/>
        </w:rPr>
        <w:t xml:space="preserve">        echo</w:t>
      </w:r>
    </w:p>
    <w:p w14:paraId="467979D3" w14:textId="23696470" w:rsidR="00C36A89" w:rsidRPr="00C36A89" w:rsidRDefault="00C36A89" w:rsidP="00C36A89">
      <w:pPr>
        <w:rPr>
          <w:lang w:eastAsia="es-UY"/>
        </w:rPr>
      </w:pPr>
      <w:r>
        <w:rPr>
          <w:lang w:eastAsia="es-UY"/>
        </w:rPr>
        <w:t xml:space="preserve">    done</w:t>
      </w:r>
    </w:p>
    <w:p w14:paraId="1D4FF1C6" w14:textId="77777777" w:rsidR="00C36A89" w:rsidRDefault="00C36A89" w:rsidP="00AB28C1">
      <w:pPr>
        <w:rPr>
          <w:u w:val="single"/>
          <w:lang w:eastAsia="es-UY"/>
        </w:rPr>
      </w:pPr>
    </w:p>
    <w:p w14:paraId="047F8277" w14:textId="77777777" w:rsidR="00AB28C1" w:rsidRDefault="00AB28C1" w:rsidP="00AB28C1">
      <w:pPr>
        <w:rPr>
          <w:u w:val="single"/>
          <w:lang w:eastAsia="es-UY"/>
        </w:rPr>
      </w:pPr>
    </w:p>
    <w:p w14:paraId="036B0982" w14:textId="77777777" w:rsidR="003E3243" w:rsidRDefault="003E3243" w:rsidP="00AB28C1">
      <w:pPr>
        <w:rPr>
          <w:u w:val="single"/>
          <w:lang w:eastAsia="es-UY"/>
        </w:rPr>
      </w:pPr>
    </w:p>
    <w:p w14:paraId="2A63DAA8" w14:textId="77777777" w:rsidR="003E3243" w:rsidRDefault="003E3243" w:rsidP="00AB28C1">
      <w:pPr>
        <w:rPr>
          <w:u w:val="single"/>
          <w:lang w:eastAsia="es-UY"/>
        </w:rPr>
      </w:pPr>
    </w:p>
    <w:p w14:paraId="409CD2D1" w14:textId="77777777" w:rsidR="003E3243" w:rsidRDefault="003E3243" w:rsidP="00AB28C1">
      <w:pPr>
        <w:rPr>
          <w:u w:val="single"/>
          <w:lang w:eastAsia="es-UY"/>
        </w:rPr>
      </w:pPr>
    </w:p>
    <w:p w14:paraId="38DC90B6" w14:textId="77777777" w:rsidR="003E3243" w:rsidRDefault="003E3243" w:rsidP="00AB28C1">
      <w:pPr>
        <w:rPr>
          <w:u w:val="single"/>
          <w:lang w:eastAsia="es-UY"/>
        </w:rPr>
      </w:pPr>
    </w:p>
    <w:p w14:paraId="58FB7A41" w14:textId="77777777" w:rsidR="003E3243" w:rsidRDefault="003E3243" w:rsidP="00AB28C1">
      <w:pPr>
        <w:rPr>
          <w:u w:val="single"/>
          <w:lang w:eastAsia="es-UY"/>
        </w:rPr>
      </w:pPr>
    </w:p>
    <w:p w14:paraId="58255114" w14:textId="77777777" w:rsidR="003E3243" w:rsidRDefault="003E3243" w:rsidP="00AB28C1">
      <w:pPr>
        <w:rPr>
          <w:u w:val="single"/>
          <w:lang w:eastAsia="es-UY"/>
        </w:rPr>
      </w:pPr>
    </w:p>
    <w:p w14:paraId="7D83B00F" w14:textId="77777777" w:rsidR="003E3243" w:rsidRDefault="003E3243" w:rsidP="00AB28C1">
      <w:pPr>
        <w:rPr>
          <w:u w:val="single"/>
          <w:lang w:eastAsia="es-UY"/>
        </w:rPr>
      </w:pPr>
    </w:p>
    <w:p w14:paraId="5EBBA1D6" w14:textId="77777777" w:rsidR="003E3243" w:rsidRDefault="003E3243" w:rsidP="003E3243">
      <w:pPr>
        <w:rPr>
          <w:lang w:eastAsia="es-UY"/>
        </w:rPr>
      </w:pPr>
    </w:p>
    <w:p w14:paraId="1774C84A" w14:textId="77777777" w:rsidR="00EF5E48" w:rsidRDefault="00EF5E48" w:rsidP="003E3243">
      <w:pPr>
        <w:pStyle w:val="Subttulo"/>
        <w:rPr>
          <w:rStyle w:val="nfasisintenso"/>
          <w:sz w:val="32"/>
          <w:szCs w:val="32"/>
        </w:rPr>
      </w:pPr>
    </w:p>
    <w:p w14:paraId="56CBD14E" w14:textId="77777777" w:rsidR="00EF5E48" w:rsidRDefault="00EF5E48" w:rsidP="003E3243">
      <w:pPr>
        <w:pStyle w:val="Subttulo"/>
        <w:rPr>
          <w:rStyle w:val="nfasisintenso"/>
          <w:sz w:val="32"/>
          <w:szCs w:val="32"/>
        </w:rPr>
      </w:pPr>
    </w:p>
    <w:p w14:paraId="5F3C820E" w14:textId="76347DD2" w:rsidR="003E3243" w:rsidRDefault="00F92275" w:rsidP="003E3243">
      <w:pPr>
        <w:pStyle w:val="Subttulo"/>
        <w:rPr>
          <w:rStyle w:val="nfasisintenso"/>
          <w:sz w:val="32"/>
          <w:szCs w:val="32"/>
        </w:rPr>
      </w:pPr>
      <w:r>
        <w:rPr>
          <w:rStyle w:val="nfasisintenso"/>
          <w:sz w:val="32"/>
          <w:szCs w:val="32"/>
        </w:rPr>
        <w:lastRenderedPageBreak/>
        <w:t>seguridad</w:t>
      </w:r>
      <w:r w:rsidR="003E3243" w:rsidRPr="003E3243">
        <w:rPr>
          <w:rStyle w:val="nfasisintenso"/>
          <w:sz w:val="32"/>
          <w:szCs w:val="32"/>
        </w:rPr>
        <w:t>.sh</w:t>
      </w:r>
    </w:p>
    <w:p w14:paraId="76B3D243" w14:textId="0D9C7E35" w:rsidR="00F92275" w:rsidRDefault="00F92275" w:rsidP="00F92275">
      <w:r>
        <w:t xml:space="preserve">En este script se encuentran las funcionalidades de </w:t>
      </w:r>
      <w:proofErr w:type="spellStart"/>
      <w:r>
        <w:t>Login</w:t>
      </w:r>
      <w:proofErr w:type="spellEnd"/>
      <w:r>
        <w:t xml:space="preserve">, </w:t>
      </w:r>
      <w:proofErr w:type="spellStart"/>
      <w:r w:rsidRPr="00F92275">
        <w:t>ListarUsuarios</w:t>
      </w:r>
      <w:proofErr w:type="spellEnd"/>
      <w:r>
        <w:t>,</w:t>
      </w:r>
      <w:r w:rsidRPr="00F92275">
        <w:t xml:space="preserve"> </w:t>
      </w:r>
      <w:proofErr w:type="spellStart"/>
      <w:r w:rsidRPr="00F92275">
        <w:t>AltaUsuario</w:t>
      </w:r>
      <w:proofErr w:type="spellEnd"/>
      <w:r>
        <w:t>,</w:t>
      </w:r>
      <w:r w:rsidRPr="00F92275">
        <w:t xml:space="preserve"> </w:t>
      </w:r>
      <w:proofErr w:type="spellStart"/>
      <w:r w:rsidRPr="00F92275">
        <w:t>ExisteUsuario</w:t>
      </w:r>
      <w:proofErr w:type="spellEnd"/>
      <w:r>
        <w:t>.</w:t>
      </w:r>
    </w:p>
    <w:p w14:paraId="4CFFADA0" w14:textId="77777777" w:rsidR="00F92275" w:rsidRDefault="00F92275" w:rsidP="00F92275">
      <w:pPr>
        <w:rPr>
          <w:lang w:eastAsia="es-UY"/>
        </w:rPr>
      </w:pPr>
      <w:r>
        <w:rPr>
          <w:lang w:eastAsia="es-UY"/>
        </w:rPr>
        <w:t>A continuación, se realiza la explicación de la lógica y funcionamiento de parte de sus funciones.</w:t>
      </w:r>
    </w:p>
    <w:p w14:paraId="3A42470F" w14:textId="77777777" w:rsidR="00F92275" w:rsidRDefault="00F92275" w:rsidP="00F92275">
      <w:pPr>
        <w:rPr>
          <w:lang w:eastAsia="es-UY"/>
        </w:rPr>
      </w:pPr>
    </w:p>
    <w:p w14:paraId="7E66A73E" w14:textId="44B598D7" w:rsidR="00F92275" w:rsidRPr="00F92275" w:rsidRDefault="00F92275" w:rsidP="00F92275">
      <w:pPr>
        <w:rPr>
          <w:color w:val="00B050"/>
          <w:lang w:eastAsia="es-UY"/>
        </w:rPr>
      </w:pPr>
      <w:r w:rsidRPr="00F92275">
        <w:rPr>
          <w:color w:val="00B050"/>
          <w:lang w:eastAsia="es-UY"/>
        </w:rPr>
        <w:t># Constante donde se guarda la ruta del archivo que contiene el listado de usuarios del sistema.</w:t>
      </w:r>
    </w:p>
    <w:p w14:paraId="432AE398" w14:textId="77777777" w:rsidR="00F92275" w:rsidRDefault="00F92275" w:rsidP="00F92275">
      <w:pPr>
        <w:rPr>
          <w:lang w:eastAsia="es-UY"/>
        </w:rPr>
      </w:pPr>
      <w:r>
        <w:rPr>
          <w:lang w:eastAsia="es-UY"/>
        </w:rPr>
        <w:t>ARCHIVOUSUARIOS="files/usuarios.txt"</w:t>
      </w:r>
    </w:p>
    <w:p w14:paraId="0332943F" w14:textId="5BBE4907" w:rsidR="00F92275" w:rsidRPr="00F92275" w:rsidRDefault="00F92275" w:rsidP="00F92275">
      <w:pPr>
        <w:rPr>
          <w:color w:val="00B050"/>
          <w:lang w:eastAsia="es-UY"/>
        </w:rPr>
      </w:pPr>
      <w:r w:rsidRPr="00F92275">
        <w:rPr>
          <w:color w:val="00B050"/>
          <w:lang w:eastAsia="es-UY"/>
        </w:rPr>
        <w:t># Constante donde se guarda la ruta del archivo que</w:t>
      </w:r>
      <w:r>
        <w:rPr>
          <w:color w:val="00B050"/>
          <w:lang w:eastAsia="es-UY"/>
        </w:rPr>
        <w:t xml:space="preserve"> </w:t>
      </w:r>
      <w:r w:rsidRPr="00F92275">
        <w:rPr>
          <w:color w:val="00B050"/>
          <w:lang w:eastAsia="es-UY"/>
        </w:rPr>
        <w:t>contiene las diferentes variables guardadas.</w:t>
      </w:r>
    </w:p>
    <w:p w14:paraId="4F43A4A5" w14:textId="466DF10E" w:rsidR="00F92275" w:rsidRDefault="00F92275" w:rsidP="00F92275">
      <w:pPr>
        <w:rPr>
          <w:lang w:eastAsia="es-UY"/>
        </w:rPr>
      </w:pPr>
      <w:r>
        <w:rPr>
          <w:lang w:eastAsia="es-UY"/>
        </w:rPr>
        <w:t>ARCHIVOVARIABLES="files/</w:t>
      </w:r>
      <w:proofErr w:type="spellStart"/>
      <w:r>
        <w:rPr>
          <w:lang w:eastAsia="es-UY"/>
        </w:rPr>
        <w:t>variables.config</w:t>
      </w:r>
      <w:proofErr w:type="spellEnd"/>
      <w:r>
        <w:rPr>
          <w:lang w:eastAsia="es-UY"/>
        </w:rPr>
        <w:t>"</w:t>
      </w:r>
    </w:p>
    <w:p w14:paraId="7B9DF480" w14:textId="77777777" w:rsidR="00F92275" w:rsidRDefault="00F92275" w:rsidP="00F92275">
      <w:pPr>
        <w:rPr>
          <w:lang w:eastAsia="es-UY"/>
        </w:rPr>
      </w:pPr>
    </w:p>
    <w:p w14:paraId="7E32599A" w14:textId="77777777" w:rsidR="00D610FA" w:rsidRPr="00D610FA" w:rsidRDefault="00D610FA" w:rsidP="00D610FA">
      <w:pPr>
        <w:rPr>
          <w:color w:val="00B050"/>
          <w:lang w:eastAsia="es-UY"/>
        </w:rPr>
      </w:pPr>
      <w:r w:rsidRPr="00D610FA">
        <w:rPr>
          <w:color w:val="00B050"/>
          <w:lang w:eastAsia="es-UY"/>
        </w:rPr>
        <w:t># Función que recibe dos parámetros: $</w:t>
      </w:r>
      <w:proofErr w:type="spellStart"/>
      <w:r w:rsidRPr="00D610FA">
        <w:rPr>
          <w:color w:val="00B050"/>
          <w:lang w:eastAsia="es-UY"/>
        </w:rPr>
        <w:t>usu</w:t>
      </w:r>
      <w:proofErr w:type="spellEnd"/>
      <w:r w:rsidRPr="00D610FA">
        <w:rPr>
          <w:color w:val="00B050"/>
          <w:lang w:eastAsia="es-UY"/>
        </w:rPr>
        <w:t xml:space="preserve"> y $</w:t>
      </w:r>
      <w:proofErr w:type="spellStart"/>
      <w:r w:rsidRPr="00D610FA">
        <w:rPr>
          <w:color w:val="00B050"/>
          <w:lang w:eastAsia="es-UY"/>
        </w:rPr>
        <w:t>pwd</w:t>
      </w:r>
      <w:proofErr w:type="spellEnd"/>
      <w:r w:rsidRPr="00D610FA">
        <w:rPr>
          <w:color w:val="00B050"/>
          <w:lang w:eastAsia="es-UY"/>
        </w:rPr>
        <w:t>.</w:t>
      </w:r>
    </w:p>
    <w:p w14:paraId="6CA46313" w14:textId="77777777" w:rsidR="00D610FA" w:rsidRPr="00D610FA" w:rsidRDefault="00D610FA" w:rsidP="00D610FA">
      <w:pPr>
        <w:rPr>
          <w:color w:val="00B050"/>
          <w:lang w:eastAsia="es-UY"/>
        </w:rPr>
      </w:pPr>
      <w:r w:rsidRPr="00D610FA">
        <w:rPr>
          <w:color w:val="00B050"/>
          <w:lang w:eastAsia="es-UY"/>
        </w:rPr>
        <w:t># Luego, itera sobre un archivo ($ARCHIVOUSUARIOS) que contiene pares de</w:t>
      </w:r>
    </w:p>
    <w:p w14:paraId="2B454CA6" w14:textId="1C9A3601" w:rsidR="00D610FA" w:rsidRDefault="00D610FA" w:rsidP="00D610FA">
      <w:pPr>
        <w:rPr>
          <w:lang w:eastAsia="es-UY"/>
        </w:rPr>
      </w:pPr>
      <w:r w:rsidRPr="00D610FA">
        <w:rPr>
          <w:color w:val="00B050"/>
          <w:lang w:eastAsia="es-UY"/>
        </w:rPr>
        <w:t># usuarios y contraseñas separados por dos puntos (:).</w:t>
      </w:r>
    </w:p>
    <w:p w14:paraId="760E66F7" w14:textId="5214BCA2" w:rsidR="00F92275" w:rsidRDefault="00F92275" w:rsidP="00F92275">
      <w:pPr>
        <w:rPr>
          <w:lang w:eastAsia="es-UY"/>
        </w:rPr>
      </w:pPr>
      <w:proofErr w:type="spellStart"/>
      <w:proofErr w:type="gramStart"/>
      <w:r w:rsidRPr="00F92275">
        <w:rPr>
          <w:lang w:eastAsia="es-UY"/>
        </w:rPr>
        <w:t>Login</w:t>
      </w:r>
      <w:proofErr w:type="spellEnd"/>
      <w:r w:rsidRPr="00F92275">
        <w:rPr>
          <w:lang w:eastAsia="es-UY"/>
        </w:rPr>
        <w:t>(</w:t>
      </w:r>
      <w:proofErr w:type="gramEnd"/>
      <w:r w:rsidRPr="00F92275">
        <w:rPr>
          <w:lang w:eastAsia="es-UY"/>
        </w:rPr>
        <w:t>) {</w:t>
      </w:r>
    </w:p>
    <w:p w14:paraId="44C40751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local </w:t>
      </w:r>
      <w:proofErr w:type="spellStart"/>
      <w:r>
        <w:rPr>
          <w:lang w:eastAsia="es-UY"/>
        </w:rPr>
        <w:t>usu</w:t>
      </w:r>
      <w:proofErr w:type="spellEnd"/>
      <w:r>
        <w:rPr>
          <w:lang w:eastAsia="es-UY"/>
        </w:rPr>
        <w:t>=$1</w:t>
      </w:r>
    </w:p>
    <w:p w14:paraId="2F5993CE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local </w:t>
      </w:r>
      <w:proofErr w:type="spellStart"/>
      <w:r>
        <w:rPr>
          <w:lang w:eastAsia="es-UY"/>
        </w:rPr>
        <w:t>pwd</w:t>
      </w:r>
      <w:proofErr w:type="spellEnd"/>
      <w:r>
        <w:rPr>
          <w:lang w:eastAsia="es-UY"/>
        </w:rPr>
        <w:t>=$2</w:t>
      </w:r>
    </w:p>
    <w:p w14:paraId="1A881676" w14:textId="77777777" w:rsidR="00D610FA" w:rsidRDefault="00D610FA" w:rsidP="00D610FA">
      <w:pPr>
        <w:rPr>
          <w:lang w:eastAsia="es-UY"/>
        </w:rPr>
      </w:pPr>
    </w:p>
    <w:p w14:paraId="71D2716D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</w:t>
      </w:r>
      <w:proofErr w:type="spellStart"/>
      <w:r>
        <w:rPr>
          <w:lang w:eastAsia="es-UY"/>
        </w:rPr>
        <w:t>while</w:t>
      </w:r>
      <w:proofErr w:type="spellEnd"/>
      <w:r>
        <w:rPr>
          <w:lang w:eastAsia="es-UY"/>
        </w:rPr>
        <w:t xml:space="preserve"> IFS=":" </w:t>
      </w:r>
      <w:proofErr w:type="spellStart"/>
      <w:r>
        <w:rPr>
          <w:lang w:eastAsia="es-UY"/>
        </w:rPr>
        <w:t>read</w:t>
      </w:r>
      <w:proofErr w:type="spellEnd"/>
      <w:r>
        <w:rPr>
          <w:lang w:eastAsia="es-UY"/>
        </w:rPr>
        <w:t xml:space="preserve"> -r </w:t>
      </w:r>
      <w:proofErr w:type="spellStart"/>
      <w:r>
        <w:rPr>
          <w:lang w:eastAsia="es-UY"/>
        </w:rPr>
        <w:t>usuDb</w:t>
      </w:r>
      <w:proofErr w:type="spellEnd"/>
      <w:r>
        <w:rPr>
          <w:lang w:eastAsia="es-UY"/>
        </w:rPr>
        <w:t xml:space="preserve"> </w:t>
      </w:r>
      <w:proofErr w:type="spellStart"/>
      <w:r>
        <w:rPr>
          <w:lang w:eastAsia="es-UY"/>
        </w:rPr>
        <w:t>pwdDb</w:t>
      </w:r>
      <w:proofErr w:type="spellEnd"/>
      <w:r>
        <w:rPr>
          <w:lang w:eastAsia="es-UY"/>
        </w:rPr>
        <w:t>; do</w:t>
      </w:r>
    </w:p>
    <w:p w14:paraId="31564428" w14:textId="77777777" w:rsidR="00D610FA" w:rsidRDefault="00D610FA" w:rsidP="00D610FA">
      <w:pPr>
        <w:rPr>
          <w:lang w:eastAsia="es-UY"/>
        </w:rPr>
      </w:pPr>
    </w:p>
    <w:p w14:paraId="55817930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    </w:t>
      </w:r>
      <w:proofErr w:type="spellStart"/>
      <w:r>
        <w:rPr>
          <w:lang w:eastAsia="es-UY"/>
        </w:rPr>
        <w:t>if</w:t>
      </w:r>
      <w:proofErr w:type="spellEnd"/>
      <w:r>
        <w:rPr>
          <w:lang w:eastAsia="es-UY"/>
        </w:rPr>
        <w:t xml:space="preserve"> [[ "$</w:t>
      </w:r>
      <w:proofErr w:type="spellStart"/>
      <w:r>
        <w:rPr>
          <w:lang w:eastAsia="es-UY"/>
        </w:rPr>
        <w:t>usu</w:t>
      </w:r>
      <w:proofErr w:type="spellEnd"/>
      <w:r>
        <w:rPr>
          <w:lang w:eastAsia="es-UY"/>
        </w:rPr>
        <w:t>" == "$</w:t>
      </w:r>
      <w:proofErr w:type="spellStart"/>
      <w:r>
        <w:rPr>
          <w:lang w:eastAsia="es-UY"/>
        </w:rPr>
        <w:t>usuDb</w:t>
      </w:r>
      <w:proofErr w:type="spellEnd"/>
      <w:r>
        <w:rPr>
          <w:lang w:eastAsia="es-UY"/>
        </w:rPr>
        <w:t>" &amp;&amp; "$</w:t>
      </w:r>
      <w:proofErr w:type="spellStart"/>
      <w:r>
        <w:rPr>
          <w:lang w:eastAsia="es-UY"/>
        </w:rPr>
        <w:t>pwd</w:t>
      </w:r>
      <w:proofErr w:type="spellEnd"/>
      <w:r>
        <w:rPr>
          <w:lang w:eastAsia="es-UY"/>
        </w:rPr>
        <w:t>" == "$</w:t>
      </w:r>
      <w:proofErr w:type="spellStart"/>
      <w:r>
        <w:rPr>
          <w:lang w:eastAsia="es-UY"/>
        </w:rPr>
        <w:t>pwdDb</w:t>
      </w:r>
      <w:proofErr w:type="spellEnd"/>
      <w:proofErr w:type="gramStart"/>
      <w:r>
        <w:rPr>
          <w:lang w:eastAsia="es-UY"/>
        </w:rPr>
        <w:t>" ]</w:t>
      </w:r>
      <w:proofErr w:type="gramEnd"/>
      <w:r>
        <w:rPr>
          <w:lang w:eastAsia="es-UY"/>
        </w:rPr>
        <w:t xml:space="preserve">]; </w:t>
      </w:r>
      <w:proofErr w:type="spellStart"/>
      <w:r>
        <w:rPr>
          <w:lang w:eastAsia="es-UY"/>
        </w:rPr>
        <w:t>then</w:t>
      </w:r>
      <w:proofErr w:type="spellEnd"/>
    </w:p>
    <w:p w14:paraId="63130B4A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        clave="Usuario"</w:t>
      </w:r>
    </w:p>
    <w:p w14:paraId="6CA50274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        sed -i "s/^$clave</w:t>
      </w:r>
      <w:proofErr w:type="gramStart"/>
      <w:r>
        <w:rPr>
          <w:lang w:eastAsia="es-UY"/>
        </w:rPr>
        <w:t>=.*</w:t>
      </w:r>
      <w:proofErr w:type="gramEnd"/>
      <w:r>
        <w:rPr>
          <w:lang w:eastAsia="es-UY"/>
        </w:rPr>
        <w:t>/$clave=$</w:t>
      </w:r>
      <w:proofErr w:type="spellStart"/>
      <w:r>
        <w:rPr>
          <w:lang w:eastAsia="es-UY"/>
        </w:rPr>
        <w:t>usu</w:t>
      </w:r>
      <w:proofErr w:type="spellEnd"/>
      <w:r>
        <w:rPr>
          <w:lang w:eastAsia="es-UY"/>
        </w:rPr>
        <w:t>/" "$ARCHIVOVARIABLES"</w:t>
      </w:r>
    </w:p>
    <w:p w14:paraId="115BFD8D" w14:textId="77777777" w:rsidR="00D610FA" w:rsidRDefault="00D610FA" w:rsidP="00D610FA">
      <w:pPr>
        <w:rPr>
          <w:lang w:eastAsia="es-UY"/>
        </w:rPr>
      </w:pPr>
    </w:p>
    <w:p w14:paraId="111AC2CC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        </w:t>
      </w:r>
      <w:proofErr w:type="spellStart"/>
      <w:r>
        <w:rPr>
          <w:lang w:eastAsia="es-UY"/>
        </w:rPr>
        <w:t>return</w:t>
      </w:r>
      <w:proofErr w:type="spellEnd"/>
      <w:r>
        <w:rPr>
          <w:lang w:eastAsia="es-UY"/>
        </w:rPr>
        <w:t xml:space="preserve"> 0</w:t>
      </w:r>
    </w:p>
    <w:p w14:paraId="4AAFC4E8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    fi</w:t>
      </w:r>
    </w:p>
    <w:p w14:paraId="5421C5FB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done &lt;$ARCHIVOUSUARIOS</w:t>
      </w:r>
    </w:p>
    <w:p w14:paraId="2EB515E3" w14:textId="77777777" w:rsidR="00D610FA" w:rsidRDefault="00D610FA" w:rsidP="00D610FA">
      <w:pPr>
        <w:rPr>
          <w:lang w:eastAsia="es-UY"/>
        </w:rPr>
      </w:pPr>
    </w:p>
    <w:p w14:paraId="6F370DD4" w14:textId="741567EC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</w:t>
      </w:r>
      <w:proofErr w:type="spellStart"/>
      <w:r>
        <w:rPr>
          <w:lang w:eastAsia="es-UY"/>
        </w:rPr>
        <w:t>return</w:t>
      </w:r>
      <w:proofErr w:type="spellEnd"/>
      <w:r>
        <w:rPr>
          <w:lang w:eastAsia="es-UY"/>
        </w:rPr>
        <w:t xml:space="preserve"> 1</w:t>
      </w:r>
    </w:p>
    <w:p w14:paraId="2C0477A6" w14:textId="426EEF60" w:rsidR="00D610FA" w:rsidRDefault="00D610FA" w:rsidP="00D610FA">
      <w:pPr>
        <w:rPr>
          <w:lang w:eastAsia="es-UY"/>
        </w:rPr>
      </w:pPr>
      <w:r>
        <w:rPr>
          <w:lang w:eastAsia="es-UY"/>
        </w:rPr>
        <w:t>}</w:t>
      </w:r>
    </w:p>
    <w:p w14:paraId="5E5C7E58" w14:textId="77777777" w:rsidR="00D610FA" w:rsidRDefault="00D610FA" w:rsidP="00D610FA">
      <w:pPr>
        <w:rPr>
          <w:lang w:eastAsia="es-UY"/>
        </w:rPr>
      </w:pPr>
    </w:p>
    <w:p w14:paraId="1AC561F5" w14:textId="77777777" w:rsidR="00D610FA" w:rsidRPr="00615147" w:rsidRDefault="00D610FA" w:rsidP="00D610FA">
      <w:pPr>
        <w:rPr>
          <w:color w:val="00B050"/>
          <w:lang w:eastAsia="es-UY"/>
        </w:rPr>
      </w:pPr>
      <w:r w:rsidRPr="00615147">
        <w:rPr>
          <w:color w:val="00B050"/>
          <w:lang w:eastAsia="es-UY"/>
        </w:rPr>
        <w:t xml:space="preserve"># La función </w:t>
      </w:r>
      <w:proofErr w:type="spellStart"/>
      <w:r w:rsidRPr="00615147">
        <w:rPr>
          <w:color w:val="00B050"/>
          <w:lang w:eastAsia="es-UY"/>
        </w:rPr>
        <w:t>ListarUsuarios</w:t>
      </w:r>
      <w:proofErr w:type="spellEnd"/>
      <w:r w:rsidRPr="00615147">
        <w:rPr>
          <w:color w:val="00B050"/>
          <w:lang w:eastAsia="es-UY"/>
        </w:rPr>
        <w:t xml:space="preserve"> lee el archivo de usuarios y contraseñas,</w:t>
      </w:r>
    </w:p>
    <w:p w14:paraId="214BAD67" w14:textId="77777777" w:rsidR="00D610FA" w:rsidRPr="00615147" w:rsidRDefault="00D610FA" w:rsidP="00D610FA">
      <w:pPr>
        <w:rPr>
          <w:color w:val="00B050"/>
          <w:lang w:eastAsia="es-UY"/>
        </w:rPr>
      </w:pPr>
      <w:r w:rsidRPr="00615147">
        <w:rPr>
          <w:color w:val="00B050"/>
          <w:lang w:eastAsia="es-UY"/>
        </w:rPr>
        <w:t># luego imprime solo los nombres de usuario, uno por línea.</w:t>
      </w:r>
    </w:p>
    <w:p w14:paraId="386088D0" w14:textId="5BC342AA" w:rsidR="00D610FA" w:rsidRDefault="00D610FA" w:rsidP="00D610FA">
      <w:pPr>
        <w:rPr>
          <w:lang w:eastAsia="es-UY"/>
        </w:rPr>
      </w:pPr>
      <w:proofErr w:type="spellStart"/>
      <w:proofErr w:type="gramStart"/>
      <w:r>
        <w:rPr>
          <w:lang w:eastAsia="es-UY"/>
        </w:rPr>
        <w:t>ListarUsuarios</w:t>
      </w:r>
      <w:proofErr w:type="spellEnd"/>
      <w:r>
        <w:rPr>
          <w:lang w:eastAsia="es-UY"/>
        </w:rPr>
        <w:t>(</w:t>
      </w:r>
      <w:proofErr w:type="gramEnd"/>
      <w:r>
        <w:rPr>
          <w:lang w:eastAsia="es-UY"/>
        </w:rPr>
        <w:t>) {</w:t>
      </w:r>
    </w:p>
    <w:p w14:paraId="278CFB7D" w14:textId="2298D229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</w:t>
      </w:r>
    </w:p>
    <w:p w14:paraId="66989F88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</w:t>
      </w:r>
      <w:proofErr w:type="spellStart"/>
      <w:r>
        <w:rPr>
          <w:lang w:eastAsia="es-UY"/>
        </w:rPr>
        <w:t>awk</w:t>
      </w:r>
      <w:proofErr w:type="spellEnd"/>
      <w:r>
        <w:rPr>
          <w:lang w:eastAsia="es-UY"/>
        </w:rPr>
        <w:t xml:space="preserve"> -F ':' '{</w:t>
      </w:r>
      <w:proofErr w:type="spellStart"/>
      <w:r>
        <w:rPr>
          <w:lang w:eastAsia="es-UY"/>
        </w:rPr>
        <w:t>print</w:t>
      </w:r>
      <w:proofErr w:type="spellEnd"/>
      <w:r>
        <w:rPr>
          <w:lang w:eastAsia="es-UY"/>
        </w:rPr>
        <w:t xml:space="preserve"> $1}' $ARCHIVOUSUARIOS</w:t>
      </w:r>
    </w:p>
    <w:p w14:paraId="082D1C4C" w14:textId="77777777" w:rsidR="00D610FA" w:rsidRDefault="00D610FA" w:rsidP="00D610FA">
      <w:pPr>
        <w:rPr>
          <w:lang w:eastAsia="es-UY"/>
        </w:rPr>
      </w:pPr>
    </w:p>
    <w:p w14:paraId="45A334B3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</w:t>
      </w:r>
      <w:proofErr w:type="spellStart"/>
      <w:r>
        <w:rPr>
          <w:lang w:eastAsia="es-UY"/>
        </w:rPr>
        <w:t>read</w:t>
      </w:r>
      <w:proofErr w:type="spellEnd"/>
      <w:r>
        <w:rPr>
          <w:lang w:eastAsia="es-UY"/>
        </w:rPr>
        <w:t xml:space="preserve"> -p "Presiona </w:t>
      </w:r>
      <w:proofErr w:type="spellStart"/>
      <w:r>
        <w:rPr>
          <w:lang w:eastAsia="es-UY"/>
        </w:rPr>
        <w:t>Enter</w:t>
      </w:r>
      <w:proofErr w:type="spellEnd"/>
      <w:r>
        <w:rPr>
          <w:lang w:eastAsia="es-UY"/>
        </w:rPr>
        <w:t xml:space="preserve"> para continuar..."</w:t>
      </w:r>
    </w:p>
    <w:p w14:paraId="21298D7F" w14:textId="77777777" w:rsidR="00D610FA" w:rsidRDefault="00D610FA" w:rsidP="00D610FA">
      <w:pPr>
        <w:rPr>
          <w:lang w:eastAsia="es-UY"/>
        </w:rPr>
      </w:pPr>
      <w:r>
        <w:rPr>
          <w:lang w:eastAsia="es-UY"/>
        </w:rPr>
        <w:t xml:space="preserve">    </w:t>
      </w:r>
      <w:proofErr w:type="spellStart"/>
      <w:r>
        <w:rPr>
          <w:lang w:eastAsia="es-UY"/>
        </w:rPr>
        <w:t>MenuPrincipal</w:t>
      </w:r>
      <w:proofErr w:type="spellEnd"/>
    </w:p>
    <w:p w14:paraId="6C8532ED" w14:textId="2CFFC114" w:rsidR="00F92275" w:rsidRPr="00D610FA" w:rsidRDefault="00D610FA" w:rsidP="00F92275">
      <w:pPr>
        <w:rPr>
          <w:u w:val="single"/>
        </w:rPr>
      </w:pPr>
      <w:r>
        <w:rPr>
          <w:lang w:eastAsia="es-UY"/>
        </w:rPr>
        <w:t>}</w:t>
      </w:r>
    </w:p>
    <w:p w14:paraId="2877E007" w14:textId="77777777" w:rsidR="00D610FA" w:rsidRDefault="00D610FA" w:rsidP="00F92275">
      <w:pPr>
        <w:rPr>
          <w:u w:val="single"/>
        </w:rPr>
      </w:pPr>
    </w:p>
    <w:p w14:paraId="22170104" w14:textId="77777777" w:rsidR="003674DE" w:rsidRDefault="00D610FA" w:rsidP="00D610FA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</w:t>
      </w:r>
      <w:proofErr w:type="spellStart"/>
      <w:r w:rsidRPr="007D70F7">
        <w:rPr>
          <w:color w:val="00B050"/>
          <w:lang w:eastAsia="es-UY"/>
        </w:rPr>
        <w:t>AltaUsuario</w:t>
      </w:r>
      <w:proofErr w:type="spellEnd"/>
      <w:r w:rsidRPr="007D70F7">
        <w:rPr>
          <w:color w:val="00B050"/>
          <w:lang w:eastAsia="es-UY"/>
        </w:rPr>
        <w:t xml:space="preserve">, se encarga de agregar un nuevo usuario al archivo de usuarios. Se pide nombre de usuario y </w:t>
      </w:r>
    </w:p>
    <w:p w14:paraId="4F519CB6" w14:textId="69D74193" w:rsidR="00D610FA" w:rsidRPr="007D70F7" w:rsidRDefault="003674DE" w:rsidP="00D610FA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="00D610FA" w:rsidRPr="007D70F7">
        <w:rPr>
          <w:color w:val="00B050"/>
          <w:lang w:eastAsia="es-UY"/>
        </w:rPr>
        <w:t>se revisa que este ya no exista. En caso de que ya exista se vuelve a pedir los datos nuevamente.</w:t>
      </w:r>
    </w:p>
    <w:p w14:paraId="3D765D9A" w14:textId="0167EB0C" w:rsidR="003674DE" w:rsidRDefault="00D610FA" w:rsidP="00D610FA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Se revisa </w:t>
      </w:r>
      <w:r w:rsidR="003674DE" w:rsidRPr="007D70F7">
        <w:rPr>
          <w:color w:val="00B050"/>
          <w:lang w:eastAsia="es-UY"/>
        </w:rPr>
        <w:t>también</w:t>
      </w:r>
      <w:r w:rsidRPr="007D70F7">
        <w:rPr>
          <w:color w:val="00B050"/>
          <w:lang w:eastAsia="es-UY"/>
        </w:rPr>
        <w:t xml:space="preserve"> que se haya ingresado un </w:t>
      </w:r>
      <w:proofErr w:type="spellStart"/>
      <w:r w:rsidRPr="007D70F7">
        <w:rPr>
          <w:color w:val="00B050"/>
          <w:lang w:eastAsia="es-UY"/>
        </w:rPr>
        <w:t>password</w:t>
      </w:r>
      <w:proofErr w:type="spellEnd"/>
      <w:r w:rsidRPr="007D70F7">
        <w:rPr>
          <w:color w:val="00B050"/>
          <w:lang w:eastAsia="es-UY"/>
        </w:rPr>
        <w:t xml:space="preserve">. En caso de que se cumplan las condiciones, se </w:t>
      </w:r>
    </w:p>
    <w:p w14:paraId="6EC2DA8F" w14:textId="4646E2CA" w:rsidR="00D610FA" w:rsidRPr="007D70F7" w:rsidRDefault="003674DE" w:rsidP="00D610FA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="00D610FA" w:rsidRPr="007D70F7">
        <w:rPr>
          <w:color w:val="00B050"/>
          <w:lang w:eastAsia="es-UY"/>
        </w:rPr>
        <w:t>redirecciona la salida de los datos ingresados al archivo que contiene el listado de usuarios</w:t>
      </w:r>
    </w:p>
    <w:p w14:paraId="4447A1CD" w14:textId="77777777" w:rsidR="00D610FA" w:rsidRPr="007D70F7" w:rsidRDefault="00D610FA" w:rsidP="00D610FA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># los cuales son anexados al final.</w:t>
      </w:r>
    </w:p>
    <w:p w14:paraId="0B170713" w14:textId="77777777" w:rsidR="00D610FA" w:rsidRPr="003674DE" w:rsidRDefault="00D610FA" w:rsidP="00D610FA">
      <w:proofErr w:type="spellStart"/>
      <w:proofErr w:type="gramStart"/>
      <w:r w:rsidRPr="003674DE">
        <w:t>AltaUsuario</w:t>
      </w:r>
      <w:proofErr w:type="spellEnd"/>
      <w:r w:rsidRPr="003674DE">
        <w:t>(</w:t>
      </w:r>
      <w:proofErr w:type="gramEnd"/>
      <w:r w:rsidRPr="003674DE">
        <w:t>) {</w:t>
      </w:r>
    </w:p>
    <w:p w14:paraId="0D770FF7" w14:textId="77777777" w:rsidR="00D610FA" w:rsidRPr="003674DE" w:rsidRDefault="00D610FA" w:rsidP="00D610FA">
      <w:r w:rsidRPr="003674DE">
        <w:t xml:space="preserve">    local </w:t>
      </w:r>
      <w:proofErr w:type="spellStart"/>
      <w:r w:rsidRPr="003674DE">
        <w:t>password</w:t>
      </w:r>
      <w:proofErr w:type="spellEnd"/>
    </w:p>
    <w:p w14:paraId="2BAC22B7" w14:textId="77777777" w:rsidR="00D610FA" w:rsidRPr="003674DE" w:rsidRDefault="00D610FA" w:rsidP="00D610FA">
      <w:r w:rsidRPr="003674DE">
        <w:t xml:space="preserve">    local usuario</w:t>
      </w:r>
    </w:p>
    <w:p w14:paraId="05BC91DD" w14:textId="77777777" w:rsidR="00D610FA" w:rsidRPr="003674DE" w:rsidRDefault="00D610FA" w:rsidP="00D610FA"/>
    <w:p w14:paraId="2E34746C" w14:textId="77777777" w:rsidR="00D610FA" w:rsidRPr="003674DE" w:rsidRDefault="00D610FA" w:rsidP="00D610FA">
      <w:r w:rsidRPr="003674DE">
        <w:t xml:space="preserve">    </w:t>
      </w:r>
      <w:proofErr w:type="spellStart"/>
      <w:r w:rsidRPr="003674DE">
        <w:t>while</w:t>
      </w:r>
      <w:proofErr w:type="spellEnd"/>
      <w:r w:rsidRPr="003674DE">
        <w:t xml:space="preserve"> [ -z "$usuario</w:t>
      </w:r>
      <w:proofErr w:type="gramStart"/>
      <w:r w:rsidRPr="003674DE">
        <w:t>" ]</w:t>
      </w:r>
      <w:proofErr w:type="gramEnd"/>
      <w:r w:rsidRPr="003674DE">
        <w:t>; do</w:t>
      </w:r>
    </w:p>
    <w:p w14:paraId="2D63225C" w14:textId="77777777" w:rsidR="00D610FA" w:rsidRPr="003674DE" w:rsidRDefault="00D610FA" w:rsidP="00D610FA"/>
    <w:p w14:paraId="4F29F611" w14:textId="77777777" w:rsidR="00D610FA" w:rsidRPr="003674DE" w:rsidRDefault="00D610FA" w:rsidP="00D610FA">
      <w:r w:rsidRPr="003674DE">
        <w:t xml:space="preserve">        </w:t>
      </w:r>
      <w:proofErr w:type="spellStart"/>
      <w:r w:rsidRPr="003674DE">
        <w:t>read</w:t>
      </w:r>
      <w:proofErr w:type="spellEnd"/>
      <w:r w:rsidRPr="003674DE">
        <w:t xml:space="preserve"> -p "Ingrese nombre del nuevo </w:t>
      </w:r>
      <w:proofErr w:type="gramStart"/>
      <w:r w:rsidRPr="003674DE">
        <w:t>usuario :</w:t>
      </w:r>
      <w:proofErr w:type="gramEnd"/>
      <w:r w:rsidRPr="003674DE">
        <w:t xml:space="preserve"> " usuario</w:t>
      </w:r>
    </w:p>
    <w:p w14:paraId="675C27F9" w14:textId="77777777" w:rsidR="00D610FA" w:rsidRPr="003674DE" w:rsidRDefault="00D610FA" w:rsidP="00D610FA">
      <w:r w:rsidRPr="003674DE">
        <w:t xml:space="preserve">        </w:t>
      </w:r>
      <w:proofErr w:type="spellStart"/>
      <w:r w:rsidRPr="003674DE">
        <w:t>if</w:t>
      </w:r>
      <w:proofErr w:type="spellEnd"/>
      <w:r w:rsidRPr="003674DE">
        <w:t xml:space="preserve"> </w:t>
      </w:r>
      <w:proofErr w:type="spellStart"/>
      <w:r w:rsidRPr="003674DE">
        <w:t>ExisteUsuario</w:t>
      </w:r>
      <w:proofErr w:type="spellEnd"/>
      <w:r w:rsidRPr="003674DE">
        <w:t xml:space="preserve"> "$usuario"; </w:t>
      </w:r>
      <w:proofErr w:type="spellStart"/>
      <w:r w:rsidRPr="003674DE">
        <w:t>then</w:t>
      </w:r>
      <w:proofErr w:type="spellEnd"/>
    </w:p>
    <w:p w14:paraId="55767271" w14:textId="77777777" w:rsidR="00D610FA" w:rsidRPr="003674DE" w:rsidRDefault="00D610FA" w:rsidP="00D610FA">
      <w:r w:rsidRPr="003674DE">
        <w:lastRenderedPageBreak/>
        <w:t xml:space="preserve">            echo -e "\033[31mEl nombre '$usuario' ya se encuentra registrado\033[0m"</w:t>
      </w:r>
    </w:p>
    <w:p w14:paraId="3C1143F9" w14:textId="77777777" w:rsidR="00D610FA" w:rsidRPr="003674DE" w:rsidRDefault="00D610FA" w:rsidP="00D610FA">
      <w:r w:rsidRPr="003674DE">
        <w:t xml:space="preserve">            </w:t>
      </w:r>
      <w:proofErr w:type="spellStart"/>
      <w:r w:rsidRPr="003674DE">
        <w:t>read</w:t>
      </w:r>
      <w:proofErr w:type="spellEnd"/>
      <w:r w:rsidRPr="003674DE">
        <w:t xml:space="preserve"> -p "Presiona </w:t>
      </w:r>
      <w:proofErr w:type="spellStart"/>
      <w:r w:rsidRPr="003674DE">
        <w:t>Enter</w:t>
      </w:r>
      <w:proofErr w:type="spellEnd"/>
      <w:r w:rsidRPr="003674DE">
        <w:t xml:space="preserve"> para continuar..."</w:t>
      </w:r>
    </w:p>
    <w:p w14:paraId="7D698903" w14:textId="77777777" w:rsidR="00D610FA" w:rsidRPr="003674DE" w:rsidRDefault="00D610FA" w:rsidP="00D610FA">
      <w:r w:rsidRPr="003674DE">
        <w:t xml:space="preserve">            </w:t>
      </w:r>
      <w:proofErr w:type="spellStart"/>
      <w:r w:rsidRPr="003674DE">
        <w:t>AltaUsuario</w:t>
      </w:r>
      <w:proofErr w:type="spellEnd"/>
    </w:p>
    <w:p w14:paraId="54BA24F6" w14:textId="77777777" w:rsidR="00D610FA" w:rsidRPr="003674DE" w:rsidRDefault="00D610FA" w:rsidP="00D610FA">
      <w:r w:rsidRPr="003674DE">
        <w:t xml:space="preserve">        </w:t>
      </w:r>
      <w:proofErr w:type="spellStart"/>
      <w:r w:rsidRPr="003674DE">
        <w:t>else</w:t>
      </w:r>
      <w:proofErr w:type="spellEnd"/>
    </w:p>
    <w:p w14:paraId="0428C85D" w14:textId="77777777" w:rsidR="00D610FA" w:rsidRPr="003674DE" w:rsidRDefault="00D610FA" w:rsidP="00D610FA"/>
    <w:p w14:paraId="2B9B46D7" w14:textId="77777777" w:rsidR="00D610FA" w:rsidRPr="003674DE" w:rsidRDefault="00D610FA" w:rsidP="00D610FA">
      <w:r w:rsidRPr="003674DE">
        <w:t xml:space="preserve">            </w:t>
      </w:r>
      <w:proofErr w:type="spellStart"/>
      <w:r w:rsidRPr="003674DE">
        <w:t>while</w:t>
      </w:r>
      <w:proofErr w:type="spellEnd"/>
      <w:r w:rsidRPr="003674DE">
        <w:t xml:space="preserve"> [ -z "$</w:t>
      </w:r>
      <w:proofErr w:type="spellStart"/>
      <w:r w:rsidRPr="003674DE">
        <w:t>password</w:t>
      </w:r>
      <w:proofErr w:type="spellEnd"/>
      <w:proofErr w:type="gramStart"/>
      <w:r w:rsidRPr="003674DE">
        <w:t>" ]</w:t>
      </w:r>
      <w:proofErr w:type="gramEnd"/>
      <w:r w:rsidRPr="003674DE">
        <w:t>; do</w:t>
      </w:r>
    </w:p>
    <w:p w14:paraId="7EF982A3" w14:textId="77777777" w:rsidR="00D610FA" w:rsidRPr="003674DE" w:rsidRDefault="00D610FA" w:rsidP="00D610FA">
      <w:r w:rsidRPr="003674DE">
        <w:t xml:space="preserve">                </w:t>
      </w:r>
      <w:proofErr w:type="spellStart"/>
      <w:r w:rsidRPr="003674DE">
        <w:t>read</w:t>
      </w:r>
      <w:proofErr w:type="spellEnd"/>
      <w:r w:rsidRPr="003674DE">
        <w:t xml:space="preserve"> -s -p "Ingrese su </w:t>
      </w:r>
      <w:proofErr w:type="spellStart"/>
      <w:r w:rsidRPr="003674DE">
        <w:t>password</w:t>
      </w:r>
      <w:proofErr w:type="spellEnd"/>
      <w:r w:rsidRPr="003674DE">
        <w:t xml:space="preserve">:" </w:t>
      </w:r>
      <w:proofErr w:type="spellStart"/>
      <w:r w:rsidRPr="003674DE">
        <w:t>password</w:t>
      </w:r>
      <w:proofErr w:type="spellEnd"/>
    </w:p>
    <w:p w14:paraId="4515B3EE" w14:textId="77777777" w:rsidR="00D610FA" w:rsidRPr="003674DE" w:rsidRDefault="00D610FA" w:rsidP="00D610FA"/>
    <w:p w14:paraId="6CA49018" w14:textId="77777777" w:rsidR="00D610FA" w:rsidRPr="003674DE" w:rsidRDefault="00D610FA" w:rsidP="00D610FA">
      <w:r w:rsidRPr="003674DE">
        <w:t xml:space="preserve">                </w:t>
      </w:r>
      <w:proofErr w:type="spellStart"/>
      <w:proofErr w:type="gramStart"/>
      <w:r w:rsidRPr="003674DE">
        <w:t>if</w:t>
      </w:r>
      <w:proofErr w:type="spellEnd"/>
      <w:r w:rsidRPr="003674DE">
        <w:t xml:space="preserve"> !</w:t>
      </w:r>
      <w:proofErr w:type="gramEnd"/>
      <w:r w:rsidRPr="003674DE">
        <w:t xml:space="preserve"> [ "$</w:t>
      </w:r>
      <w:proofErr w:type="spellStart"/>
      <w:r w:rsidRPr="003674DE">
        <w:t>password</w:t>
      </w:r>
      <w:proofErr w:type="spellEnd"/>
      <w:proofErr w:type="gramStart"/>
      <w:r w:rsidRPr="003674DE">
        <w:t>" ]</w:t>
      </w:r>
      <w:proofErr w:type="gramEnd"/>
      <w:r w:rsidRPr="003674DE">
        <w:t>; then</w:t>
      </w:r>
    </w:p>
    <w:p w14:paraId="0038D25F" w14:textId="77777777" w:rsidR="00D610FA" w:rsidRPr="003674DE" w:rsidRDefault="00D610FA" w:rsidP="00D610FA">
      <w:r w:rsidRPr="003674DE">
        <w:t xml:space="preserve">                    echo -e "\033[31mEl </w:t>
      </w:r>
      <w:proofErr w:type="spellStart"/>
      <w:r w:rsidRPr="003674DE">
        <w:t>password</w:t>
      </w:r>
      <w:proofErr w:type="spellEnd"/>
      <w:r w:rsidRPr="003674DE">
        <w:t xml:space="preserve"> del usuario no puede quedar en blanco\033[0m"</w:t>
      </w:r>
    </w:p>
    <w:p w14:paraId="1EEB3E7C" w14:textId="77777777" w:rsidR="00D610FA" w:rsidRPr="003674DE" w:rsidRDefault="00D610FA" w:rsidP="00D610FA">
      <w:r w:rsidRPr="003674DE">
        <w:t xml:space="preserve">                fi</w:t>
      </w:r>
    </w:p>
    <w:p w14:paraId="41C8E8D3" w14:textId="77777777" w:rsidR="00D610FA" w:rsidRPr="003674DE" w:rsidRDefault="00D610FA" w:rsidP="00D610FA"/>
    <w:p w14:paraId="5398BD58" w14:textId="77777777" w:rsidR="00D610FA" w:rsidRPr="003674DE" w:rsidRDefault="00D610FA" w:rsidP="00D610FA">
      <w:r w:rsidRPr="003674DE">
        <w:t xml:space="preserve">            done</w:t>
      </w:r>
    </w:p>
    <w:p w14:paraId="25A4B8E1" w14:textId="77777777" w:rsidR="00D610FA" w:rsidRPr="003674DE" w:rsidRDefault="00D610FA" w:rsidP="00D610FA"/>
    <w:p w14:paraId="3B555665" w14:textId="77777777" w:rsidR="00D610FA" w:rsidRPr="003674DE" w:rsidRDefault="00D610FA" w:rsidP="00D610FA">
      <w:r w:rsidRPr="003674DE">
        <w:t xml:space="preserve">            echo "$</w:t>
      </w:r>
      <w:proofErr w:type="gramStart"/>
      <w:r w:rsidRPr="003674DE">
        <w:t>usuario:$</w:t>
      </w:r>
      <w:proofErr w:type="spellStart"/>
      <w:proofErr w:type="gramEnd"/>
      <w:r w:rsidRPr="003674DE">
        <w:t>password</w:t>
      </w:r>
      <w:proofErr w:type="spellEnd"/>
      <w:r w:rsidRPr="003674DE">
        <w:t>" &gt;&gt;"$ARCHIVOUSUARIOS"</w:t>
      </w:r>
    </w:p>
    <w:p w14:paraId="53E0458B" w14:textId="77777777" w:rsidR="00D610FA" w:rsidRPr="003674DE" w:rsidRDefault="00D610FA" w:rsidP="00D610FA">
      <w:r w:rsidRPr="003674DE">
        <w:t xml:space="preserve">            echo ""</w:t>
      </w:r>
    </w:p>
    <w:p w14:paraId="5DD8D211" w14:textId="77777777" w:rsidR="00D610FA" w:rsidRPr="003674DE" w:rsidRDefault="00D610FA" w:rsidP="00D610FA">
      <w:r w:rsidRPr="003674DE">
        <w:t xml:space="preserve">            echo "Usuario agregado correctamente"</w:t>
      </w:r>
    </w:p>
    <w:p w14:paraId="61FFB795" w14:textId="77777777" w:rsidR="00D610FA" w:rsidRPr="003674DE" w:rsidRDefault="00D610FA" w:rsidP="00D610FA">
      <w:r w:rsidRPr="003674DE">
        <w:t xml:space="preserve">            echo ""</w:t>
      </w:r>
    </w:p>
    <w:p w14:paraId="2A32AE11" w14:textId="77777777" w:rsidR="00D610FA" w:rsidRPr="003674DE" w:rsidRDefault="00D610FA" w:rsidP="00D610FA">
      <w:r w:rsidRPr="003674DE">
        <w:t xml:space="preserve">            </w:t>
      </w:r>
      <w:proofErr w:type="spellStart"/>
      <w:r w:rsidRPr="003674DE">
        <w:t>read</w:t>
      </w:r>
      <w:proofErr w:type="spellEnd"/>
      <w:r w:rsidRPr="003674DE">
        <w:t xml:space="preserve"> -p "Presiona </w:t>
      </w:r>
      <w:proofErr w:type="spellStart"/>
      <w:r w:rsidRPr="003674DE">
        <w:t>Enter</w:t>
      </w:r>
      <w:proofErr w:type="spellEnd"/>
      <w:r w:rsidRPr="003674DE">
        <w:t xml:space="preserve"> para continuar..."</w:t>
      </w:r>
    </w:p>
    <w:p w14:paraId="754C7AF8" w14:textId="77777777" w:rsidR="00D610FA" w:rsidRPr="003674DE" w:rsidRDefault="00D610FA" w:rsidP="00D610FA">
      <w:r w:rsidRPr="003674DE">
        <w:t xml:space="preserve">            </w:t>
      </w:r>
      <w:proofErr w:type="spellStart"/>
      <w:r w:rsidRPr="003674DE">
        <w:t>MenuPrincipal</w:t>
      </w:r>
      <w:proofErr w:type="spellEnd"/>
    </w:p>
    <w:p w14:paraId="12167029" w14:textId="77777777" w:rsidR="00D610FA" w:rsidRPr="003674DE" w:rsidRDefault="00D610FA" w:rsidP="00D610FA">
      <w:r w:rsidRPr="003674DE">
        <w:t xml:space="preserve">        fi</w:t>
      </w:r>
    </w:p>
    <w:p w14:paraId="01D99650" w14:textId="77777777" w:rsidR="00D610FA" w:rsidRPr="003674DE" w:rsidRDefault="00D610FA" w:rsidP="00D610FA"/>
    <w:p w14:paraId="13681E22" w14:textId="77777777" w:rsidR="00D610FA" w:rsidRPr="003674DE" w:rsidRDefault="00D610FA" w:rsidP="00D610FA">
      <w:r w:rsidRPr="003674DE">
        <w:t xml:space="preserve">    done</w:t>
      </w:r>
    </w:p>
    <w:p w14:paraId="1C58B222" w14:textId="77777777" w:rsidR="00D610FA" w:rsidRPr="003674DE" w:rsidRDefault="00D610FA" w:rsidP="00D610FA"/>
    <w:p w14:paraId="08C8F317" w14:textId="11B67A2D" w:rsidR="00D610FA" w:rsidRPr="003674DE" w:rsidRDefault="00D610FA" w:rsidP="00D610FA">
      <w:r w:rsidRPr="003674DE">
        <w:t>}</w:t>
      </w:r>
    </w:p>
    <w:p w14:paraId="499B1D30" w14:textId="77777777" w:rsidR="003E3243" w:rsidRDefault="003E3243" w:rsidP="00AB28C1">
      <w:pPr>
        <w:rPr>
          <w:u w:val="single"/>
          <w:lang w:eastAsia="es-UY"/>
        </w:rPr>
      </w:pPr>
    </w:p>
    <w:p w14:paraId="2753C698" w14:textId="77777777" w:rsidR="007D70F7" w:rsidRDefault="007D70F7" w:rsidP="00AB28C1">
      <w:pPr>
        <w:rPr>
          <w:u w:val="single"/>
          <w:lang w:eastAsia="es-UY"/>
        </w:rPr>
      </w:pPr>
    </w:p>
    <w:p w14:paraId="75A6A2F1" w14:textId="1669B682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</w:t>
      </w:r>
      <w:proofErr w:type="spellStart"/>
      <w:r w:rsidRPr="007D70F7">
        <w:rPr>
          <w:color w:val="00B050"/>
          <w:lang w:eastAsia="es-UY"/>
        </w:rPr>
        <w:t>ExisteUsuario</w:t>
      </w:r>
      <w:proofErr w:type="spellEnd"/>
      <w:r w:rsidRPr="007D70F7">
        <w:rPr>
          <w:color w:val="00B050"/>
          <w:lang w:eastAsia="es-UY"/>
        </w:rPr>
        <w:t xml:space="preserve"> usa el comando grep -q busca la cadena </w:t>
      </w:r>
      <w:r w:rsidR="00EF5E48">
        <w:rPr>
          <w:color w:val="00B050"/>
          <w:lang w:eastAsia="es-UY"/>
        </w:rPr>
        <w:t xml:space="preserve">pasada por parámetro </w:t>
      </w:r>
      <w:r w:rsidRPr="007D70F7">
        <w:rPr>
          <w:color w:val="00B050"/>
          <w:lang w:eastAsia="es-UY"/>
        </w:rPr>
        <w:t xml:space="preserve">al comienzo de cada línea (^) </w:t>
      </w:r>
      <w:r w:rsidR="00EF5E48">
        <w:rPr>
          <w:color w:val="00B050"/>
          <w:lang w:eastAsia="es-UY"/>
        </w:rPr>
        <w:t xml:space="preserve"># </w:t>
      </w:r>
      <w:r w:rsidRPr="007D70F7">
        <w:rPr>
          <w:color w:val="00B050"/>
          <w:lang w:eastAsia="es-UY"/>
        </w:rPr>
        <w:t xml:space="preserve">seguida </w:t>
      </w:r>
      <w:proofErr w:type="gramStart"/>
      <w:r w:rsidRPr="007D70F7">
        <w:rPr>
          <w:color w:val="00B050"/>
          <w:lang w:eastAsia="es-UY"/>
        </w:rPr>
        <w:t>de :</w:t>
      </w:r>
      <w:proofErr w:type="gramEnd"/>
      <w:r w:rsidRPr="007D70F7">
        <w:rPr>
          <w:color w:val="00B050"/>
          <w:lang w:eastAsia="es-UY"/>
        </w:rPr>
        <w:t xml:space="preserve"> en el archivo </w:t>
      </w:r>
      <w:proofErr w:type="spellStart"/>
      <w:r w:rsidRPr="007D70F7">
        <w:rPr>
          <w:color w:val="00B050"/>
          <w:lang w:eastAsia="es-UY"/>
        </w:rPr>
        <w:t>archivo</w:t>
      </w:r>
      <w:proofErr w:type="spellEnd"/>
      <w:r w:rsidRPr="007D70F7">
        <w:rPr>
          <w:color w:val="00B050"/>
          <w:lang w:eastAsia="es-UY"/>
        </w:rPr>
        <w:t xml:space="preserve"> de usuarios.</w:t>
      </w:r>
    </w:p>
    <w:p w14:paraId="3B6F63D1" w14:textId="3B1E092A" w:rsidR="00EF5E48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El argumento -q hace que grep funcione en modo </w:t>
      </w:r>
      <w:r w:rsidR="00EF5E48" w:rsidRPr="007D70F7">
        <w:rPr>
          <w:color w:val="00B050"/>
          <w:lang w:eastAsia="es-UY"/>
        </w:rPr>
        <w:t>silencioso,</w:t>
      </w:r>
      <w:r w:rsidR="00EF5E48">
        <w:rPr>
          <w:color w:val="00B050"/>
          <w:lang w:eastAsia="es-UY"/>
        </w:rPr>
        <w:t xml:space="preserve"> </w:t>
      </w:r>
      <w:r w:rsidR="00EF5E48" w:rsidRPr="007D70F7">
        <w:rPr>
          <w:color w:val="00B050"/>
          <w:lang w:eastAsia="es-UY"/>
        </w:rPr>
        <w:t>lo</w:t>
      </w:r>
      <w:r w:rsidRPr="007D70F7">
        <w:rPr>
          <w:color w:val="00B050"/>
          <w:lang w:eastAsia="es-UY"/>
        </w:rPr>
        <w:t xml:space="preserve"> que significa que no imprimirá ninguna </w:t>
      </w:r>
    </w:p>
    <w:p w14:paraId="0AC6ECF7" w14:textId="09BD3A39" w:rsidR="007D70F7" w:rsidRPr="007D70F7" w:rsidRDefault="00EF5E48" w:rsidP="007D70F7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# </w:t>
      </w:r>
      <w:r w:rsidR="007D70F7" w:rsidRPr="007D70F7">
        <w:rPr>
          <w:color w:val="00B050"/>
          <w:lang w:eastAsia="es-UY"/>
        </w:rPr>
        <w:t>salida en la consola.</w:t>
      </w:r>
    </w:p>
    <w:p w14:paraId="456016EA" w14:textId="3D7418BF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># Se establece su código de salida como 0 si encuentra una coincidencia</w:t>
      </w:r>
      <w:r w:rsidR="00EF5E48">
        <w:rPr>
          <w:color w:val="00B050"/>
          <w:lang w:eastAsia="es-UY"/>
        </w:rPr>
        <w:t xml:space="preserve"> </w:t>
      </w:r>
      <w:r w:rsidRPr="007D70F7">
        <w:rPr>
          <w:color w:val="00B050"/>
          <w:lang w:eastAsia="es-UY"/>
        </w:rPr>
        <w:t>y como 1 si no la encuentra.</w:t>
      </w:r>
    </w:p>
    <w:p w14:paraId="125BF06B" w14:textId="77777777" w:rsidR="007D70F7" w:rsidRPr="00EF5E48" w:rsidRDefault="007D70F7" w:rsidP="007D70F7">
      <w:pPr>
        <w:rPr>
          <w:lang w:eastAsia="es-UY"/>
        </w:rPr>
      </w:pPr>
      <w:proofErr w:type="spellStart"/>
      <w:proofErr w:type="gramStart"/>
      <w:r w:rsidRPr="00EF5E48">
        <w:rPr>
          <w:lang w:eastAsia="es-UY"/>
        </w:rPr>
        <w:t>ExisteUsuario</w:t>
      </w:r>
      <w:proofErr w:type="spellEnd"/>
      <w:r w:rsidRPr="00EF5E48">
        <w:rPr>
          <w:lang w:eastAsia="es-UY"/>
        </w:rPr>
        <w:t>(</w:t>
      </w:r>
      <w:proofErr w:type="gramEnd"/>
      <w:r w:rsidRPr="00EF5E48">
        <w:rPr>
          <w:lang w:eastAsia="es-UY"/>
        </w:rPr>
        <w:t>) {</w:t>
      </w:r>
    </w:p>
    <w:p w14:paraId="6C22F171" w14:textId="77777777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local usuario=$1</w:t>
      </w:r>
    </w:p>
    <w:p w14:paraId="13955B36" w14:textId="77777777" w:rsidR="007D70F7" w:rsidRPr="00EF5E48" w:rsidRDefault="007D70F7" w:rsidP="007D70F7">
      <w:pPr>
        <w:rPr>
          <w:lang w:eastAsia="es-UY"/>
        </w:rPr>
      </w:pPr>
    </w:p>
    <w:p w14:paraId="63D8F477" w14:textId="77777777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</w:t>
      </w:r>
      <w:proofErr w:type="spellStart"/>
      <w:r w:rsidRPr="00EF5E48">
        <w:rPr>
          <w:lang w:eastAsia="es-UY"/>
        </w:rPr>
        <w:t>if</w:t>
      </w:r>
      <w:proofErr w:type="spellEnd"/>
      <w:r w:rsidRPr="00EF5E48">
        <w:rPr>
          <w:lang w:eastAsia="es-UY"/>
        </w:rPr>
        <w:t xml:space="preserve"> grep -q "^$usuario:" "$ARCHIVOUSUARIOS"; </w:t>
      </w:r>
      <w:proofErr w:type="spellStart"/>
      <w:r w:rsidRPr="00EF5E48">
        <w:rPr>
          <w:lang w:eastAsia="es-UY"/>
        </w:rPr>
        <w:t>then</w:t>
      </w:r>
      <w:proofErr w:type="spellEnd"/>
    </w:p>
    <w:p w14:paraId="15276EDF" w14:textId="77777777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    </w:t>
      </w:r>
      <w:proofErr w:type="spellStart"/>
      <w:r w:rsidRPr="00EF5E48">
        <w:rPr>
          <w:lang w:eastAsia="es-UY"/>
        </w:rPr>
        <w:t>return</w:t>
      </w:r>
      <w:proofErr w:type="spellEnd"/>
      <w:r w:rsidRPr="00EF5E48">
        <w:rPr>
          <w:lang w:eastAsia="es-UY"/>
        </w:rPr>
        <w:t xml:space="preserve"> 0</w:t>
      </w:r>
    </w:p>
    <w:p w14:paraId="24D51B3C" w14:textId="77777777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</w:t>
      </w:r>
      <w:proofErr w:type="spellStart"/>
      <w:r w:rsidRPr="00EF5E48">
        <w:rPr>
          <w:lang w:eastAsia="es-UY"/>
        </w:rPr>
        <w:t>else</w:t>
      </w:r>
      <w:proofErr w:type="spellEnd"/>
    </w:p>
    <w:p w14:paraId="1E828572" w14:textId="77777777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    </w:t>
      </w:r>
      <w:proofErr w:type="spellStart"/>
      <w:r w:rsidRPr="00EF5E48">
        <w:rPr>
          <w:lang w:eastAsia="es-UY"/>
        </w:rPr>
        <w:t>return</w:t>
      </w:r>
      <w:proofErr w:type="spellEnd"/>
      <w:r w:rsidRPr="00EF5E48">
        <w:rPr>
          <w:lang w:eastAsia="es-UY"/>
        </w:rPr>
        <w:t xml:space="preserve"> 1</w:t>
      </w:r>
    </w:p>
    <w:p w14:paraId="6E337C4A" w14:textId="7E46A376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 xml:space="preserve">    fi</w:t>
      </w:r>
    </w:p>
    <w:p w14:paraId="31574C9A" w14:textId="0EBFFC6C" w:rsidR="007D70F7" w:rsidRPr="00EF5E48" w:rsidRDefault="007D70F7" w:rsidP="007D70F7">
      <w:pPr>
        <w:rPr>
          <w:lang w:eastAsia="es-UY"/>
        </w:rPr>
      </w:pPr>
      <w:r w:rsidRPr="00EF5E48">
        <w:rPr>
          <w:lang w:eastAsia="es-UY"/>
        </w:rPr>
        <w:t>}</w:t>
      </w:r>
    </w:p>
    <w:p w14:paraId="7643845D" w14:textId="76F9DF66" w:rsidR="007D70F7" w:rsidRDefault="003674DE" w:rsidP="003674DE">
      <w:pPr>
        <w:jc w:val="center"/>
        <w:rPr>
          <w:u w:val="single"/>
          <w:lang w:eastAsia="es-UY"/>
        </w:rPr>
      </w:pPr>
      <w:r>
        <w:rPr>
          <w:noProof/>
          <w:u w:val="single"/>
          <w:lang w:eastAsia="es-UY"/>
        </w:rPr>
        <w:drawing>
          <wp:inline distT="0" distB="0" distL="0" distR="0" wp14:anchorId="4D05EFB1" wp14:editId="35EF1D68">
            <wp:extent cx="1822450" cy="1448997"/>
            <wp:effectExtent l="0" t="0" r="6350" b="0"/>
            <wp:docPr id="1575314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71" cy="14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342A" w14:textId="4217F778" w:rsidR="003674DE" w:rsidRPr="003674DE" w:rsidRDefault="003674DE" w:rsidP="003674DE">
      <w:pPr>
        <w:jc w:val="center"/>
        <w:rPr>
          <w:lang w:eastAsia="es-UY"/>
        </w:rPr>
      </w:pPr>
      <w:r w:rsidRPr="003674DE">
        <w:rPr>
          <w:lang w:eastAsia="es-UY"/>
        </w:rPr>
        <w:t>Formato de archivo de usuarios</w:t>
      </w:r>
    </w:p>
    <w:p w14:paraId="69DE6A8D" w14:textId="77777777" w:rsidR="003674DE" w:rsidRDefault="003674DE">
      <w:pPr>
        <w:rPr>
          <w:u w:val="single"/>
          <w:lang w:eastAsia="es-UY"/>
        </w:rPr>
      </w:pPr>
    </w:p>
    <w:p w14:paraId="2BA2C036" w14:textId="77777777" w:rsidR="00EF5E48" w:rsidRDefault="00EF5E48" w:rsidP="007D70F7">
      <w:pPr>
        <w:pStyle w:val="Subttulo"/>
        <w:rPr>
          <w:rStyle w:val="nfasisintenso"/>
          <w:sz w:val="32"/>
          <w:szCs w:val="32"/>
        </w:rPr>
      </w:pPr>
    </w:p>
    <w:p w14:paraId="6A926F2D" w14:textId="708B50AC" w:rsidR="007D70F7" w:rsidRDefault="007D70F7" w:rsidP="007D70F7">
      <w:pPr>
        <w:pStyle w:val="Subttulo"/>
        <w:rPr>
          <w:rStyle w:val="nfasisintenso"/>
          <w:sz w:val="32"/>
          <w:szCs w:val="32"/>
        </w:rPr>
      </w:pPr>
      <w:r>
        <w:rPr>
          <w:rStyle w:val="nfasisintenso"/>
          <w:sz w:val="32"/>
          <w:szCs w:val="32"/>
        </w:rPr>
        <w:lastRenderedPageBreak/>
        <w:t>configuración.sh</w:t>
      </w:r>
    </w:p>
    <w:p w14:paraId="38BCFE60" w14:textId="1DB4967C" w:rsidR="007D70F7" w:rsidRDefault="007D70F7" w:rsidP="007D70F7">
      <w:r>
        <w:t>Este script se encarga de guardar y leer las diferentes variables que se usaran para realizar consultas al diccionario.</w:t>
      </w:r>
    </w:p>
    <w:p w14:paraId="670F6194" w14:textId="77777777" w:rsidR="007D70F7" w:rsidRDefault="007D70F7" w:rsidP="007D70F7"/>
    <w:p w14:paraId="7741FF6E" w14:textId="317651E4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># Constante donde se guarda la ruta del archivo que se usará para guardar las variables</w:t>
      </w:r>
    </w:p>
    <w:p w14:paraId="512CE23C" w14:textId="39F12768" w:rsidR="007D70F7" w:rsidRDefault="007D70F7" w:rsidP="007D70F7">
      <w:r>
        <w:t>ARCHIVOVARIABLES="files/</w:t>
      </w:r>
      <w:proofErr w:type="spellStart"/>
      <w:r>
        <w:t>variables.config</w:t>
      </w:r>
      <w:proofErr w:type="spellEnd"/>
      <w:r>
        <w:t>"</w:t>
      </w:r>
    </w:p>
    <w:p w14:paraId="4CC266B2" w14:textId="77777777" w:rsidR="007D70F7" w:rsidRDefault="007D70F7" w:rsidP="007D70F7"/>
    <w:p w14:paraId="386180C8" w14:textId="77777777" w:rsidR="007D70F7" w:rsidRDefault="007D70F7" w:rsidP="007D70F7"/>
    <w:p w14:paraId="4DCB36A2" w14:textId="12AE1401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</w:t>
      </w:r>
      <w:r w:rsidRPr="007D70F7">
        <w:rPr>
          <w:color w:val="00B050"/>
          <w:lang w:eastAsia="es-UY"/>
        </w:rPr>
        <w:t>Función</w:t>
      </w:r>
      <w:r w:rsidRPr="007D70F7">
        <w:rPr>
          <w:color w:val="00B050"/>
          <w:lang w:eastAsia="es-UY"/>
        </w:rPr>
        <w:t xml:space="preserve"> que se </w:t>
      </w:r>
      <w:r w:rsidR="00EF5E48" w:rsidRPr="007D70F7">
        <w:rPr>
          <w:color w:val="00B050"/>
          <w:lang w:eastAsia="es-UY"/>
        </w:rPr>
        <w:t>encarga de</w:t>
      </w:r>
      <w:r w:rsidRPr="007D70F7">
        <w:rPr>
          <w:color w:val="00B050"/>
          <w:lang w:eastAsia="es-UY"/>
        </w:rPr>
        <w:t xml:space="preserve"> leer la configuración </w:t>
      </w:r>
    </w:p>
    <w:p w14:paraId="07FBC105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># Se le debe de pasar la clave del valor a recuperar.</w:t>
      </w:r>
    </w:p>
    <w:p w14:paraId="6028856D" w14:textId="77777777" w:rsidR="007D70F7" w:rsidRDefault="007D70F7" w:rsidP="007D70F7">
      <w:proofErr w:type="spellStart"/>
      <w:proofErr w:type="gramStart"/>
      <w:r>
        <w:t>LeerConfig</w:t>
      </w:r>
      <w:proofErr w:type="spellEnd"/>
      <w:r>
        <w:t>(</w:t>
      </w:r>
      <w:proofErr w:type="gramEnd"/>
      <w:r>
        <w:t>) {</w:t>
      </w:r>
    </w:p>
    <w:p w14:paraId="0D9391AC" w14:textId="77777777" w:rsidR="007D70F7" w:rsidRDefault="007D70F7" w:rsidP="007D70F7"/>
    <w:p w14:paraId="71483C9D" w14:textId="77777777" w:rsidR="007D70F7" w:rsidRDefault="007D70F7" w:rsidP="007D70F7">
      <w:r w:rsidRPr="007D70F7">
        <w:rPr>
          <w:color w:val="00B050"/>
          <w:lang w:eastAsia="es-UY"/>
        </w:rPr>
        <w:t xml:space="preserve">    # Verificar si se proporcionó un nombre de clave como argumento</w:t>
      </w:r>
    </w:p>
    <w:p w14:paraId="7B4A37A9" w14:textId="77777777" w:rsidR="007D70F7" w:rsidRDefault="007D70F7" w:rsidP="007D70F7">
      <w:r>
        <w:t xml:space="preserve">    </w:t>
      </w:r>
      <w:proofErr w:type="spellStart"/>
      <w:r>
        <w:t>if</w:t>
      </w:r>
      <w:proofErr w:type="spellEnd"/>
      <w:r>
        <w:t xml:space="preserve"> [ $# -</w:t>
      </w:r>
      <w:proofErr w:type="spellStart"/>
      <w:r>
        <w:t>ne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69464C7F" w14:textId="77777777" w:rsidR="007D70F7" w:rsidRDefault="007D70F7" w:rsidP="007D70F7">
      <w:r>
        <w:t xml:space="preserve">        echo "Uso: </w:t>
      </w:r>
      <w:proofErr w:type="spellStart"/>
      <w:r>
        <w:t>LeerConfig</w:t>
      </w:r>
      <w:proofErr w:type="spellEnd"/>
      <w:r>
        <w:t xml:space="preserve"> &lt;clave&gt;"</w:t>
      </w:r>
    </w:p>
    <w:p w14:paraId="48F198F3" w14:textId="77777777" w:rsidR="007D70F7" w:rsidRDefault="007D70F7" w:rsidP="007D70F7">
      <w:r>
        <w:t xml:space="preserve">        </w:t>
      </w:r>
      <w:proofErr w:type="spellStart"/>
      <w:r>
        <w:t>return</w:t>
      </w:r>
      <w:proofErr w:type="spellEnd"/>
      <w:r>
        <w:t xml:space="preserve"> 1</w:t>
      </w:r>
    </w:p>
    <w:p w14:paraId="778582EF" w14:textId="77777777" w:rsidR="007D70F7" w:rsidRDefault="007D70F7" w:rsidP="007D70F7">
      <w:r>
        <w:t xml:space="preserve">    fi</w:t>
      </w:r>
    </w:p>
    <w:p w14:paraId="57FCF0CD" w14:textId="77777777" w:rsidR="007D70F7" w:rsidRDefault="007D70F7" w:rsidP="007D70F7"/>
    <w:p w14:paraId="1DAECA8E" w14:textId="77777777" w:rsidR="007D70F7" w:rsidRDefault="007D70F7" w:rsidP="007D70F7">
      <w:r>
        <w:t xml:space="preserve">    local clave="$1"</w:t>
      </w:r>
    </w:p>
    <w:p w14:paraId="559D7A82" w14:textId="77777777" w:rsidR="007D70F7" w:rsidRDefault="007D70F7" w:rsidP="007D70F7"/>
    <w:p w14:paraId="1571ADAA" w14:textId="77777777" w:rsidR="007D70F7" w:rsidRDefault="007D70F7" w:rsidP="007D70F7">
      <w:r>
        <w:t xml:space="preserve">    </w:t>
      </w:r>
      <w:r w:rsidRPr="007D70F7">
        <w:rPr>
          <w:color w:val="00B050"/>
          <w:lang w:eastAsia="es-UY"/>
        </w:rPr>
        <w:t># Verificar si el archivo de configuración existe</w:t>
      </w:r>
    </w:p>
    <w:p w14:paraId="451FFD78" w14:textId="77777777" w:rsidR="007D70F7" w:rsidRDefault="007D70F7" w:rsidP="007D70F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!</w:t>
      </w:r>
      <w:proofErr w:type="gramEnd"/>
      <w:r>
        <w:t xml:space="preserve"> -f "$ARCHIVOVARIABLES" ]; </w:t>
      </w:r>
      <w:proofErr w:type="spellStart"/>
      <w:r>
        <w:t>then</w:t>
      </w:r>
      <w:proofErr w:type="spellEnd"/>
    </w:p>
    <w:p w14:paraId="774BAC99" w14:textId="77777777" w:rsidR="007D70F7" w:rsidRDefault="007D70F7" w:rsidP="007D70F7">
      <w:r>
        <w:t xml:space="preserve">        echo "El archivo de configuración $ARCHIVOVARIABLES no existe."</w:t>
      </w:r>
    </w:p>
    <w:p w14:paraId="2D2958C7" w14:textId="77777777" w:rsidR="007D70F7" w:rsidRDefault="007D70F7" w:rsidP="007D70F7">
      <w:r>
        <w:t xml:space="preserve">        </w:t>
      </w:r>
      <w:proofErr w:type="spellStart"/>
      <w:r>
        <w:t>return</w:t>
      </w:r>
      <w:proofErr w:type="spellEnd"/>
      <w:r>
        <w:t xml:space="preserve"> 1</w:t>
      </w:r>
    </w:p>
    <w:p w14:paraId="263F930D" w14:textId="77777777" w:rsidR="007D70F7" w:rsidRDefault="007D70F7" w:rsidP="007D70F7">
      <w:r>
        <w:t xml:space="preserve">    fi</w:t>
      </w:r>
    </w:p>
    <w:p w14:paraId="6FF91B82" w14:textId="77777777" w:rsidR="007D70F7" w:rsidRDefault="007D70F7" w:rsidP="007D70F7"/>
    <w:p w14:paraId="42A13680" w14:textId="77777777" w:rsidR="007D70F7" w:rsidRDefault="007D70F7" w:rsidP="007D70F7">
      <w:r w:rsidRPr="007D70F7">
        <w:rPr>
          <w:color w:val="00B050"/>
          <w:lang w:eastAsia="es-UY"/>
        </w:rPr>
        <w:t xml:space="preserve">    # Buscar la clave en el archivo de configuración y devolver su valor</w:t>
      </w:r>
    </w:p>
    <w:p w14:paraId="3DB4921C" w14:textId="77777777" w:rsidR="007D70F7" w:rsidRDefault="007D70F7" w:rsidP="007D70F7">
      <w:r>
        <w:t xml:space="preserve">    local valor=$(grep "^$clave=" "$ARCHIVOVARIABLES" | </w:t>
      </w:r>
      <w:proofErr w:type="spellStart"/>
      <w:r>
        <w:t>cut</w:t>
      </w:r>
      <w:proofErr w:type="spellEnd"/>
      <w:r>
        <w:t xml:space="preserve"> -d '=' -f 2)</w:t>
      </w:r>
    </w:p>
    <w:p w14:paraId="53560C32" w14:textId="77777777" w:rsidR="007D70F7" w:rsidRDefault="007D70F7" w:rsidP="007D70F7">
      <w:r>
        <w:t xml:space="preserve">    </w:t>
      </w:r>
      <w:proofErr w:type="spellStart"/>
      <w:r>
        <w:t>if</w:t>
      </w:r>
      <w:proofErr w:type="spellEnd"/>
      <w:r>
        <w:t xml:space="preserve"> [ -z "$valor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271EB3B5" w14:textId="77777777" w:rsidR="007D70F7" w:rsidRDefault="007D70F7" w:rsidP="007D70F7">
      <w:r>
        <w:t xml:space="preserve">        echo "No se encontró el valor para la clave '$clave' en el archivo de configuración."</w:t>
      </w:r>
    </w:p>
    <w:p w14:paraId="5FE0DC8D" w14:textId="77777777" w:rsidR="007D70F7" w:rsidRDefault="007D70F7" w:rsidP="007D70F7">
      <w:r>
        <w:t xml:space="preserve">        </w:t>
      </w:r>
      <w:proofErr w:type="spellStart"/>
      <w:r>
        <w:t>return</w:t>
      </w:r>
      <w:proofErr w:type="spellEnd"/>
      <w:r>
        <w:t xml:space="preserve"> 1</w:t>
      </w:r>
    </w:p>
    <w:p w14:paraId="5079F718" w14:textId="77777777" w:rsidR="007D70F7" w:rsidRDefault="007D70F7" w:rsidP="007D70F7">
      <w:r>
        <w:t xml:space="preserve">    fi</w:t>
      </w:r>
    </w:p>
    <w:p w14:paraId="720946CE" w14:textId="77777777" w:rsidR="007D70F7" w:rsidRDefault="007D70F7" w:rsidP="007D70F7"/>
    <w:p w14:paraId="68EE4D09" w14:textId="77777777" w:rsidR="007D70F7" w:rsidRDefault="007D70F7" w:rsidP="007D70F7">
      <w:r>
        <w:t xml:space="preserve">    echo "$valor"</w:t>
      </w:r>
    </w:p>
    <w:p w14:paraId="190E4A62" w14:textId="77777777" w:rsidR="007D70F7" w:rsidRDefault="007D70F7" w:rsidP="007D70F7">
      <w:r>
        <w:t>}</w:t>
      </w:r>
    </w:p>
    <w:p w14:paraId="54484B98" w14:textId="77777777" w:rsidR="007D70F7" w:rsidRDefault="007D70F7" w:rsidP="007D70F7"/>
    <w:p w14:paraId="7488F6AF" w14:textId="77777777" w:rsidR="007D70F7" w:rsidRDefault="007D70F7" w:rsidP="007D70F7"/>
    <w:p w14:paraId="456C8A11" w14:textId="4A614873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</w:t>
      </w:r>
      <w:r w:rsidRPr="007D70F7">
        <w:rPr>
          <w:color w:val="00B050"/>
          <w:lang w:eastAsia="es-UY"/>
        </w:rPr>
        <w:t>Función</w:t>
      </w:r>
      <w:r w:rsidRPr="007D70F7">
        <w:rPr>
          <w:color w:val="00B050"/>
          <w:lang w:eastAsia="es-UY"/>
        </w:rPr>
        <w:t xml:space="preserve"> encargada de guardar la </w:t>
      </w:r>
      <w:r w:rsidRPr="007D70F7">
        <w:rPr>
          <w:color w:val="00B050"/>
          <w:lang w:eastAsia="es-UY"/>
        </w:rPr>
        <w:t>letra en</w:t>
      </w:r>
      <w:r w:rsidRPr="007D70F7">
        <w:rPr>
          <w:color w:val="00B050"/>
          <w:lang w:eastAsia="es-UY"/>
        </w:rPr>
        <w:t xml:space="preserve"> el </w:t>
      </w:r>
      <w:r w:rsidRPr="007D70F7">
        <w:rPr>
          <w:color w:val="00B050"/>
          <w:lang w:eastAsia="es-UY"/>
        </w:rPr>
        <w:t>archivo</w:t>
      </w:r>
      <w:r w:rsidRPr="007D70F7">
        <w:rPr>
          <w:color w:val="00B050"/>
          <w:lang w:eastAsia="es-UY"/>
        </w:rPr>
        <w:t xml:space="preserve"> de configuración</w:t>
      </w:r>
    </w:p>
    <w:p w14:paraId="6FF976A1" w14:textId="4CA0D84A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# Se le pasa como </w:t>
      </w:r>
      <w:r w:rsidRPr="007D70F7">
        <w:rPr>
          <w:color w:val="00B050"/>
          <w:lang w:eastAsia="es-UY"/>
        </w:rPr>
        <w:t>parámetro</w:t>
      </w:r>
      <w:r w:rsidRPr="007D70F7">
        <w:rPr>
          <w:color w:val="00B050"/>
          <w:lang w:eastAsia="es-UY"/>
        </w:rPr>
        <w:t xml:space="preserve"> si es Inicio, Fin, Contenida o Vocal.</w:t>
      </w:r>
    </w:p>
    <w:p w14:paraId="5048F121" w14:textId="77777777" w:rsidR="007D70F7" w:rsidRDefault="007D70F7" w:rsidP="007D70F7">
      <w:proofErr w:type="spellStart"/>
      <w:proofErr w:type="gramStart"/>
      <w:r>
        <w:t>GuardarLetra</w:t>
      </w:r>
      <w:proofErr w:type="spellEnd"/>
      <w:r>
        <w:t>(</w:t>
      </w:r>
      <w:proofErr w:type="gramEnd"/>
      <w:r>
        <w:t>) {</w:t>
      </w:r>
    </w:p>
    <w:p w14:paraId="19575588" w14:textId="77777777" w:rsidR="007D70F7" w:rsidRDefault="007D70F7" w:rsidP="007D70F7"/>
    <w:p w14:paraId="46791461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#variables locales: clave, que almacena el nombre de la variable a modificar o agregar</w:t>
      </w:r>
    </w:p>
    <w:p w14:paraId="2E0F9C24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#en el archivo de variables, y valor, que almacenará el valor ingresado por el usuario.</w:t>
      </w:r>
    </w:p>
    <w:p w14:paraId="27E5CED2" w14:textId="77777777" w:rsidR="007D70F7" w:rsidRDefault="007D70F7" w:rsidP="007D70F7">
      <w:r>
        <w:t xml:space="preserve">    local clave=$1</w:t>
      </w:r>
    </w:p>
    <w:p w14:paraId="363C1B8B" w14:textId="77777777" w:rsidR="007D70F7" w:rsidRDefault="007D70F7" w:rsidP="007D70F7">
      <w:r>
        <w:t xml:space="preserve">    local valor</w:t>
      </w:r>
    </w:p>
    <w:p w14:paraId="3AF96163" w14:textId="77777777" w:rsidR="007D70F7" w:rsidRDefault="007D70F7" w:rsidP="007D70F7"/>
    <w:p w14:paraId="0C19EE28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# Utiliza un bucle </w:t>
      </w:r>
      <w:proofErr w:type="spellStart"/>
      <w:r w:rsidRPr="007D70F7">
        <w:rPr>
          <w:color w:val="00B050"/>
          <w:lang w:eastAsia="es-UY"/>
        </w:rPr>
        <w:t>while</w:t>
      </w:r>
      <w:proofErr w:type="spellEnd"/>
      <w:r w:rsidRPr="007D70F7">
        <w:rPr>
          <w:color w:val="00B050"/>
          <w:lang w:eastAsia="es-UY"/>
        </w:rPr>
        <w:t xml:space="preserve"> para asegurarse de que el usuario ingrese un valor para la letra de inicio.</w:t>
      </w:r>
    </w:p>
    <w:p w14:paraId="59D22A2E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# Si el usuario no ingresa nada, muestra un mensaje de error en rojo.</w:t>
      </w:r>
    </w:p>
    <w:p w14:paraId="6EA902A5" w14:textId="77777777" w:rsidR="007D70F7" w:rsidRDefault="007D70F7" w:rsidP="007D70F7">
      <w:r>
        <w:t xml:space="preserve">    </w:t>
      </w:r>
      <w:proofErr w:type="spellStart"/>
      <w:r>
        <w:t>while</w:t>
      </w:r>
      <w:proofErr w:type="spellEnd"/>
      <w:r>
        <w:t xml:space="preserve"> [ -z "$valor</w:t>
      </w:r>
      <w:proofErr w:type="gramStart"/>
      <w:r>
        <w:t>" ]</w:t>
      </w:r>
      <w:proofErr w:type="gramEnd"/>
      <w:r>
        <w:t>; do</w:t>
      </w:r>
    </w:p>
    <w:p w14:paraId="64D76F45" w14:textId="77777777" w:rsidR="007D70F7" w:rsidRDefault="007D70F7" w:rsidP="007D70F7"/>
    <w:p w14:paraId="37D4A9AC" w14:textId="77777777" w:rsidR="007D70F7" w:rsidRDefault="007D70F7" w:rsidP="007D70F7">
      <w:r>
        <w:t xml:space="preserve">        </w:t>
      </w:r>
      <w:proofErr w:type="spellStart"/>
      <w:r>
        <w:t>read</w:t>
      </w:r>
      <w:proofErr w:type="spellEnd"/>
      <w:r>
        <w:t xml:space="preserve"> -p "Ingrese el valor de la letra ${clave}:" valor</w:t>
      </w:r>
    </w:p>
    <w:p w14:paraId="747DEBC5" w14:textId="77777777" w:rsidR="007D70F7" w:rsidRDefault="007D70F7" w:rsidP="007D70F7"/>
    <w:p w14:paraId="1DCADEED" w14:textId="77777777" w:rsidR="007D70F7" w:rsidRDefault="007D70F7" w:rsidP="007D70F7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gramEnd"/>
      <w:r>
        <w:t xml:space="preserve"> [ "$valor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0AD6F567" w14:textId="77777777" w:rsidR="007D70F7" w:rsidRDefault="007D70F7" w:rsidP="007D70F7">
      <w:r>
        <w:t xml:space="preserve">            echo ""</w:t>
      </w:r>
    </w:p>
    <w:p w14:paraId="739138F2" w14:textId="77777777" w:rsidR="007D70F7" w:rsidRDefault="007D70F7" w:rsidP="007D70F7">
      <w:r>
        <w:t xml:space="preserve">            echo -e "\033[31mEl valor de la letra ${clave} no puede quedar en blanco\033[0m"</w:t>
      </w:r>
    </w:p>
    <w:p w14:paraId="25429586" w14:textId="77777777" w:rsidR="007D70F7" w:rsidRDefault="007D70F7" w:rsidP="007D70F7">
      <w:r>
        <w:t xml:space="preserve">        fi</w:t>
      </w:r>
    </w:p>
    <w:p w14:paraId="066F0808" w14:textId="77777777" w:rsidR="007D70F7" w:rsidRDefault="007D70F7" w:rsidP="007D70F7"/>
    <w:p w14:paraId="6C93BFEB" w14:textId="605DCB8F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    # Si el </w:t>
      </w:r>
      <w:r w:rsidRPr="007D70F7">
        <w:rPr>
          <w:color w:val="00B050"/>
          <w:lang w:eastAsia="es-UY"/>
        </w:rPr>
        <w:t>parámetro</w:t>
      </w:r>
      <w:r w:rsidRPr="007D70F7">
        <w:rPr>
          <w:color w:val="00B050"/>
          <w:lang w:eastAsia="es-UY"/>
        </w:rPr>
        <w:t xml:space="preserve"> clave es vocal reviso el dato</w:t>
      </w:r>
    </w:p>
    <w:p w14:paraId="7B36903B" w14:textId="77777777" w:rsidR="007D70F7" w:rsidRP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    # que me pasen sea una vocal usando una </w:t>
      </w:r>
      <w:proofErr w:type="spellStart"/>
      <w:r w:rsidRPr="007D70F7">
        <w:rPr>
          <w:color w:val="00B050"/>
          <w:lang w:eastAsia="es-UY"/>
        </w:rPr>
        <w:t>regex</w:t>
      </w:r>
      <w:proofErr w:type="spellEnd"/>
      <w:r w:rsidRPr="007D70F7">
        <w:rPr>
          <w:color w:val="00B050"/>
          <w:lang w:eastAsia="es-UY"/>
        </w:rPr>
        <w:t>.</w:t>
      </w:r>
    </w:p>
    <w:p w14:paraId="77481CFE" w14:textId="77777777" w:rsidR="007D70F7" w:rsidRDefault="007D70F7" w:rsidP="007D70F7">
      <w:r>
        <w:t xml:space="preserve">        </w:t>
      </w:r>
      <w:proofErr w:type="spellStart"/>
      <w:r>
        <w:t>if</w:t>
      </w:r>
      <w:proofErr w:type="spellEnd"/>
      <w:r>
        <w:t xml:space="preserve"> [[ "${clave}" == "Vocal</w:t>
      </w:r>
      <w:proofErr w:type="gramStart"/>
      <w:r>
        <w:t>"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248D3C54" w14:textId="77777777" w:rsidR="007D70F7" w:rsidRDefault="007D70F7" w:rsidP="007D70F7"/>
    <w:p w14:paraId="59502653" w14:textId="77777777" w:rsidR="007D70F7" w:rsidRDefault="007D70F7" w:rsidP="007D70F7">
      <w:r>
        <w:t xml:space="preserve">            </w:t>
      </w:r>
      <w:proofErr w:type="spellStart"/>
      <w:r>
        <w:t>valor_minuscula</w:t>
      </w:r>
      <w:proofErr w:type="spellEnd"/>
      <w:r>
        <w:t xml:space="preserve">=$(echo "$valor" | </w:t>
      </w:r>
      <w:proofErr w:type="spellStart"/>
      <w:r>
        <w:t>tr</w:t>
      </w:r>
      <w:proofErr w:type="spellEnd"/>
      <w:r>
        <w:t xml:space="preserve"> "</w:t>
      </w:r>
      <w:proofErr w:type="gramStart"/>
      <w:r>
        <w:t>[:</w:t>
      </w:r>
      <w:proofErr w:type="spellStart"/>
      <w:r>
        <w:t>upper</w:t>
      </w:r>
      <w:proofErr w:type="spellEnd"/>
      <w:proofErr w:type="gramEnd"/>
      <w:r>
        <w:t>:]" "[:</w:t>
      </w:r>
      <w:proofErr w:type="spellStart"/>
      <w:r>
        <w:t>lower</w:t>
      </w:r>
      <w:proofErr w:type="spellEnd"/>
      <w:r>
        <w:t>:]")</w:t>
      </w:r>
    </w:p>
    <w:p w14:paraId="72DB26C0" w14:textId="77777777" w:rsidR="007D70F7" w:rsidRDefault="007D70F7" w:rsidP="007D70F7">
      <w:r>
        <w:t xml:space="preserve">            </w:t>
      </w:r>
      <w:proofErr w:type="spellStart"/>
      <w:r>
        <w:t>regex_vocal</w:t>
      </w:r>
      <w:proofErr w:type="spellEnd"/>
      <w:r>
        <w:t>="[</w:t>
      </w:r>
      <w:proofErr w:type="spellStart"/>
      <w:r>
        <w:t>aeiou</w:t>
      </w:r>
      <w:proofErr w:type="spellEnd"/>
      <w:r>
        <w:t>]"</w:t>
      </w:r>
    </w:p>
    <w:p w14:paraId="5C6A8377" w14:textId="77777777" w:rsidR="007D70F7" w:rsidRDefault="007D70F7" w:rsidP="007D70F7"/>
    <w:p w14:paraId="7D4265D6" w14:textId="77777777" w:rsidR="007D70F7" w:rsidRDefault="007D70F7" w:rsidP="007D70F7">
      <w:r>
        <w:t xml:space="preserve">            </w:t>
      </w:r>
      <w:proofErr w:type="spellStart"/>
      <w:r>
        <w:t>if</w:t>
      </w:r>
      <w:proofErr w:type="spellEnd"/>
      <w:r>
        <w:t xml:space="preserve"> [</w:t>
      </w:r>
      <w:proofErr w:type="gramStart"/>
      <w:r>
        <w:t>[ !</w:t>
      </w:r>
      <w:proofErr w:type="gramEnd"/>
      <w:r>
        <w:t xml:space="preserve"> "$</w:t>
      </w:r>
      <w:proofErr w:type="spellStart"/>
      <w:r>
        <w:t>valor_minuscula</w:t>
      </w:r>
      <w:proofErr w:type="spellEnd"/>
      <w:r>
        <w:t>" =~ $</w:t>
      </w:r>
      <w:proofErr w:type="spellStart"/>
      <w:r>
        <w:t>regex_</w:t>
      </w:r>
      <w:proofErr w:type="gramStart"/>
      <w:r>
        <w:t>vocal</w:t>
      </w:r>
      <w:proofErr w:type="spellEnd"/>
      <w:r>
        <w:t xml:space="preserve">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7749BB60" w14:textId="77777777" w:rsidR="007D70F7" w:rsidRDefault="007D70F7" w:rsidP="007D70F7">
      <w:r>
        <w:t xml:space="preserve">                echo ""</w:t>
      </w:r>
    </w:p>
    <w:p w14:paraId="62A63CCC" w14:textId="77777777" w:rsidR="007D70F7" w:rsidRDefault="007D70F7" w:rsidP="007D70F7">
      <w:r>
        <w:t xml:space="preserve">                echo -e "\033[31mValores permitidos (a-e-i-o-</w:t>
      </w:r>
      <w:proofErr w:type="gramStart"/>
      <w:r>
        <w:t>u)\</w:t>
      </w:r>
      <w:proofErr w:type="gramEnd"/>
      <w:r>
        <w:t>033[0m"</w:t>
      </w:r>
    </w:p>
    <w:p w14:paraId="1E773FBE" w14:textId="77777777" w:rsidR="007D70F7" w:rsidRDefault="007D70F7" w:rsidP="007D70F7">
      <w:r>
        <w:t xml:space="preserve">                valor=""</w:t>
      </w:r>
    </w:p>
    <w:p w14:paraId="5FD5297F" w14:textId="77777777" w:rsidR="007D70F7" w:rsidRDefault="007D70F7" w:rsidP="007D70F7">
      <w:r>
        <w:t xml:space="preserve">            fi</w:t>
      </w:r>
    </w:p>
    <w:p w14:paraId="0FA5E64D" w14:textId="77777777" w:rsidR="007D70F7" w:rsidRDefault="007D70F7" w:rsidP="007D70F7">
      <w:r>
        <w:t xml:space="preserve">        </w:t>
      </w:r>
      <w:proofErr w:type="spellStart"/>
      <w:r>
        <w:t>else</w:t>
      </w:r>
      <w:proofErr w:type="spellEnd"/>
    </w:p>
    <w:p w14:paraId="6A80C06F" w14:textId="77777777" w:rsidR="007D70F7" w:rsidRDefault="007D70F7" w:rsidP="007D70F7"/>
    <w:p w14:paraId="68633F75" w14:textId="77777777" w:rsidR="007D70F7" w:rsidRPr="007D70F7" w:rsidRDefault="007D70F7" w:rsidP="007D70F7">
      <w:pPr>
        <w:rPr>
          <w:color w:val="00B050"/>
          <w:lang w:eastAsia="es-UY"/>
        </w:rPr>
      </w:pPr>
      <w:r>
        <w:t xml:space="preserve">       </w:t>
      </w:r>
      <w:r w:rsidRPr="007D70F7">
        <w:rPr>
          <w:color w:val="00B050"/>
          <w:lang w:eastAsia="es-UY"/>
        </w:rPr>
        <w:t xml:space="preserve">     # Luego, verifica si el valor ingresado contiene caracteres que no sean letras del alfabeto.</w:t>
      </w:r>
    </w:p>
    <w:p w14:paraId="1F4C7F5F" w14:textId="77777777" w:rsidR="007D70F7" w:rsidRDefault="007D70F7" w:rsidP="007D70F7">
      <w:pPr>
        <w:rPr>
          <w:color w:val="00B050"/>
          <w:lang w:eastAsia="es-UY"/>
        </w:rPr>
      </w:pPr>
      <w:r w:rsidRPr="007D70F7">
        <w:rPr>
          <w:color w:val="00B050"/>
          <w:lang w:eastAsia="es-UY"/>
        </w:rPr>
        <w:t xml:space="preserve">            # Si es así, muestra un mensaje de error en rojo y limpia el valor para que el usuario tenga que</w:t>
      </w:r>
      <w:r>
        <w:t xml:space="preserve"> </w:t>
      </w:r>
      <w:r w:rsidRPr="007D70F7">
        <w:rPr>
          <w:color w:val="00B050"/>
          <w:lang w:eastAsia="es-UY"/>
        </w:rPr>
        <w:t xml:space="preserve">  </w:t>
      </w:r>
    </w:p>
    <w:p w14:paraId="4286633D" w14:textId="54BF2006" w:rsidR="007D70F7" w:rsidRPr="007D70F7" w:rsidRDefault="007D70F7" w:rsidP="007D70F7">
      <w:pPr>
        <w:ind w:firstLine="708"/>
        <w:rPr>
          <w:color w:val="00B050"/>
          <w:lang w:eastAsia="es-UY"/>
        </w:rPr>
      </w:pPr>
      <w:r w:rsidRPr="007D70F7">
        <w:rPr>
          <w:color w:val="00B050"/>
          <w:lang w:eastAsia="es-UY"/>
        </w:rPr>
        <w:t># ingresar uno nuevo.</w:t>
      </w:r>
    </w:p>
    <w:p w14:paraId="3899FF0A" w14:textId="77777777" w:rsidR="007D70F7" w:rsidRDefault="007D70F7" w:rsidP="007D70F7">
      <w:r>
        <w:t xml:space="preserve">            </w:t>
      </w:r>
      <w:proofErr w:type="spellStart"/>
      <w:r>
        <w:t>if</w:t>
      </w:r>
      <w:proofErr w:type="spellEnd"/>
      <w:r>
        <w:t xml:space="preserve"> [[ "${valor}" =~ [^a-</w:t>
      </w:r>
      <w:proofErr w:type="spellStart"/>
      <w:r>
        <w:t>zA</w:t>
      </w:r>
      <w:proofErr w:type="spellEnd"/>
      <w:r>
        <w:t>-Z</w:t>
      </w:r>
      <w:proofErr w:type="gramStart"/>
      <w:r>
        <w:t>]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06DA0159" w14:textId="77777777" w:rsidR="007D70F7" w:rsidRDefault="007D70F7" w:rsidP="007D70F7">
      <w:r>
        <w:t xml:space="preserve">                echo ""</w:t>
      </w:r>
    </w:p>
    <w:p w14:paraId="74725738" w14:textId="77777777" w:rsidR="007D70F7" w:rsidRDefault="007D70F7" w:rsidP="007D70F7">
      <w:r>
        <w:t xml:space="preserve">                echo -e "\033[31mValores permitidos (</w:t>
      </w:r>
      <w:proofErr w:type="spellStart"/>
      <w:r>
        <w:t>Aa-</w:t>
      </w:r>
      <w:proofErr w:type="gramStart"/>
      <w:r>
        <w:t>Zz</w:t>
      </w:r>
      <w:proofErr w:type="spellEnd"/>
      <w:r>
        <w:t>)\</w:t>
      </w:r>
      <w:proofErr w:type="gramEnd"/>
      <w:r>
        <w:t>033[0m"</w:t>
      </w:r>
    </w:p>
    <w:p w14:paraId="6188FFC5" w14:textId="77777777" w:rsidR="007D70F7" w:rsidRDefault="007D70F7" w:rsidP="007D70F7">
      <w:r>
        <w:t xml:space="preserve">                valor=""</w:t>
      </w:r>
    </w:p>
    <w:p w14:paraId="5FC90F4B" w14:textId="77777777" w:rsidR="007D70F7" w:rsidRDefault="007D70F7" w:rsidP="007D70F7">
      <w:r>
        <w:t xml:space="preserve">            fi</w:t>
      </w:r>
    </w:p>
    <w:p w14:paraId="3F5C8B36" w14:textId="77777777" w:rsidR="007D70F7" w:rsidRDefault="007D70F7" w:rsidP="007D70F7"/>
    <w:p w14:paraId="5C555DB9" w14:textId="77777777" w:rsidR="007D70F7" w:rsidRDefault="007D70F7" w:rsidP="007D70F7">
      <w:r>
        <w:t xml:space="preserve">        fi</w:t>
      </w:r>
    </w:p>
    <w:p w14:paraId="51F96A82" w14:textId="77777777" w:rsidR="007D70F7" w:rsidRDefault="007D70F7" w:rsidP="007D70F7"/>
    <w:p w14:paraId="6877D112" w14:textId="77777777" w:rsidR="007D70F7" w:rsidRDefault="007D70F7" w:rsidP="007D70F7">
      <w:r>
        <w:t xml:space="preserve">    done</w:t>
      </w:r>
    </w:p>
    <w:p w14:paraId="579C8331" w14:textId="77777777" w:rsidR="007D70F7" w:rsidRDefault="007D70F7" w:rsidP="007D70F7"/>
    <w:p w14:paraId="2A61DEF8" w14:textId="77777777" w:rsidR="007D70F7" w:rsidRDefault="007D70F7" w:rsidP="007D70F7">
      <w:r>
        <w:t xml:space="preserve">    </w:t>
      </w:r>
      <w:r w:rsidRPr="007D70F7">
        <w:rPr>
          <w:color w:val="00B050"/>
          <w:lang w:eastAsia="es-UY"/>
        </w:rPr>
        <w:t># Comprobar si la variable ya existe en el archivo</w:t>
      </w:r>
    </w:p>
    <w:p w14:paraId="07B3A6B7" w14:textId="77777777" w:rsidR="007D70F7" w:rsidRDefault="007D70F7" w:rsidP="007D70F7">
      <w:r>
        <w:t xml:space="preserve">    </w:t>
      </w:r>
      <w:proofErr w:type="spellStart"/>
      <w:r>
        <w:t>if</w:t>
      </w:r>
      <w:proofErr w:type="spellEnd"/>
      <w:r>
        <w:t xml:space="preserve"> grep -q "^$clave=" "$ARCHIVOVARIABLES"; </w:t>
      </w:r>
      <w:proofErr w:type="spellStart"/>
      <w:r>
        <w:t>then</w:t>
      </w:r>
      <w:proofErr w:type="spellEnd"/>
    </w:p>
    <w:p w14:paraId="120F6D0F" w14:textId="77777777" w:rsidR="007D70F7" w:rsidRPr="007D70F7" w:rsidRDefault="007D70F7" w:rsidP="007D70F7">
      <w:pPr>
        <w:rPr>
          <w:color w:val="00B050"/>
          <w:lang w:eastAsia="es-UY"/>
        </w:rPr>
      </w:pPr>
      <w:r>
        <w:t xml:space="preserve">        </w:t>
      </w:r>
      <w:r w:rsidRPr="007D70F7">
        <w:rPr>
          <w:color w:val="00B050"/>
          <w:lang w:eastAsia="es-UY"/>
        </w:rPr>
        <w:t># La variable existe, modificar su valor</w:t>
      </w:r>
    </w:p>
    <w:p w14:paraId="74D7A33A" w14:textId="77777777" w:rsidR="007D70F7" w:rsidRDefault="007D70F7" w:rsidP="007D70F7">
      <w:r>
        <w:t xml:space="preserve">        sed -i "s/^$clave</w:t>
      </w:r>
      <w:proofErr w:type="gramStart"/>
      <w:r>
        <w:t>=.*</w:t>
      </w:r>
      <w:proofErr w:type="gramEnd"/>
      <w:r>
        <w:t>/$clave=${valor:0:1}/" "$ARCHIVOVARIABLES"</w:t>
      </w:r>
    </w:p>
    <w:p w14:paraId="0F9DCC8D" w14:textId="77777777" w:rsidR="007D70F7" w:rsidRDefault="007D70F7" w:rsidP="007D70F7">
      <w:r>
        <w:t xml:space="preserve">        echo ""</w:t>
      </w:r>
    </w:p>
    <w:p w14:paraId="33BD0707" w14:textId="77777777" w:rsidR="007D70F7" w:rsidRDefault="007D70F7" w:rsidP="007D70F7">
      <w:r>
        <w:t xml:space="preserve">        echo "La letra ${clave} ha sido modificada con el valor '$valor'."</w:t>
      </w:r>
    </w:p>
    <w:p w14:paraId="75C36E28" w14:textId="77777777" w:rsidR="007D70F7" w:rsidRDefault="007D70F7" w:rsidP="007D70F7">
      <w:r>
        <w:t xml:space="preserve">    </w:t>
      </w:r>
      <w:proofErr w:type="spellStart"/>
      <w:r>
        <w:t>else</w:t>
      </w:r>
      <w:proofErr w:type="spellEnd"/>
    </w:p>
    <w:p w14:paraId="6565F3D5" w14:textId="77777777" w:rsidR="007D70F7" w:rsidRDefault="007D70F7" w:rsidP="007D70F7">
      <w:r>
        <w:t xml:space="preserve">        </w:t>
      </w:r>
      <w:r w:rsidRPr="007D70F7">
        <w:rPr>
          <w:color w:val="00B050"/>
          <w:lang w:eastAsia="es-UY"/>
        </w:rPr>
        <w:t># La variable no existe, agregarla al final del archivo</w:t>
      </w:r>
    </w:p>
    <w:p w14:paraId="13482399" w14:textId="77777777" w:rsidR="007D70F7" w:rsidRDefault="007D70F7" w:rsidP="007D70F7">
      <w:r>
        <w:t xml:space="preserve">        echo "$clave=${</w:t>
      </w:r>
      <w:proofErr w:type="gramStart"/>
      <w:r>
        <w:t>valor:0:1</w:t>
      </w:r>
      <w:proofErr w:type="gramEnd"/>
      <w:r>
        <w:t>}" &gt;&gt;"$ARCHIVOVARIABLES"</w:t>
      </w:r>
    </w:p>
    <w:p w14:paraId="518A69AA" w14:textId="77777777" w:rsidR="007D70F7" w:rsidRDefault="007D70F7" w:rsidP="007D70F7">
      <w:r>
        <w:t xml:space="preserve">        echo ""</w:t>
      </w:r>
    </w:p>
    <w:p w14:paraId="46048ABB" w14:textId="77777777" w:rsidR="007D70F7" w:rsidRDefault="007D70F7" w:rsidP="007D70F7">
      <w:r>
        <w:t xml:space="preserve">        echo "La letra ${clave} ha sido agregada con el valor '$valor'."</w:t>
      </w:r>
    </w:p>
    <w:p w14:paraId="374AF7F5" w14:textId="77777777" w:rsidR="007D70F7" w:rsidRDefault="007D70F7" w:rsidP="007D70F7">
      <w:r>
        <w:t xml:space="preserve">    fi</w:t>
      </w:r>
    </w:p>
    <w:p w14:paraId="52174B8B" w14:textId="77777777" w:rsidR="007D70F7" w:rsidRDefault="007D70F7" w:rsidP="007D70F7"/>
    <w:p w14:paraId="62B9EFA8" w14:textId="77777777" w:rsidR="007D70F7" w:rsidRDefault="007D70F7" w:rsidP="007D70F7">
      <w:r>
        <w:t xml:space="preserve">    echo ""</w:t>
      </w:r>
    </w:p>
    <w:p w14:paraId="122BE9E8" w14:textId="77777777" w:rsidR="007D70F7" w:rsidRDefault="007D70F7" w:rsidP="007D70F7">
      <w:r>
        <w:t xml:space="preserve">    </w:t>
      </w:r>
      <w:proofErr w:type="spellStart"/>
      <w:r>
        <w:t>read</w:t>
      </w:r>
      <w:proofErr w:type="spellEnd"/>
      <w:r>
        <w:t xml:space="preserve"> -p "Presiona </w:t>
      </w:r>
      <w:proofErr w:type="spellStart"/>
      <w:r>
        <w:t>Enter</w:t>
      </w:r>
      <w:proofErr w:type="spellEnd"/>
      <w:r>
        <w:t xml:space="preserve"> para continuar..."</w:t>
      </w:r>
    </w:p>
    <w:p w14:paraId="39B93602" w14:textId="77777777" w:rsidR="007D70F7" w:rsidRDefault="007D70F7" w:rsidP="007D70F7">
      <w:r>
        <w:t xml:space="preserve">    </w:t>
      </w:r>
      <w:proofErr w:type="spellStart"/>
      <w:r>
        <w:t>MenuPrincipal</w:t>
      </w:r>
      <w:proofErr w:type="spellEnd"/>
    </w:p>
    <w:p w14:paraId="11D4073F" w14:textId="1159C492" w:rsidR="007D70F7" w:rsidRDefault="007D70F7" w:rsidP="007D70F7">
      <w:r>
        <w:t>}</w:t>
      </w:r>
    </w:p>
    <w:p w14:paraId="389DEFB9" w14:textId="77777777" w:rsidR="007D70F7" w:rsidRDefault="007D70F7" w:rsidP="007D70F7"/>
    <w:p w14:paraId="3D155684" w14:textId="77777777" w:rsidR="007D70F7" w:rsidRPr="007D70F7" w:rsidRDefault="007D70F7" w:rsidP="007D70F7"/>
    <w:p w14:paraId="75FAAAAF" w14:textId="77777777" w:rsidR="00EF5E48" w:rsidRDefault="00EF5E48" w:rsidP="007D70F7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5065E7BB" w14:textId="77777777" w:rsidR="00EF5E48" w:rsidRDefault="00EF5E48" w:rsidP="007D70F7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36D2BA1D" w14:textId="2C72EFCA" w:rsidR="007D70F7" w:rsidRDefault="003674DE" w:rsidP="007D70F7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  <w: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lastRenderedPageBreak/>
        <w:t>m</w:t>
      </w:r>
      <w:r w:rsidRPr="003674DE"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en</w:t>
      </w:r>
      <w: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u</w:t>
      </w:r>
      <w:r w:rsidRPr="003674DE"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.sh</w:t>
      </w:r>
    </w:p>
    <w:p w14:paraId="07A132BF" w14:textId="77777777" w:rsidR="003674DE" w:rsidRDefault="003674DE" w:rsidP="007D70F7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02DFA30C" w14:textId="693B7316" w:rsidR="003674DE" w:rsidRDefault="003674DE" w:rsidP="003674DE">
      <w:r w:rsidRPr="003674DE">
        <w:t xml:space="preserve">Este script </w:t>
      </w:r>
      <w:r>
        <w:t xml:space="preserve">contiene la lógica </w:t>
      </w:r>
      <w:r w:rsidRPr="003674DE">
        <w:t>que se usaran para desplegar el menú de usuario y su controlador correspondiente.</w:t>
      </w:r>
    </w:p>
    <w:p w14:paraId="3168336E" w14:textId="77777777" w:rsidR="003674DE" w:rsidRDefault="003674DE" w:rsidP="003674DE"/>
    <w:p w14:paraId="534DF653" w14:textId="0E2B94D3" w:rsidR="003674DE" w:rsidRPr="003674DE" w:rsidRDefault="003674DE" w:rsidP="003674DE">
      <w:pPr>
        <w:rPr>
          <w:color w:val="00B050"/>
          <w:lang w:eastAsia="es-UY"/>
        </w:rPr>
      </w:pPr>
      <w:r w:rsidRPr="003674DE">
        <w:rPr>
          <w:color w:val="00B050"/>
          <w:lang w:eastAsia="es-UY"/>
        </w:rPr>
        <w:t># Función que despliega en pantalla las diferentes</w:t>
      </w:r>
      <w:r>
        <w:rPr>
          <w:color w:val="00B050"/>
          <w:lang w:eastAsia="es-UY"/>
        </w:rPr>
        <w:t xml:space="preserve"> </w:t>
      </w:r>
      <w:r w:rsidRPr="003674DE">
        <w:rPr>
          <w:color w:val="00B050"/>
          <w:lang w:eastAsia="es-UY"/>
        </w:rPr>
        <w:t>opciones que se le permiten realizar al usuario</w:t>
      </w:r>
    </w:p>
    <w:p w14:paraId="152A932C" w14:textId="70EFA897" w:rsidR="003674DE" w:rsidRDefault="003674DE" w:rsidP="003674DE"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 {</w:t>
      </w:r>
    </w:p>
    <w:p w14:paraId="6AB7C594" w14:textId="620ACCFA" w:rsidR="003674DE" w:rsidRDefault="003674DE" w:rsidP="003674DE">
      <w:r>
        <w:t>….</w:t>
      </w:r>
    </w:p>
    <w:p w14:paraId="20091149" w14:textId="16E8F2B7" w:rsidR="003674DE" w:rsidRDefault="003674DE" w:rsidP="003674DE">
      <w:r>
        <w:t>}</w:t>
      </w:r>
    </w:p>
    <w:p w14:paraId="2FBB4894" w14:textId="77777777" w:rsidR="003674DE" w:rsidRDefault="003674DE" w:rsidP="003674DE"/>
    <w:p w14:paraId="20E735CD" w14:textId="77777777" w:rsidR="003674DE" w:rsidRDefault="003674DE" w:rsidP="003674DE"/>
    <w:p w14:paraId="0FD8550E" w14:textId="333002E9" w:rsidR="003674DE" w:rsidRPr="003674DE" w:rsidRDefault="003674DE" w:rsidP="003674DE">
      <w:pPr>
        <w:rPr>
          <w:color w:val="00B050"/>
          <w:lang w:eastAsia="es-UY"/>
        </w:rPr>
      </w:pPr>
      <w:r w:rsidRPr="003674DE">
        <w:rPr>
          <w:color w:val="00B050"/>
          <w:lang w:eastAsia="es-UY"/>
        </w:rPr>
        <w:t># Función que se encargara de capturar la opción</w:t>
      </w:r>
      <w:r>
        <w:rPr>
          <w:color w:val="00B050"/>
          <w:lang w:eastAsia="es-UY"/>
        </w:rPr>
        <w:t xml:space="preserve"> </w:t>
      </w:r>
      <w:r w:rsidRPr="003674DE">
        <w:rPr>
          <w:color w:val="00B050"/>
          <w:lang w:eastAsia="es-UY"/>
        </w:rPr>
        <w:t>seleccionada</w:t>
      </w:r>
      <w:r w:rsidRPr="003674DE">
        <w:rPr>
          <w:color w:val="00B050"/>
          <w:lang w:eastAsia="es-UY"/>
        </w:rPr>
        <w:t xml:space="preserve"> por el usuario.</w:t>
      </w:r>
    </w:p>
    <w:p w14:paraId="00968007" w14:textId="7943BC78" w:rsidR="003674DE" w:rsidRDefault="003674DE" w:rsidP="003674DE">
      <w:proofErr w:type="spellStart"/>
      <w:proofErr w:type="gramStart"/>
      <w:r>
        <w:t>ControladorOpcionesMenu</w:t>
      </w:r>
      <w:proofErr w:type="spellEnd"/>
      <w:r>
        <w:t>(</w:t>
      </w:r>
      <w:proofErr w:type="gramEnd"/>
      <w:r>
        <w:t>) {</w:t>
      </w:r>
    </w:p>
    <w:p w14:paraId="306D075C" w14:textId="0069828A" w:rsidR="003674DE" w:rsidRDefault="003674DE" w:rsidP="003674DE">
      <w:r>
        <w:t>…</w:t>
      </w:r>
    </w:p>
    <w:p w14:paraId="22DCE5EE" w14:textId="0F6DA591" w:rsidR="003674DE" w:rsidRDefault="003674DE" w:rsidP="003674DE">
      <w:r>
        <w:t>}</w:t>
      </w:r>
    </w:p>
    <w:p w14:paraId="5F1FE4A8" w14:textId="77777777" w:rsidR="003674DE" w:rsidRDefault="003674DE" w:rsidP="003674DE"/>
    <w:p w14:paraId="769373E9" w14:textId="5D39231F" w:rsidR="003674DE" w:rsidRDefault="003674DE" w:rsidP="003674DE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  <w: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c</w:t>
      </w:r>
      <w:r w:rsidRPr="003674DE"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onsultas.sh</w:t>
      </w:r>
    </w:p>
    <w:p w14:paraId="1776AB47" w14:textId="77777777" w:rsidR="00097FAB" w:rsidRDefault="00097FAB" w:rsidP="003674DE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5C99437E" w14:textId="10A6A267" w:rsidR="00097FAB" w:rsidRPr="00097FAB" w:rsidRDefault="00097FAB" w:rsidP="003674DE">
      <w:r w:rsidRPr="00097FAB">
        <w:t xml:space="preserve">Este script contiene las funciones encargadas de realizar las </w:t>
      </w:r>
      <w:r w:rsidR="00EF5E48" w:rsidRPr="00097FAB">
        <w:t>consultas</w:t>
      </w:r>
      <w:r w:rsidRPr="00097FAB">
        <w:t xml:space="preserve"> al diccionario.</w:t>
      </w:r>
    </w:p>
    <w:p w14:paraId="154D51E9" w14:textId="77777777" w:rsidR="00097FAB" w:rsidRDefault="00097FAB" w:rsidP="003674DE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3F735828" w14:textId="730BBD00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># Constante donde se guarda la ruta del archivo que</w:t>
      </w:r>
      <w:r>
        <w:rPr>
          <w:color w:val="00B050"/>
          <w:lang w:eastAsia="es-UY"/>
        </w:rPr>
        <w:t xml:space="preserve"> </w:t>
      </w:r>
      <w:r w:rsidRPr="00097FAB">
        <w:rPr>
          <w:color w:val="00B050"/>
          <w:lang w:eastAsia="es-UY"/>
        </w:rPr>
        <w:t>contiene el diccionario suministrado.</w:t>
      </w:r>
    </w:p>
    <w:p w14:paraId="4D6152C2" w14:textId="4709CCEC" w:rsidR="00097FAB" w:rsidRDefault="00097FAB" w:rsidP="00097FAB">
      <w:r>
        <w:t>ARCHIVODICCIONARIO="files/diccionario.txt"</w:t>
      </w:r>
    </w:p>
    <w:p w14:paraId="0A477342" w14:textId="77777777" w:rsidR="003674DE" w:rsidRPr="003674DE" w:rsidRDefault="003674DE" w:rsidP="003674DE"/>
    <w:p w14:paraId="1F884E0D" w14:textId="76F00165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# Función que se encarga de obtener las palabras del diccionario que </w:t>
      </w:r>
      <w:r w:rsidRPr="00097FAB">
        <w:rPr>
          <w:color w:val="00B050"/>
          <w:lang w:eastAsia="es-UY"/>
        </w:rPr>
        <w:t>únicamente</w:t>
      </w:r>
      <w:r w:rsidRPr="00097FAB">
        <w:rPr>
          <w:color w:val="00B050"/>
          <w:lang w:eastAsia="es-UY"/>
        </w:rPr>
        <w:t xml:space="preserve"> contengan la</w:t>
      </w:r>
    </w:p>
    <w:p w14:paraId="4B27093C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># vocal que previamente se configuró</w:t>
      </w:r>
    </w:p>
    <w:p w14:paraId="339A2BB3" w14:textId="77777777" w:rsidR="00097FAB" w:rsidRPr="00097FAB" w:rsidRDefault="00097FAB" w:rsidP="00097FAB">
      <w:pPr>
        <w:rPr>
          <w:i/>
          <w:iCs/>
        </w:rPr>
      </w:pPr>
      <w:proofErr w:type="spellStart"/>
      <w:proofErr w:type="gramStart"/>
      <w:r w:rsidRPr="00097FAB">
        <w:t>ConsultarVocal</w:t>
      </w:r>
      <w:proofErr w:type="spellEnd"/>
      <w:r w:rsidRPr="00097FAB">
        <w:t>(</w:t>
      </w:r>
      <w:proofErr w:type="gramEnd"/>
      <w:r w:rsidRPr="00097FAB">
        <w:t>) {</w:t>
      </w:r>
    </w:p>
    <w:p w14:paraId="3C8B30E5" w14:textId="77777777" w:rsidR="00097FAB" w:rsidRPr="00097FAB" w:rsidRDefault="00097FAB" w:rsidP="00097FAB">
      <w:pPr>
        <w:rPr>
          <w:i/>
          <w:iCs/>
        </w:rPr>
      </w:pPr>
    </w:p>
    <w:p w14:paraId="13D31B8B" w14:textId="07EF8D28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</w:t>
      </w:r>
      <w:proofErr w:type="spellStart"/>
      <w:r w:rsidRPr="00097FAB">
        <w:rPr>
          <w:color w:val="00B050"/>
          <w:lang w:eastAsia="es-UY"/>
        </w:rPr>
        <w:t>Creacion</w:t>
      </w:r>
      <w:proofErr w:type="spellEnd"/>
      <w:r w:rsidRPr="00097FAB">
        <w:rPr>
          <w:color w:val="00B050"/>
          <w:lang w:eastAsia="es-UY"/>
        </w:rPr>
        <w:t xml:space="preserve"> de archivo que se guarda con</w:t>
      </w:r>
      <w:r w:rsidRPr="00097FAB">
        <w:rPr>
          <w:color w:val="00B050"/>
          <w:lang w:eastAsia="es-UY"/>
        </w:rPr>
        <w:t xml:space="preserve"> </w:t>
      </w:r>
      <w:r w:rsidRPr="00097FAB">
        <w:rPr>
          <w:color w:val="00B050"/>
          <w:lang w:eastAsia="es-UY"/>
        </w:rPr>
        <w:t xml:space="preserve">los resultados de la </w:t>
      </w:r>
      <w:proofErr w:type="spellStart"/>
      <w:r w:rsidRPr="00097FAB">
        <w:rPr>
          <w:color w:val="00B050"/>
          <w:lang w:eastAsia="es-UY"/>
        </w:rPr>
        <w:t>busqueda</w:t>
      </w:r>
      <w:proofErr w:type="spellEnd"/>
      <w:r w:rsidRPr="00097FAB">
        <w:rPr>
          <w:color w:val="00B050"/>
          <w:lang w:eastAsia="es-UY"/>
        </w:rPr>
        <w:t>.</w:t>
      </w:r>
    </w:p>
    <w:p w14:paraId="24D45DF1" w14:textId="28C1388A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</w:t>
      </w:r>
      <w:proofErr w:type="spellStart"/>
      <w:r w:rsidRPr="00097FAB">
        <w:rPr>
          <w:color w:val="00B050"/>
          <w:lang w:eastAsia="es-UY"/>
        </w:rPr>
        <w:t>Ej</w:t>
      </w:r>
      <w:proofErr w:type="spellEnd"/>
      <w:r w:rsidRPr="00097FAB">
        <w:rPr>
          <w:color w:val="00B050"/>
          <w:lang w:eastAsia="es-UY"/>
        </w:rPr>
        <w:t xml:space="preserve">: </w:t>
      </w:r>
      <w:proofErr w:type="spellStart"/>
      <w:r w:rsidRPr="00097FAB">
        <w:rPr>
          <w:color w:val="00B050"/>
          <w:lang w:eastAsia="es-UY"/>
        </w:rPr>
        <w:t>resultados_vocal_YYYY</w:t>
      </w:r>
      <w:proofErr w:type="spellEnd"/>
      <w:r w:rsidRPr="00097FAB">
        <w:rPr>
          <w:color w:val="00B050"/>
          <w:lang w:eastAsia="es-UY"/>
        </w:rPr>
        <w:t>-mm-</w:t>
      </w:r>
      <w:proofErr w:type="spellStart"/>
      <w:r w:rsidRPr="00097FAB">
        <w:rPr>
          <w:color w:val="00B050"/>
          <w:lang w:eastAsia="es-UY"/>
        </w:rPr>
        <w:t>dd_HH</w:t>
      </w:r>
      <w:proofErr w:type="spellEnd"/>
      <w:r w:rsidRPr="00097FAB">
        <w:rPr>
          <w:color w:val="00B050"/>
          <w:lang w:eastAsia="es-UY"/>
        </w:rPr>
        <w:t>-MM-</w:t>
      </w:r>
      <w:proofErr w:type="spellStart"/>
      <w:r w:rsidRPr="00097FAB">
        <w:rPr>
          <w:color w:val="00B050"/>
          <w:lang w:eastAsia="es-UY"/>
        </w:rPr>
        <w:t>ss</w:t>
      </w:r>
      <w:proofErr w:type="spellEnd"/>
    </w:p>
    <w:p w14:paraId="0224B41B" w14:textId="77777777" w:rsidR="00097FAB" w:rsidRPr="00097FAB" w:rsidRDefault="00097FAB" w:rsidP="00097FAB">
      <w:r w:rsidRPr="00097FAB">
        <w:t xml:space="preserve">    </w:t>
      </w:r>
      <w:proofErr w:type="spellStart"/>
      <w:r w:rsidRPr="00097FAB">
        <w:t>fechaHora</w:t>
      </w:r>
      <w:proofErr w:type="spellEnd"/>
      <w:r w:rsidRPr="00097FAB">
        <w:t>=$(date +"%Y-%m-%</w:t>
      </w:r>
      <w:proofErr w:type="spellStart"/>
      <w:r w:rsidRPr="00097FAB">
        <w:t>d_%H</w:t>
      </w:r>
      <w:proofErr w:type="spellEnd"/>
      <w:r w:rsidRPr="00097FAB">
        <w:t>-%M-%S")</w:t>
      </w:r>
    </w:p>
    <w:p w14:paraId="551E2335" w14:textId="77777777" w:rsidR="00097FAB" w:rsidRDefault="00097FAB" w:rsidP="00097FAB">
      <w:r w:rsidRPr="00097FAB">
        <w:t xml:space="preserve">    </w:t>
      </w:r>
      <w:proofErr w:type="spellStart"/>
      <w:r w:rsidRPr="00097FAB">
        <w:t>archivoSalida</w:t>
      </w:r>
      <w:proofErr w:type="spellEnd"/>
      <w:r w:rsidRPr="00097FAB">
        <w:t>="resultados/</w:t>
      </w:r>
      <w:proofErr w:type="spellStart"/>
      <w:r w:rsidRPr="00097FAB">
        <w:t>resultados_vocal</w:t>
      </w:r>
      <w:proofErr w:type="spellEnd"/>
      <w:r w:rsidRPr="00097FAB">
        <w:t>_${</w:t>
      </w:r>
      <w:proofErr w:type="spellStart"/>
      <w:r w:rsidRPr="00097FAB">
        <w:t>fechaHora</w:t>
      </w:r>
      <w:proofErr w:type="spellEnd"/>
      <w:r w:rsidRPr="00097FAB">
        <w:t>}.</w:t>
      </w:r>
      <w:proofErr w:type="spellStart"/>
      <w:r w:rsidRPr="00097FAB">
        <w:t>txt</w:t>
      </w:r>
      <w:proofErr w:type="spellEnd"/>
      <w:r w:rsidRPr="00097FAB">
        <w:t>"</w:t>
      </w:r>
    </w:p>
    <w:p w14:paraId="18E43390" w14:textId="77777777" w:rsidR="00EF5E48" w:rsidRDefault="00EF5E48" w:rsidP="00097FAB"/>
    <w:p w14:paraId="79BF36F9" w14:textId="62F7984C" w:rsidR="00097FAB" w:rsidRPr="00097FAB" w:rsidRDefault="00097FAB" w:rsidP="00097FAB">
      <w:r>
        <w:t xml:space="preserve">    </w:t>
      </w:r>
      <w:r w:rsidRPr="00097FAB">
        <w:rPr>
          <w:color w:val="00B050"/>
          <w:lang w:eastAsia="es-UY"/>
        </w:rPr>
        <w:t xml:space="preserve"># Crea </w:t>
      </w:r>
      <w:r w:rsidRPr="00097FAB">
        <w:rPr>
          <w:color w:val="00B050"/>
          <w:lang w:eastAsia="es-UY"/>
        </w:rPr>
        <w:t>archivo vacío con el nombre almacenado en la variable</w:t>
      </w:r>
      <w:r>
        <w:tab/>
      </w:r>
    </w:p>
    <w:p w14:paraId="00399954" w14:textId="77777777" w:rsidR="00097FAB" w:rsidRPr="00097FAB" w:rsidRDefault="00097FAB" w:rsidP="00097FAB">
      <w:r w:rsidRPr="00097FAB">
        <w:t xml:space="preserve">    </w:t>
      </w:r>
      <w:proofErr w:type="spellStart"/>
      <w:r w:rsidRPr="00097FAB">
        <w:t>touch</w:t>
      </w:r>
      <w:proofErr w:type="spellEnd"/>
      <w:r w:rsidRPr="00097FAB">
        <w:t xml:space="preserve"> "$</w:t>
      </w:r>
      <w:proofErr w:type="spellStart"/>
      <w:r w:rsidRPr="00097FAB">
        <w:t>archivoSalida</w:t>
      </w:r>
      <w:proofErr w:type="spellEnd"/>
      <w:r w:rsidRPr="00097FAB">
        <w:t>"</w:t>
      </w:r>
    </w:p>
    <w:p w14:paraId="3CBBD34E" w14:textId="77777777" w:rsidR="00097FAB" w:rsidRPr="00097FAB" w:rsidRDefault="00097FAB" w:rsidP="00097FAB">
      <w:pPr>
        <w:rPr>
          <w:i/>
          <w:iCs/>
        </w:rPr>
      </w:pPr>
    </w:p>
    <w:p w14:paraId="0CA61C20" w14:textId="49EDBD0B" w:rsidR="00097FAB" w:rsidRDefault="00097FAB" w:rsidP="00097FAB">
      <w:pPr>
        <w:rPr>
          <w:color w:val="00B050"/>
          <w:lang w:eastAsia="es-UY"/>
        </w:rPr>
      </w:pPr>
      <w:r w:rsidRPr="00097FAB">
        <w:rPr>
          <w:i/>
          <w:iCs/>
        </w:rPr>
        <w:t xml:space="preserve">    </w:t>
      </w:r>
      <w:r w:rsidRPr="00097FAB">
        <w:rPr>
          <w:color w:val="00B050"/>
          <w:lang w:eastAsia="es-UY"/>
        </w:rPr>
        <w:t># Recupera la vocal guardada en el archivo de configuración</w:t>
      </w:r>
      <w:r>
        <w:rPr>
          <w:color w:val="00B050"/>
          <w:lang w:eastAsia="es-UY"/>
        </w:rPr>
        <w:t xml:space="preserve"> con la función que se encuentra </w:t>
      </w:r>
    </w:p>
    <w:p w14:paraId="2AAE1DB5" w14:textId="32090E84" w:rsidR="00097FAB" w:rsidRPr="00097FAB" w:rsidRDefault="00097FAB" w:rsidP="00097FAB">
      <w:pPr>
        <w:rPr>
          <w:i/>
          <w:iCs/>
        </w:rPr>
      </w:pPr>
      <w:r>
        <w:rPr>
          <w:color w:val="00B050"/>
          <w:lang w:eastAsia="es-UY"/>
        </w:rPr>
        <w:t xml:space="preserve">    # en el script “configuración.sh”</w:t>
      </w:r>
    </w:p>
    <w:p w14:paraId="5B91AFBF" w14:textId="77777777" w:rsidR="00097FAB" w:rsidRPr="00097FAB" w:rsidRDefault="00097FAB" w:rsidP="00097FAB">
      <w:r w:rsidRPr="00097FAB">
        <w:t xml:space="preserve">    vocal="$(</w:t>
      </w:r>
      <w:proofErr w:type="spellStart"/>
      <w:r w:rsidRPr="00097FAB">
        <w:t>LeerConfig</w:t>
      </w:r>
      <w:proofErr w:type="spellEnd"/>
      <w:r w:rsidRPr="00097FAB">
        <w:t xml:space="preserve"> "Vocal")"</w:t>
      </w:r>
    </w:p>
    <w:p w14:paraId="7F100E18" w14:textId="77777777" w:rsidR="00097FAB" w:rsidRPr="00097FAB" w:rsidRDefault="00097FAB" w:rsidP="00097FAB"/>
    <w:p w14:paraId="25F9BB83" w14:textId="77777777" w:rsidR="00097FAB" w:rsidRPr="00097FAB" w:rsidRDefault="00097FAB" w:rsidP="00097FAB">
      <w:pPr>
        <w:ind w:left="1416" w:hanging="1416"/>
      </w:pPr>
      <w:r w:rsidRPr="00097FAB">
        <w:t xml:space="preserve">    </w:t>
      </w:r>
      <w:proofErr w:type="spellStart"/>
      <w:r w:rsidRPr="00097FAB">
        <w:t>regex_vocal</w:t>
      </w:r>
      <w:proofErr w:type="spellEnd"/>
      <w:r w:rsidRPr="00097FAB">
        <w:t>="^</w:t>
      </w:r>
      <w:proofErr w:type="spellStart"/>
      <w:r w:rsidRPr="00097FAB">
        <w:t>aeiou</w:t>
      </w:r>
      <w:proofErr w:type="spellEnd"/>
      <w:r w:rsidRPr="00097FAB">
        <w:t>"</w:t>
      </w:r>
    </w:p>
    <w:p w14:paraId="789B4FC0" w14:textId="77777777" w:rsidR="00097FAB" w:rsidRPr="00097FAB" w:rsidRDefault="00097FAB" w:rsidP="00097FAB"/>
    <w:p w14:paraId="794F7DAB" w14:textId="51A3F179" w:rsidR="00097FAB" w:rsidRPr="00097FAB" w:rsidRDefault="00097FAB" w:rsidP="00097FAB">
      <w:pPr>
        <w:ind w:left="708" w:hanging="708"/>
      </w:pPr>
      <w:r w:rsidRPr="00097FAB">
        <w:t xml:space="preserve">  </w:t>
      </w:r>
      <w:r w:rsidRPr="00097FAB">
        <w:t xml:space="preserve"> </w:t>
      </w:r>
      <w:r w:rsidR="00EF5E48">
        <w:t xml:space="preserve"> </w:t>
      </w:r>
      <w:r w:rsidRPr="00097FAB">
        <w:rPr>
          <w:color w:val="00B050"/>
          <w:lang w:eastAsia="es-UY"/>
        </w:rPr>
        <w:t xml:space="preserve"># Usar </w:t>
      </w:r>
      <w:proofErr w:type="spellStart"/>
      <w:r w:rsidRPr="00097FAB">
        <w:rPr>
          <w:color w:val="00B050"/>
          <w:lang w:eastAsia="es-UY"/>
        </w:rPr>
        <w:t>while</w:t>
      </w:r>
      <w:proofErr w:type="spellEnd"/>
      <w:r w:rsidRPr="00097FAB">
        <w:rPr>
          <w:color w:val="00B050"/>
          <w:lang w:eastAsia="es-UY"/>
        </w:rPr>
        <w:t xml:space="preserve"> </w:t>
      </w:r>
      <w:proofErr w:type="spellStart"/>
      <w:r w:rsidRPr="00097FAB">
        <w:rPr>
          <w:color w:val="00B050"/>
          <w:lang w:eastAsia="es-UY"/>
        </w:rPr>
        <w:t>read</w:t>
      </w:r>
      <w:proofErr w:type="spellEnd"/>
      <w:r w:rsidRPr="00097FAB">
        <w:rPr>
          <w:color w:val="00B050"/>
          <w:lang w:eastAsia="es-UY"/>
        </w:rPr>
        <w:t xml:space="preserve"> para leer el archivo línea por línea</w:t>
      </w:r>
    </w:p>
    <w:p w14:paraId="79951250" w14:textId="77777777" w:rsidR="00097FAB" w:rsidRPr="00097FAB" w:rsidRDefault="00097FAB" w:rsidP="00097FAB">
      <w:r w:rsidRPr="00097FAB">
        <w:t xml:space="preserve">    </w:t>
      </w:r>
      <w:proofErr w:type="spellStart"/>
      <w:r w:rsidRPr="00097FAB">
        <w:t>while</w:t>
      </w:r>
      <w:proofErr w:type="spellEnd"/>
      <w:r w:rsidRPr="00097FAB">
        <w:t xml:space="preserve"> IFS= </w:t>
      </w:r>
      <w:proofErr w:type="spellStart"/>
      <w:r w:rsidRPr="00097FAB">
        <w:t>read</w:t>
      </w:r>
      <w:proofErr w:type="spellEnd"/>
      <w:r w:rsidRPr="00097FAB">
        <w:t xml:space="preserve"> -r palabra; do</w:t>
      </w:r>
    </w:p>
    <w:p w14:paraId="5DFD1660" w14:textId="1EECB9E4" w:rsidR="00EF5E48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La expresión regular ^([^</w:t>
      </w:r>
      <w:proofErr w:type="spellStart"/>
      <w:r w:rsidRPr="00097FAB">
        <w:rPr>
          <w:color w:val="00B050"/>
          <w:lang w:eastAsia="es-UY"/>
        </w:rPr>
        <w:t>aeiou</w:t>
      </w:r>
      <w:proofErr w:type="spellEnd"/>
      <w:r w:rsidRPr="00097FAB">
        <w:rPr>
          <w:color w:val="00B050"/>
          <w:lang w:eastAsia="es-UY"/>
        </w:rPr>
        <w:t>]*(${vocal}|${vocal^^</w:t>
      </w:r>
      <w:proofErr w:type="gramStart"/>
      <w:r w:rsidRPr="00097FAB">
        <w:rPr>
          <w:color w:val="00B050"/>
          <w:lang w:eastAsia="es-UY"/>
        </w:rPr>
        <w:t>})[</w:t>
      </w:r>
      <w:proofErr w:type="gramEnd"/>
      <w:r w:rsidRPr="00097FAB">
        <w:rPr>
          <w:color w:val="00B050"/>
          <w:lang w:eastAsia="es-UY"/>
        </w:rPr>
        <w:t>^</w:t>
      </w:r>
      <w:proofErr w:type="spellStart"/>
      <w:r w:rsidRPr="00097FAB">
        <w:rPr>
          <w:color w:val="00B050"/>
          <w:lang w:eastAsia="es-UY"/>
        </w:rPr>
        <w:t>aeiou</w:t>
      </w:r>
      <w:proofErr w:type="spellEnd"/>
      <w:r w:rsidRPr="00097FAB">
        <w:rPr>
          <w:color w:val="00B050"/>
          <w:lang w:eastAsia="es-UY"/>
        </w:rPr>
        <w:t xml:space="preserve">]*)+ se utiliza para verificar si la </w:t>
      </w:r>
    </w:p>
    <w:p w14:paraId="5DAAFB88" w14:textId="77777777" w:rsidR="00EF5E48" w:rsidRDefault="00EF5E48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 # </w:t>
      </w:r>
      <w:r w:rsidR="00097FAB" w:rsidRPr="00097FAB">
        <w:rPr>
          <w:color w:val="00B050"/>
          <w:lang w:eastAsia="es-UY"/>
        </w:rPr>
        <w:t>palabra contiene la vocal dada ($vocal en minúsculas o mayúsculas) rodeada únicamente por</w:t>
      </w:r>
      <w:r>
        <w:rPr>
          <w:color w:val="00B050"/>
          <w:lang w:eastAsia="es-UY"/>
        </w:rPr>
        <w:t xml:space="preserve">    </w:t>
      </w:r>
    </w:p>
    <w:p w14:paraId="79EB0BF0" w14:textId="77777777" w:rsidR="00EF5E48" w:rsidRDefault="00EF5E48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 # </w:t>
      </w:r>
      <w:r w:rsidR="00097FAB" w:rsidRPr="00097FAB">
        <w:rPr>
          <w:color w:val="00B050"/>
          <w:lang w:eastAsia="es-UY"/>
        </w:rPr>
        <w:t>consonantes o al inicio/final de la palabra, permitiendo que la vocal aparezca una o más veces</w:t>
      </w:r>
      <w:r>
        <w:rPr>
          <w:color w:val="00B050"/>
          <w:lang w:eastAsia="es-UY"/>
        </w:rPr>
        <w:t xml:space="preserve"> </w:t>
      </w:r>
      <w:r w:rsidR="00097FAB" w:rsidRPr="00097FAB">
        <w:rPr>
          <w:color w:val="00B050"/>
          <w:lang w:eastAsia="es-UY"/>
        </w:rPr>
        <w:t xml:space="preserve">en la </w:t>
      </w:r>
      <w:r>
        <w:rPr>
          <w:color w:val="00B050"/>
          <w:lang w:eastAsia="es-UY"/>
        </w:rPr>
        <w:t xml:space="preserve"> </w:t>
      </w:r>
    </w:p>
    <w:p w14:paraId="66EC7761" w14:textId="6C0DCFF5" w:rsidR="00097FAB" w:rsidRPr="00097FAB" w:rsidRDefault="00EF5E48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 # </w:t>
      </w:r>
      <w:r w:rsidR="00097FAB" w:rsidRPr="00097FAB">
        <w:rPr>
          <w:color w:val="00B050"/>
          <w:lang w:eastAsia="es-UY"/>
        </w:rPr>
        <w:t>palabra.</w:t>
      </w:r>
    </w:p>
    <w:p w14:paraId="18ACA8DF" w14:textId="2E3C0525" w:rsidR="00097FAB" w:rsidRPr="00097FAB" w:rsidRDefault="00097FAB" w:rsidP="00097FAB">
      <w:pPr>
        <w:rPr>
          <w:color w:val="00B050"/>
          <w:u w:val="single"/>
          <w:lang w:eastAsia="es-UY"/>
        </w:rPr>
      </w:pPr>
      <w:r w:rsidRPr="00097FAB">
        <w:rPr>
          <w:color w:val="00B050"/>
          <w:lang w:eastAsia="es-UY"/>
        </w:rPr>
        <w:t xml:space="preserve">    # ^: indica el inicio de la cadena.</w:t>
      </w:r>
    </w:p>
    <w:p w14:paraId="32D72451" w14:textId="16E556B3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(...)+: representa una o más ocurrencias del grupo entre paréntesis.</w:t>
      </w:r>
    </w:p>
    <w:p w14:paraId="0298FED6" w14:textId="1D6A6D0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[^</w:t>
      </w:r>
      <w:proofErr w:type="spellStart"/>
      <w:r w:rsidRPr="00097FAB">
        <w:rPr>
          <w:color w:val="00B050"/>
          <w:lang w:eastAsia="es-UY"/>
        </w:rPr>
        <w:t>aeiou</w:t>
      </w:r>
      <w:proofErr w:type="spellEnd"/>
      <w:r w:rsidRPr="00097FAB">
        <w:rPr>
          <w:color w:val="00B050"/>
          <w:lang w:eastAsia="es-UY"/>
        </w:rPr>
        <w:t>]*: representa cero o más caracteres que no sean vocales (consonantes).</w:t>
      </w:r>
    </w:p>
    <w:p w14:paraId="42750F30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lastRenderedPageBreak/>
        <w:t xml:space="preserve">        # (${vocal}|${vocal^^}): representa la vocal dada ($vocal en minúsculas o mayúsculas). Por ejemplo, si la vocal es 'a', esto se traduce a (</w:t>
      </w:r>
      <w:proofErr w:type="spellStart"/>
      <w:r w:rsidRPr="00097FAB">
        <w:rPr>
          <w:color w:val="00B050"/>
          <w:lang w:eastAsia="es-UY"/>
        </w:rPr>
        <w:t>a|A</w:t>
      </w:r>
      <w:proofErr w:type="spellEnd"/>
      <w:r w:rsidRPr="00097FAB">
        <w:rPr>
          <w:color w:val="00B050"/>
          <w:lang w:eastAsia="es-UY"/>
        </w:rPr>
        <w:t>), permitiendo que 'a' o 'A' aparezcan.</w:t>
      </w:r>
    </w:p>
    <w:p w14:paraId="1FD48E2A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    # [^</w:t>
      </w:r>
      <w:proofErr w:type="spellStart"/>
      <w:r w:rsidRPr="00097FAB">
        <w:rPr>
          <w:color w:val="00B050"/>
          <w:lang w:eastAsia="es-UY"/>
        </w:rPr>
        <w:t>aeiouA</w:t>
      </w:r>
      <w:proofErr w:type="spellEnd"/>
      <w:r w:rsidRPr="00097FAB">
        <w:rPr>
          <w:color w:val="00B050"/>
          <w:lang w:eastAsia="es-UY"/>
        </w:rPr>
        <w:t>]*: representa cero o más caracteres que no sean vocales (consonantes), después de la vocal.</w:t>
      </w:r>
    </w:p>
    <w:p w14:paraId="385EB70D" w14:textId="77777777" w:rsidR="00097FAB" w:rsidRPr="00097FAB" w:rsidRDefault="00097FAB" w:rsidP="00097FAB">
      <w:r w:rsidRPr="00097FAB">
        <w:t xml:space="preserve">        </w:t>
      </w:r>
      <w:proofErr w:type="spellStart"/>
      <w:r w:rsidRPr="00097FAB">
        <w:t>if</w:t>
      </w:r>
      <w:proofErr w:type="spellEnd"/>
      <w:r w:rsidRPr="00097FAB">
        <w:t xml:space="preserve"> [[ "$palabra" =~ ^([$</w:t>
      </w:r>
      <w:proofErr w:type="spellStart"/>
      <w:r w:rsidRPr="00097FAB">
        <w:t>regex_vocal</w:t>
      </w:r>
      <w:proofErr w:type="spellEnd"/>
      <w:r w:rsidRPr="00097FAB">
        <w:t>]*(${vocal}|${vocal^^</w:t>
      </w:r>
      <w:proofErr w:type="gramStart"/>
      <w:r w:rsidRPr="00097FAB">
        <w:t>})[</w:t>
      </w:r>
      <w:proofErr w:type="gramEnd"/>
      <w:r w:rsidRPr="00097FAB">
        <w:t>$</w:t>
      </w:r>
      <w:proofErr w:type="spellStart"/>
      <w:r w:rsidRPr="00097FAB">
        <w:t>regex_vocal</w:t>
      </w:r>
      <w:proofErr w:type="spellEnd"/>
      <w:r w:rsidRPr="00097FAB">
        <w:t xml:space="preserve">]*)+$ ]]; </w:t>
      </w:r>
      <w:proofErr w:type="spellStart"/>
      <w:r w:rsidRPr="00097FAB">
        <w:t>then</w:t>
      </w:r>
      <w:proofErr w:type="spellEnd"/>
    </w:p>
    <w:p w14:paraId="24A146BD" w14:textId="77777777" w:rsidR="00097FAB" w:rsidRPr="00097FAB" w:rsidRDefault="00097FAB" w:rsidP="00097FAB">
      <w:r w:rsidRPr="00097FAB">
        <w:t xml:space="preserve">            echo "$palabra"</w:t>
      </w:r>
    </w:p>
    <w:p w14:paraId="5A239268" w14:textId="77777777" w:rsidR="00097FAB" w:rsidRPr="00097FAB" w:rsidRDefault="00097FAB" w:rsidP="00097FAB">
      <w:r w:rsidRPr="00097FAB">
        <w:t xml:space="preserve">            echo "$palabra" &gt;&gt;"$</w:t>
      </w:r>
      <w:proofErr w:type="spellStart"/>
      <w:r w:rsidRPr="00097FAB">
        <w:t>archivoSalida</w:t>
      </w:r>
      <w:proofErr w:type="spellEnd"/>
      <w:r w:rsidRPr="00097FAB">
        <w:t>"</w:t>
      </w:r>
    </w:p>
    <w:p w14:paraId="21B48024" w14:textId="77777777" w:rsidR="00097FAB" w:rsidRPr="00097FAB" w:rsidRDefault="00097FAB" w:rsidP="00097FAB">
      <w:r w:rsidRPr="00097FAB">
        <w:t xml:space="preserve">        fi</w:t>
      </w:r>
    </w:p>
    <w:p w14:paraId="24A4AF2F" w14:textId="77777777" w:rsidR="00097FAB" w:rsidRPr="00097FAB" w:rsidRDefault="00097FAB" w:rsidP="00097FAB"/>
    <w:p w14:paraId="5CE16A33" w14:textId="77777777" w:rsidR="00097FAB" w:rsidRPr="00097FAB" w:rsidRDefault="00097FAB" w:rsidP="00097FAB">
      <w:r w:rsidRPr="00097FAB">
        <w:t xml:space="preserve">    done &lt;"$ARCHIVODICCIONARIO"</w:t>
      </w:r>
    </w:p>
    <w:p w14:paraId="4EB41559" w14:textId="77777777" w:rsidR="00097FAB" w:rsidRPr="00097FAB" w:rsidRDefault="00097FAB" w:rsidP="00097FAB"/>
    <w:p w14:paraId="6DA3C39B" w14:textId="77777777" w:rsidR="00097FAB" w:rsidRPr="00097FAB" w:rsidRDefault="00097FAB" w:rsidP="00097FAB">
      <w:r w:rsidRPr="00097FAB">
        <w:t xml:space="preserve">    echo "</w:t>
      </w:r>
      <w:proofErr w:type="spellStart"/>
      <w:r w:rsidRPr="00097FAB">
        <w:t>Busqueda</w:t>
      </w:r>
      <w:proofErr w:type="spellEnd"/>
      <w:r w:rsidRPr="00097FAB">
        <w:t xml:space="preserve"> terminada"</w:t>
      </w:r>
    </w:p>
    <w:p w14:paraId="3E940E11" w14:textId="77777777" w:rsidR="00097FAB" w:rsidRPr="00097FAB" w:rsidRDefault="00097FAB" w:rsidP="00097FAB">
      <w:r w:rsidRPr="00097FAB">
        <w:t xml:space="preserve">    </w:t>
      </w:r>
      <w:proofErr w:type="spellStart"/>
      <w:r w:rsidRPr="00097FAB">
        <w:t>read</w:t>
      </w:r>
      <w:proofErr w:type="spellEnd"/>
      <w:r w:rsidRPr="00097FAB">
        <w:t xml:space="preserve"> -p "Presiona </w:t>
      </w:r>
      <w:proofErr w:type="spellStart"/>
      <w:r w:rsidRPr="00097FAB">
        <w:t>Enter</w:t>
      </w:r>
      <w:proofErr w:type="spellEnd"/>
      <w:r w:rsidRPr="00097FAB">
        <w:t xml:space="preserve"> para continuar..."</w:t>
      </w:r>
    </w:p>
    <w:p w14:paraId="50EC6649" w14:textId="77777777" w:rsidR="00097FAB" w:rsidRPr="00097FAB" w:rsidRDefault="00097FAB" w:rsidP="00097FAB"/>
    <w:p w14:paraId="3844AF36" w14:textId="5A257650" w:rsidR="00097FAB" w:rsidRDefault="00097FAB" w:rsidP="00097FAB">
      <w:r w:rsidRPr="00097FAB">
        <w:t>}</w:t>
      </w:r>
      <w:r>
        <w:t xml:space="preserve"> </w:t>
      </w:r>
    </w:p>
    <w:p w14:paraId="1BCBBBBD" w14:textId="77777777" w:rsidR="00097FAB" w:rsidRDefault="00097FAB" w:rsidP="00097FAB"/>
    <w:p w14:paraId="033E3B8F" w14:textId="77777777" w:rsidR="00097FAB" w:rsidRDefault="00097FAB" w:rsidP="00097FAB"/>
    <w:p w14:paraId="5875891E" w14:textId="468537A0" w:rsidR="00097FAB" w:rsidRPr="00097FAB" w:rsidRDefault="00EF5E48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</w:t>
      </w:r>
      <w:r w:rsidR="00097FAB" w:rsidRPr="00097FAB">
        <w:rPr>
          <w:color w:val="00B050"/>
          <w:lang w:eastAsia="es-UY"/>
        </w:rPr>
        <w:t># Función que se encarga de obtener las palabras</w:t>
      </w:r>
      <w:r w:rsidR="00097FAB">
        <w:rPr>
          <w:color w:val="00B050"/>
          <w:lang w:eastAsia="es-UY"/>
        </w:rPr>
        <w:t xml:space="preserve"> </w:t>
      </w:r>
      <w:r w:rsidR="00097FAB" w:rsidRPr="00097FAB">
        <w:rPr>
          <w:color w:val="00B050"/>
          <w:lang w:eastAsia="es-UY"/>
        </w:rPr>
        <w:t xml:space="preserve">del diccionario que contengan la </w:t>
      </w:r>
      <w:proofErr w:type="spellStart"/>
      <w:r w:rsidR="00097FAB" w:rsidRPr="00097FAB">
        <w:rPr>
          <w:color w:val="00B050"/>
          <w:lang w:eastAsia="es-UY"/>
        </w:rPr>
        <w:t>LetraInicial</w:t>
      </w:r>
      <w:proofErr w:type="spellEnd"/>
      <w:r>
        <w:rPr>
          <w:color w:val="00B050"/>
          <w:lang w:eastAsia="es-UY"/>
        </w:rPr>
        <w:t>,</w:t>
      </w:r>
    </w:p>
    <w:p w14:paraId="301A36C4" w14:textId="5B7881B0" w:rsidR="00097FAB" w:rsidRPr="00097FAB" w:rsidRDefault="00EF5E48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</w:t>
      </w:r>
      <w:r w:rsidR="00097FAB" w:rsidRPr="00097FAB">
        <w:rPr>
          <w:color w:val="00B050"/>
          <w:lang w:eastAsia="es-UY"/>
        </w:rPr>
        <w:t xml:space="preserve"># </w:t>
      </w:r>
      <w:proofErr w:type="spellStart"/>
      <w:r w:rsidR="00097FAB" w:rsidRPr="00097FAB">
        <w:rPr>
          <w:color w:val="00B050"/>
          <w:lang w:eastAsia="es-UY"/>
        </w:rPr>
        <w:t>LetraFinal</w:t>
      </w:r>
      <w:proofErr w:type="spellEnd"/>
      <w:r w:rsidR="00097FAB" w:rsidRPr="00097FAB">
        <w:rPr>
          <w:color w:val="00B050"/>
          <w:lang w:eastAsia="es-UY"/>
        </w:rPr>
        <w:t xml:space="preserve"> y </w:t>
      </w:r>
      <w:proofErr w:type="spellStart"/>
      <w:r w:rsidR="00097FAB" w:rsidRPr="00097FAB">
        <w:rPr>
          <w:color w:val="00B050"/>
          <w:lang w:eastAsia="es-UY"/>
        </w:rPr>
        <w:t>LetraContenida</w:t>
      </w:r>
      <w:proofErr w:type="spellEnd"/>
      <w:r w:rsidR="00097FAB" w:rsidRPr="00097FAB">
        <w:rPr>
          <w:color w:val="00B050"/>
          <w:lang w:eastAsia="es-UY"/>
        </w:rPr>
        <w:t xml:space="preserve"> que previamente se configuró</w:t>
      </w:r>
    </w:p>
    <w:p w14:paraId="78B3C222" w14:textId="1B3B255B" w:rsidR="00097FAB" w:rsidRDefault="00EF5E48" w:rsidP="00097FAB">
      <w:r>
        <w:t xml:space="preserve">   </w:t>
      </w:r>
      <w:proofErr w:type="spellStart"/>
      <w:proofErr w:type="gramStart"/>
      <w:r w:rsidR="00097FAB">
        <w:t>ConsultarDiccionario</w:t>
      </w:r>
      <w:proofErr w:type="spellEnd"/>
      <w:r w:rsidR="00097FAB">
        <w:t>(</w:t>
      </w:r>
      <w:proofErr w:type="gramEnd"/>
      <w:r w:rsidR="00097FAB">
        <w:t>) {</w:t>
      </w:r>
    </w:p>
    <w:p w14:paraId="2B152A90" w14:textId="77777777" w:rsidR="00EF5E48" w:rsidRDefault="00EF5E48" w:rsidP="00097FAB"/>
    <w:p w14:paraId="5A431C17" w14:textId="3693CE3F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Recupera las variables guardadas en el</w:t>
      </w:r>
      <w:r>
        <w:rPr>
          <w:color w:val="00B050"/>
          <w:lang w:eastAsia="es-UY"/>
        </w:rPr>
        <w:t xml:space="preserve"> </w:t>
      </w:r>
      <w:r w:rsidRPr="00097FAB">
        <w:rPr>
          <w:color w:val="00B050"/>
          <w:lang w:eastAsia="es-UY"/>
        </w:rPr>
        <w:t xml:space="preserve">archivo de </w:t>
      </w:r>
      <w:r w:rsidRPr="00097FAB">
        <w:rPr>
          <w:color w:val="00B050"/>
          <w:lang w:eastAsia="es-UY"/>
        </w:rPr>
        <w:t>configuración</w:t>
      </w:r>
    </w:p>
    <w:p w14:paraId="5B997E1D" w14:textId="77777777" w:rsidR="00097FAB" w:rsidRDefault="00097FAB" w:rsidP="00097FAB">
      <w:r>
        <w:t xml:space="preserve">    </w:t>
      </w:r>
      <w:proofErr w:type="spellStart"/>
      <w:r>
        <w:t>letraInicio</w:t>
      </w:r>
      <w:proofErr w:type="spellEnd"/>
      <w:r>
        <w:t>="$(</w:t>
      </w:r>
      <w:proofErr w:type="spellStart"/>
      <w:r>
        <w:t>LeerConfig</w:t>
      </w:r>
      <w:proofErr w:type="spellEnd"/>
      <w:r>
        <w:t xml:space="preserve"> "Inicio")"</w:t>
      </w:r>
    </w:p>
    <w:p w14:paraId="2A87FD9F" w14:textId="77777777" w:rsidR="00097FAB" w:rsidRDefault="00097FAB" w:rsidP="00097FAB">
      <w:r>
        <w:t xml:space="preserve">    </w:t>
      </w:r>
      <w:proofErr w:type="spellStart"/>
      <w:r>
        <w:t>letraFin</w:t>
      </w:r>
      <w:proofErr w:type="spellEnd"/>
      <w:r>
        <w:t>="$(</w:t>
      </w:r>
      <w:proofErr w:type="spellStart"/>
      <w:r>
        <w:t>LeerConfig</w:t>
      </w:r>
      <w:proofErr w:type="spellEnd"/>
      <w:r>
        <w:t xml:space="preserve"> "Fin")"</w:t>
      </w:r>
    </w:p>
    <w:p w14:paraId="3E19837F" w14:textId="77777777" w:rsidR="00097FAB" w:rsidRDefault="00097FAB" w:rsidP="00097FAB">
      <w:r>
        <w:t xml:space="preserve">    </w:t>
      </w:r>
      <w:proofErr w:type="spellStart"/>
      <w:r>
        <w:t>letraContenida</w:t>
      </w:r>
      <w:proofErr w:type="spellEnd"/>
      <w:r>
        <w:t>="$(</w:t>
      </w:r>
      <w:proofErr w:type="spellStart"/>
      <w:r>
        <w:t>LeerConfig</w:t>
      </w:r>
      <w:proofErr w:type="spellEnd"/>
      <w:r>
        <w:t xml:space="preserve"> "Contenida")"</w:t>
      </w:r>
    </w:p>
    <w:p w14:paraId="73D66498" w14:textId="77777777" w:rsidR="00097FAB" w:rsidRDefault="00097FAB" w:rsidP="00097FAB"/>
    <w:p w14:paraId="02DE03AC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Construir la expresión regular para buscar palabras</w:t>
      </w:r>
    </w:p>
    <w:p w14:paraId="1A3F990E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Empieza con "</w:t>
      </w:r>
      <w:proofErr w:type="spellStart"/>
      <w:r w:rsidRPr="00097FAB">
        <w:rPr>
          <w:color w:val="00B050"/>
          <w:lang w:eastAsia="es-UY"/>
        </w:rPr>
        <w:t>letraInicio</w:t>
      </w:r>
      <w:proofErr w:type="spellEnd"/>
      <w:r w:rsidRPr="00097FAB">
        <w:rPr>
          <w:color w:val="00B050"/>
          <w:lang w:eastAsia="es-UY"/>
        </w:rPr>
        <w:t>"</w:t>
      </w:r>
    </w:p>
    <w:p w14:paraId="14DF7114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Termina con "</w:t>
      </w:r>
      <w:proofErr w:type="spellStart"/>
      <w:r w:rsidRPr="00097FAB">
        <w:rPr>
          <w:color w:val="00B050"/>
          <w:lang w:eastAsia="es-UY"/>
        </w:rPr>
        <w:t>LetraFin</w:t>
      </w:r>
      <w:proofErr w:type="spellEnd"/>
      <w:r w:rsidRPr="00097FAB">
        <w:rPr>
          <w:color w:val="00B050"/>
          <w:lang w:eastAsia="es-UY"/>
        </w:rPr>
        <w:t>"</w:t>
      </w:r>
    </w:p>
    <w:p w14:paraId="5B01BF37" w14:textId="77777777" w:rsidR="00097FAB" w:rsidRPr="00097FAB" w:rsidRDefault="00097FAB" w:rsidP="00097FAB">
      <w:pPr>
        <w:rPr>
          <w:color w:val="00B050"/>
          <w:lang w:eastAsia="es-UY"/>
        </w:rPr>
      </w:pPr>
      <w:r w:rsidRPr="00097FAB">
        <w:rPr>
          <w:color w:val="00B050"/>
          <w:lang w:eastAsia="es-UY"/>
        </w:rPr>
        <w:t xml:space="preserve">    # En medio tiene "</w:t>
      </w:r>
      <w:proofErr w:type="spellStart"/>
      <w:r w:rsidRPr="00097FAB">
        <w:rPr>
          <w:color w:val="00B050"/>
          <w:lang w:eastAsia="es-UY"/>
        </w:rPr>
        <w:t>LetraContenida</w:t>
      </w:r>
      <w:proofErr w:type="spellEnd"/>
      <w:r w:rsidRPr="00097FAB">
        <w:rPr>
          <w:color w:val="00B050"/>
          <w:lang w:eastAsia="es-UY"/>
        </w:rPr>
        <w:t>"</w:t>
      </w:r>
    </w:p>
    <w:p w14:paraId="6D118E99" w14:textId="77777777" w:rsidR="00097FAB" w:rsidRDefault="00097FAB" w:rsidP="00097FAB">
      <w:r>
        <w:t xml:space="preserve">    </w:t>
      </w:r>
      <w:proofErr w:type="spellStart"/>
      <w:r>
        <w:t>regex</w:t>
      </w:r>
      <w:proofErr w:type="spellEnd"/>
      <w:r>
        <w:t>="^${</w:t>
      </w:r>
      <w:proofErr w:type="spellStart"/>
      <w:r>
        <w:t>letraInicio</w:t>
      </w:r>
      <w:proofErr w:type="spellEnd"/>
      <w:proofErr w:type="gramStart"/>
      <w:r>
        <w:t>}.*</w:t>
      </w:r>
      <w:proofErr w:type="gramEnd"/>
      <w:r>
        <w:t>${</w:t>
      </w:r>
      <w:proofErr w:type="spellStart"/>
      <w:r>
        <w:t>letraContenida</w:t>
      </w:r>
      <w:proofErr w:type="spellEnd"/>
      <w:r>
        <w:t>}.*${</w:t>
      </w:r>
      <w:proofErr w:type="spellStart"/>
      <w:r>
        <w:t>letraFin</w:t>
      </w:r>
      <w:proofErr w:type="spellEnd"/>
      <w:r>
        <w:t>}$"</w:t>
      </w:r>
    </w:p>
    <w:p w14:paraId="032633D6" w14:textId="77777777" w:rsidR="00831FC6" w:rsidRDefault="00097FAB" w:rsidP="00097FAB">
      <w:r>
        <w:t xml:space="preserve">   </w:t>
      </w:r>
    </w:p>
    <w:p w14:paraId="559879D1" w14:textId="19134C94" w:rsidR="00097FAB" w:rsidRPr="00831FC6" w:rsidRDefault="00831FC6" w:rsidP="00097FAB">
      <w:pPr>
        <w:rPr>
          <w:color w:val="00B050"/>
          <w:lang w:eastAsia="es-UY"/>
        </w:rPr>
      </w:pPr>
      <w:r>
        <w:t xml:space="preserve">   </w:t>
      </w:r>
      <w:r w:rsidR="00097FAB">
        <w:t xml:space="preserve"> </w:t>
      </w:r>
      <w:r w:rsidR="00097FAB" w:rsidRPr="00831FC6">
        <w:rPr>
          <w:color w:val="00B050"/>
          <w:lang w:eastAsia="es-UY"/>
        </w:rPr>
        <w:t xml:space="preserve"># </w:t>
      </w:r>
      <w:proofErr w:type="spellStart"/>
      <w:r w:rsidR="00097FAB" w:rsidRPr="00831FC6">
        <w:rPr>
          <w:color w:val="00B050"/>
          <w:lang w:eastAsia="es-UY"/>
        </w:rPr>
        <w:t>wc</w:t>
      </w:r>
      <w:proofErr w:type="spellEnd"/>
      <w:r w:rsidR="00097FAB" w:rsidRPr="00831FC6">
        <w:rPr>
          <w:color w:val="00B050"/>
          <w:lang w:eastAsia="es-UY"/>
        </w:rPr>
        <w:t xml:space="preserve"> (Word </w:t>
      </w:r>
      <w:proofErr w:type="spellStart"/>
      <w:r w:rsidR="00097FAB" w:rsidRPr="00831FC6">
        <w:rPr>
          <w:color w:val="00B050"/>
          <w:lang w:eastAsia="es-UY"/>
        </w:rPr>
        <w:t>Count</w:t>
      </w:r>
      <w:proofErr w:type="spellEnd"/>
      <w:r w:rsidR="00097FAB" w:rsidRPr="00831FC6">
        <w:rPr>
          <w:color w:val="00B050"/>
          <w:lang w:eastAsia="es-UY"/>
        </w:rPr>
        <w:t xml:space="preserve">) cuenta la </w:t>
      </w:r>
      <w:r w:rsidR="00EF5E48" w:rsidRPr="00831FC6">
        <w:rPr>
          <w:color w:val="00B050"/>
          <w:lang w:eastAsia="es-UY"/>
        </w:rPr>
        <w:t>cantidad</w:t>
      </w:r>
      <w:r w:rsidR="00097FAB" w:rsidRPr="00831FC6">
        <w:rPr>
          <w:color w:val="00B050"/>
          <w:lang w:eastAsia="es-UY"/>
        </w:rPr>
        <w:t xml:space="preserve"> de palabras, el </w:t>
      </w:r>
      <w:r w:rsidR="00EF5E48" w:rsidRPr="00831FC6">
        <w:rPr>
          <w:color w:val="00B050"/>
          <w:lang w:eastAsia="es-UY"/>
        </w:rPr>
        <w:t>parámetro</w:t>
      </w:r>
      <w:r w:rsidR="00097FAB" w:rsidRPr="00831FC6">
        <w:rPr>
          <w:color w:val="00B050"/>
          <w:lang w:eastAsia="es-UY"/>
        </w:rPr>
        <w:t xml:space="preserve"> -l hace que cuenta la cantidad de </w:t>
      </w:r>
      <w:r w:rsidRPr="00831FC6">
        <w:rPr>
          <w:color w:val="00B050"/>
          <w:lang w:eastAsia="es-UY"/>
        </w:rPr>
        <w:t>líneas</w:t>
      </w:r>
    </w:p>
    <w:p w14:paraId="5586390A" w14:textId="77777777" w:rsidR="00097FAB" w:rsidRDefault="00097FAB" w:rsidP="00097FAB">
      <w:r>
        <w:t xml:space="preserve">    </w:t>
      </w:r>
      <w:proofErr w:type="spellStart"/>
      <w:r>
        <w:t>cantidadPalabrasEnDiccionario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&lt;"$ARCHIVODICCIONARIO")</w:t>
      </w:r>
    </w:p>
    <w:p w14:paraId="194726FA" w14:textId="77777777" w:rsidR="00097FAB" w:rsidRDefault="00097FAB" w:rsidP="00097FAB">
      <w:r>
        <w:t xml:space="preserve">    </w:t>
      </w:r>
      <w:proofErr w:type="spellStart"/>
      <w:r>
        <w:t>cantidadPalabrasEnDiccionario</w:t>
      </w:r>
      <w:proofErr w:type="spellEnd"/>
      <w:r>
        <w:t>=$((</w:t>
      </w:r>
      <w:proofErr w:type="spellStart"/>
      <w:r>
        <w:t>cantidadPalabrasEnDiccionario</w:t>
      </w:r>
      <w:proofErr w:type="spellEnd"/>
      <w:r>
        <w:t xml:space="preserve"> + 1))</w:t>
      </w:r>
    </w:p>
    <w:p w14:paraId="7B845B9E" w14:textId="77777777" w:rsidR="00831FC6" w:rsidRDefault="00831FC6" w:rsidP="00097FAB"/>
    <w:p w14:paraId="59AEFF57" w14:textId="7152BC76" w:rsidR="00097FAB" w:rsidRDefault="00097FAB" w:rsidP="00097FAB">
      <w:r>
        <w:t xml:space="preserve">    </w:t>
      </w:r>
      <w:r w:rsidRPr="00831FC6">
        <w:rPr>
          <w:color w:val="00B050"/>
          <w:lang w:eastAsia="es-UY"/>
        </w:rPr>
        <w:t xml:space="preserve"># usamos grep para buscar las palabras que cumplen con la </w:t>
      </w:r>
      <w:r w:rsidR="00EF5E48" w:rsidRPr="00831FC6">
        <w:rPr>
          <w:color w:val="00B050"/>
          <w:lang w:eastAsia="es-UY"/>
        </w:rPr>
        <w:t>expresión</w:t>
      </w:r>
      <w:r w:rsidRPr="00831FC6">
        <w:rPr>
          <w:color w:val="00B050"/>
          <w:lang w:eastAsia="es-UY"/>
        </w:rPr>
        <w:t xml:space="preserve"> regular</w:t>
      </w:r>
    </w:p>
    <w:p w14:paraId="29868120" w14:textId="77777777" w:rsidR="00097FAB" w:rsidRDefault="00097FAB" w:rsidP="00097FAB">
      <w:r>
        <w:t xml:space="preserve">    </w:t>
      </w:r>
      <w:proofErr w:type="spellStart"/>
      <w:r>
        <w:t>palabrasEncontradas</w:t>
      </w:r>
      <w:proofErr w:type="spellEnd"/>
      <w:r>
        <w:t>=$(grep -E "$</w:t>
      </w:r>
      <w:proofErr w:type="spellStart"/>
      <w:r>
        <w:t>regex</w:t>
      </w:r>
      <w:proofErr w:type="spellEnd"/>
      <w:r>
        <w:t>" "$ARCHIVODICCIONARIO")</w:t>
      </w:r>
    </w:p>
    <w:p w14:paraId="4833BC24" w14:textId="77777777" w:rsidR="00EF5E48" w:rsidRDefault="00EF5E48" w:rsidP="00097FAB"/>
    <w:p w14:paraId="28147E45" w14:textId="77777777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 xml:space="preserve"># usamos </w:t>
      </w:r>
      <w:proofErr w:type="spellStart"/>
      <w:r w:rsidRPr="00831FC6">
        <w:rPr>
          <w:color w:val="00B050"/>
          <w:lang w:eastAsia="es-UY"/>
        </w:rPr>
        <w:t>if</w:t>
      </w:r>
      <w:proofErr w:type="spellEnd"/>
      <w:r w:rsidRPr="00831FC6">
        <w:rPr>
          <w:color w:val="00B050"/>
          <w:lang w:eastAsia="es-UY"/>
        </w:rPr>
        <w:t xml:space="preserve"> -z para verificar si se encontraron palabras</w:t>
      </w:r>
    </w:p>
    <w:p w14:paraId="353CE825" w14:textId="77777777" w:rsidR="00097FAB" w:rsidRDefault="00097FAB" w:rsidP="00097FAB">
      <w:r>
        <w:t xml:space="preserve">    </w:t>
      </w:r>
      <w:proofErr w:type="spellStart"/>
      <w:r>
        <w:t>if</w:t>
      </w:r>
      <w:proofErr w:type="spellEnd"/>
      <w:r>
        <w:t xml:space="preserve"> [ -z "$</w:t>
      </w:r>
      <w:proofErr w:type="spellStart"/>
      <w:r>
        <w:t>palabrasEncontradas</w:t>
      </w:r>
      <w:proofErr w:type="spellEnd"/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7CA2AD6D" w14:textId="77777777" w:rsidR="00097FAB" w:rsidRDefault="00097FAB" w:rsidP="00097FAB">
      <w:r>
        <w:t xml:space="preserve">        </w:t>
      </w:r>
      <w:proofErr w:type="spellStart"/>
      <w:r>
        <w:t>cantidadPalabrasEncontradas</w:t>
      </w:r>
      <w:proofErr w:type="spellEnd"/>
      <w:r>
        <w:t>=0</w:t>
      </w:r>
    </w:p>
    <w:p w14:paraId="07E43493" w14:textId="77777777" w:rsidR="00097FAB" w:rsidRDefault="00097FAB" w:rsidP="00097FAB">
      <w:r>
        <w:t xml:space="preserve">    </w:t>
      </w:r>
      <w:proofErr w:type="spellStart"/>
      <w:r>
        <w:t>else</w:t>
      </w:r>
      <w:proofErr w:type="spellEnd"/>
    </w:p>
    <w:p w14:paraId="58C1962F" w14:textId="77777777" w:rsidR="00097FAB" w:rsidRPr="00831FC6" w:rsidRDefault="00097FAB" w:rsidP="00097FAB">
      <w:pPr>
        <w:rPr>
          <w:color w:val="00B050"/>
          <w:lang w:eastAsia="es-UY"/>
        </w:rPr>
      </w:pPr>
      <w:r w:rsidRPr="00831FC6">
        <w:rPr>
          <w:color w:val="00B050"/>
          <w:lang w:eastAsia="es-UY"/>
        </w:rPr>
        <w:t xml:space="preserve">        # usamos grep -c para contar las líneas no vacías</w:t>
      </w:r>
    </w:p>
    <w:p w14:paraId="15AB7E6A" w14:textId="77777777" w:rsidR="00097FAB" w:rsidRDefault="00097FAB" w:rsidP="00097FAB">
      <w:r>
        <w:t xml:space="preserve">        </w:t>
      </w:r>
      <w:proofErr w:type="spellStart"/>
      <w:r>
        <w:t>cantidadPalabrasEncontradas</w:t>
      </w:r>
      <w:proofErr w:type="spellEnd"/>
      <w:r>
        <w:t>=$(echo "$</w:t>
      </w:r>
      <w:proofErr w:type="spellStart"/>
      <w:r>
        <w:t>palabrasEncontradas</w:t>
      </w:r>
      <w:proofErr w:type="spellEnd"/>
      <w:r>
        <w:t>" | grep -</w:t>
      </w:r>
      <w:proofErr w:type="gramStart"/>
      <w:r>
        <w:t>c .</w:t>
      </w:r>
      <w:proofErr w:type="gramEnd"/>
      <w:r>
        <w:t>)</w:t>
      </w:r>
    </w:p>
    <w:p w14:paraId="6F1D6D37" w14:textId="77777777" w:rsidR="00097FAB" w:rsidRDefault="00097FAB" w:rsidP="00097FAB">
      <w:r>
        <w:t xml:space="preserve">    fi</w:t>
      </w:r>
    </w:p>
    <w:p w14:paraId="56F3C679" w14:textId="77777777" w:rsidR="00097FAB" w:rsidRDefault="00097FAB" w:rsidP="00097FAB">
      <w:r>
        <w:t xml:space="preserve">    </w:t>
      </w:r>
      <w:proofErr w:type="spellStart"/>
      <w:r>
        <w:t>porcentajeAciertos</w:t>
      </w:r>
      <w:proofErr w:type="spellEnd"/>
      <w:r>
        <w:t>=$(echo "</w:t>
      </w:r>
      <w:proofErr w:type="spellStart"/>
      <w:r>
        <w:t>scale</w:t>
      </w:r>
      <w:proofErr w:type="spellEnd"/>
      <w:r>
        <w:t>=2; $</w:t>
      </w:r>
      <w:proofErr w:type="spellStart"/>
      <w:r>
        <w:t>cantidadPalabrasEncontradas</w:t>
      </w:r>
      <w:proofErr w:type="spellEnd"/>
      <w:r>
        <w:t xml:space="preserve"> / $</w:t>
      </w:r>
      <w:proofErr w:type="spellStart"/>
      <w:r>
        <w:t>cantidadPalabrasEnDiccionario</w:t>
      </w:r>
      <w:proofErr w:type="spellEnd"/>
      <w:r>
        <w:t xml:space="preserve"> * 100" | </w:t>
      </w:r>
      <w:proofErr w:type="spellStart"/>
      <w:r>
        <w:t>bc</w:t>
      </w:r>
      <w:proofErr w:type="spellEnd"/>
      <w:r>
        <w:t>)</w:t>
      </w:r>
    </w:p>
    <w:p w14:paraId="6111F496" w14:textId="77777777" w:rsidR="00097FAB" w:rsidRDefault="00097FAB" w:rsidP="00097FAB"/>
    <w:p w14:paraId="08E0F629" w14:textId="77777777" w:rsidR="00097FAB" w:rsidRDefault="00097FAB" w:rsidP="00097FAB">
      <w:r>
        <w:t xml:space="preserve">    echo "Cantidad de palabras encontradas: $</w:t>
      </w:r>
      <w:proofErr w:type="spellStart"/>
      <w:r>
        <w:t>cantidadPalabrasEncontradas</w:t>
      </w:r>
      <w:proofErr w:type="spellEnd"/>
      <w:r>
        <w:t>"</w:t>
      </w:r>
    </w:p>
    <w:p w14:paraId="39504A4D" w14:textId="77777777" w:rsidR="00097FAB" w:rsidRDefault="00097FAB" w:rsidP="00097FAB">
      <w:r>
        <w:t xml:space="preserve">    echo "Total de palabras en diccionario: $</w:t>
      </w:r>
      <w:proofErr w:type="spellStart"/>
      <w:r>
        <w:t>cantidadPalabrasEnDiccionario</w:t>
      </w:r>
      <w:proofErr w:type="spellEnd"/>
      <w:r>
        <w:t>"</w:t>
      </w:r>
    </w:p>
    <w:p w14:paraId="583F49C8" w14:textId="77777777" w:rsidR="00097FAB" w:rsidRDefault="00097FAB" w:rsidP="00097FAB">
      <w:r>
        <w:t xml:space="preserve">    echo "Porcentaje de palabras encontradas: $</w:t>
      </w:r>
      <w:proofErr w:type="spellStart"/>
      <w:r>
        <w:t>porcentajeAciertos</w:t>
      </w:r>
      <w:proofErr w:type="spellEnd"/>
      <w:r>
        <w:t>"</w:t>
      </w:r>
    </w:p>
    <w:p w14:paraId="0EFE6762" w14:textId="77777777" w:rsidR="00097FAB" w:rsidRDefault="00097FAB" w:rsidP="00097FAB">
      <w:r>
        <w:t xml:space="preserve">    echo "Palabras encontradas:"</w:t>
      </w:r>
    </w:p>
    <w:p w14:paraId="50D0D964" w14:textId="77777777" w:rsidR="00097FAB" w:rsidRDefault="00097FAB" w:rsidP="00097FAB">
      <w:r>
        <w:t xml:space="preserve">    echo "$</w:t>
      </w:r>
      <w:proofErr w:type="spellStart"/>
      <w:r>
        <w:t>palabrasEncontradas</w:t>
      </w:r>
      <w:proofErr w:type="spellEnd"/>
      <w:r>
        <w:t>"</w:t>
      </w:r>
    </w:p>
    <w:p w14:paraId="7730B368" w14:textId="77777777" w:rsidR="00097FAB" w:rsidRDefault="00097FAB" w:rsidP="00097FAB"/>
    <w:p w14:paraId="30AE64B5" w14:textId="4F210C01" w:rsid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 xml:space="preserve"># </w:t>
      </w:r>
      <w:proofErr w:type="spellStart"/>
      <w:r w:rsidRPr="00831FC6">
        <w:rPr>
          <w:color w:val="00B050"/>
          <w:lang w:eastAsia="es-UY"/>
        </w:rPr>
        <w:t>Creacion</w:t>
      </w:r>
      <w:proofErr w:type="spellEnd"/>
      <w:r w:rsidRPr="00831FC6">
        <w:rPr>
          <w:color w:val="00B050"/>
          <w:lang w:eastAsia="es-UY"/>
        </w:rPr>
        <w:t xml:space="preserve"> de archivo que se guarda con los resultados de la </w:t>
      </w:r>
      <w:r w:rsidR="00EF5E48" w:rsidRPr="00831FC6">
        <w:rPr>
          <w:color w:val="00B050"/>
          <w:lang w:eastAsia="es-UY"/>
        </w:rPr>
        <w:t>búsqueda</w:t>
      </w:r>
      <w:r w:rsidRPr="00831FC6">
        <w:rPr>
          <w:color w:val="00B050"/>
          <w:lang w:eastAsia="es-UY"/>
        </w:rPr>
        <w:t>.</w:t>
      </w:r>
      <w:r w:rsidR="00831FC6">
        <w:rPr>
          <w:color w:val="00B050"/>
          <w:lang w:eastAsia="es-UY"/>
        </w:rPr>
        <w:t xml:space="preserve"> </w:t>
      </w:r>
    </w:p>
    <w:p w14:paraId="3315A1BF" w14:textId="50CBB04A" w:rsidR="00097FAB" w:rsidRPr="00831FC6" w:rsidRDefault="00831FC6" w:rsidP="00097FAB">
      <w:pPr>
        <w:rPr>
          <w:color w:val="00B050"/>
          <w:lang w:eastAsia="es-UY"/>
        </w:rPr>
      </w:pPr>
      <w:r>
        <w:rPr>
          <w:color w:val="00B050"/>
          <w:lang w:eastAsia="es-UY"/>
        </w:rPr>
        <w:t xml:space="preserve">    # </w:t>
      </w:r>
      <w:proofErr w:type="spellStart"/>
      <w:r>
        <w:rPr>
          <w:color w:val="00B050"/>
          <w:lang w:eastAsia="es-UY"/>
        </w:rPr>
        <w:t>Ej</w:t>
      </w:r>
      <w:proofErr w:type="spellEnd"/>
      <w:r>
        <w:rPr>
          <w:color w:val="00B050"/>
          <w:lang w:eastAsia="es-UY"/>
        </w:rPr>
        <w:t xml:space="preserve">: </w:t>
      </w:r>
      <w:proofErr w:type="spellStart"/>
      <w:r w:rsidR="00097FAB" w:rsidRPr="00831FC6">
        <w:rPr>
          <w:color w:val="00B050"/>
          <w:lang w:eastAsia="es-UY"/>
        </w:rPr>
        <w:t>resultados_YYYY</w:t>
      </w:r>
      <w:proofErr w:type="spellEnd"/>
      <w:r w:rsidR="00097FAB" w:rsidRPr="00831FC6">
        <w:rPr>
          <w:color w:val="00B050"/>
          <w:lang w:eastAsia="es-UY"/>
        </w:rPr>
        <w:t>-mm-</w:t>
      </w:r>
      <w:proofErr w:type="spellStart"/>
      <w:r w:rsidR="00097FAB" w:rsidRPr="00831FC6">
        <w:rPr>
          <w:color w:val="00B050"/>
          <w:lang w:eastAsia="es-UY"/>
        </w:rPr>
        <w:t>dd_HH</w:t>
      </w:r>
      <w:proofErr w:type="spellEnd"/>
      <w:r w:rsidR="00097FAB" w:rsidRPr="00831FC6">
        <w:rPr>
          <w:color w:val="00B050"/>
          <w:lang w:eastAsia="es-UY"/>
        </w:rPr>
        <w:t>-MM-</w:t>
      </w:r>
      <w:proofErr w:type="spellStart"/>
      <w:r w:rsidR="00097FAB" w:rsidRPr="00831FC6">
        <w:rPr>
          <w:color w:val="00B050"/>
          <w:lang w:eastAsia="es-UY"/>
        </w:rPr>
        <w:t>ss</w:t>
      </w:r>
      <w:proofErr w:type="spellEnd"/>
    </w:p>
    <w:p w14:paraId="5FEAE464" w14:textId="77777777" w:rsidR="00097FAB" w:rsidRDefault="00097FAB" w:rsidP="00097FAB">
      <w:r>
        <w:t xml:space="preserve">    fe</w:t>
      </w:r>
      <w:proofErr w:type="spellStart"/>
      <w:r>
        <w:t>chaHora</w:t>
      </w:r>
      <w:proofErr w:type="spellEnd"/>
      <w:r>
        <w:t>=$(date +"%Y-%m-%</w:t>
      </w:r>
      <w:proofErr w:type="spellStart"/>
      <w:r>
        <w:t>d_%H</w:t>
      </w:r>
      <w:proofErr w:type="spellEnd"/>
      <w:r>
        <w:t>-%M-%S")</w:t>
      </w:r>
    </w:p>
    <w:p w14:paraId="5148BF85" w14:textId="77777777" w:rsidR="00097FAB" w:rsidRDefault="00097FAB" w:rsidP="00097FAB">
      <w:r>
        <w:t xml:space="preserve">    </w:t>
      </w:r>
      <w:proofErr w:type="spellStart"/>
      <w:r>
        <w:t>archivoSalida</w:t>
      </w:r>
      <w:proofErr w:type="spellEnd"/>
      <w:r>
        <w:t>="resultados/resultados_${</w:t>
      </w:r>
      <w:proofErr w:type="spellStart"/>
      <w:r>
        <w:t>fechaHora</w:t>
      </w:r>
      <w:proofErr w:type="spellEnd"/>
      <w:r>
        <w:t>}.</w:t>
      </w:r>
      <w:proofErr w:type="spellStart"/>
      <w:r>
        <w:t>txt</w:t>
      </w:r>
      <w:proofErr w:type="spellEnd"/>
      <w:r>
        <w:t>"</w:t>
      </w:r>
    </w:p>
    <w:p w14:paraId="6EE8406F" w14:textId="77777777" w:rsidR="00097FAB" w:rsidRDefault="00097FAB" w:rsidP="00097FAB">
      <w:r>
        <w:t xml:space="preserve">    </w:t>
      </w:r>
      <w:proofErr w:type="spellStart"/>
      <w:r>
        <w:t>touch</w:t>
      </w:r>
      <w:proofErr w:type="spellEnd"/>
      <w:r>
        <w:t xml:space="preserve"> "$</w:t>
      </w:r>
      <w:proofErr w:type="spellStart"/>
      <w:r>
        <w:t>archivoSalida</w:t>
      </w:r>
      <w:proofErr w:type="spellEnd"/>
      <w:r>
        <w:t>"</w:t>
      </w:r>
    </w:p>
    <w:p w14:paraId="5EFCCA79" w14:textId="77777777" w:rsidR="00097FAB" w:rsidRDefault="00097FAB" w:rsidP="00097FAB"/>
    <w:p w14:paraId="2154F140" w14:textId="0B52CAB2" w:rsidR="00831FC6" w:rsidRPr="00831FC6" w:rsidRDefault="00831FC6" w:rsidP="00097FAB">
      <w:pPr>
        <w:rPr>
          <w:color w:val="00B050"/>
          <w:lang w:eastAsia="es-UY"/>
        </w:rPr>
      </w:pPr>
      <w:r>
        <w:t xml:space="preserve">     </w:t>
      </w:r>
      <w:r w:rsidRPr="00831FC6">
        <w:rPr>
          <w:color w:val="00B050"/>
          <w:lang w:eastAsia="es-UY"/>
        </w:rPr>
        <w:t xml:space="preserve"># Redirige las palabras </w:t>
      </w:r>
      <w:proofErr w:type="spellStart"/>
      <w:r w:rsidRPr="00831FC6">
        <w:rPr>
          <w:color w:val="00B050"/>
          <w:lang w:eastAsia="es-UY"/>
        </w:rPr>
        <w:t>encontradads</w:t>
      </w:r>
      <w:proofErr w:type="spellEnd"/>
      <w:r w:rsidRPr="00831FC6">
        <w:rPr>
          <w:color w:val="00B050"/>
          <w:lang w:eastAsia="es-UY"/>
        </w:rPr>
        <w:t xml:space="preserve"> hacia un archivo especificado por la variable.</w:t>
      </w:r>
    </w:p>
    <w:p w14:paraId="22F07061" w14:textId="77777777" w:rsidR="00097FAB" w:rsidRDefault="00097FAB" w:rsidP="00097FAB">
      <w:r>
        <w:t xml:space="preserve">    echo "$</w:t>
      </w:r>
      <w:proofErr w:type="spellStart"/>
      <w:r>
        <w:t>palabrasEncontradas</w:t>
      </w:r>
      <w:proofErr w:type="spellEnd"/>
      <w:r>
        <w:t>" &gt;&gt;"$</w:t>
      </w:r>
      <w:proofErr w:type="spellStart"/>
      <w:r>
        <w:t>archivoSalida</w:t>
      </w:r>
      <w:proofErr w:type="spellEnd"/>
      <w:r>
        <w:t>"</w:t>
      </w:r>
    </w:p>
    <w:p w14:paraId="32512DF9" w14:textId="77777777" w:rsidR="00831FC6" w:rsidRDefault="00831FC6" w:rsidP="00097FAB"/>
    <w:p w14:paraId="7D140CB4" w14:textId="77777777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># Fecha de ejecutado el reporte</w:t>
      </w:r>
    </w:p>
    <w:p w14:paraId="053862EF" w14:textId="77777777" w:rsidR="00097FAB" w:rsidRDefault="00097FAB" w:rsidP="00097FAB">
      <w:r>
        <w:t xml:space="preserve">    echo "" &gt;&gt;"$</w:t>
      </w:r>
      <w:proofErr w:type="spellStart"/>
      <w:r>
        <w:t>archivoSalida</w:t>
      </w:r>
      <w:proofErr w:type="spellEnd"/>
      <w:r>
        <w:t>"</w:t>
      </w:r>
    </w:p>
    <w:p w14:paraId="5F3822F2" w14:textId="77777777" w:rsidR="00097FAB" w:rsidRDefault="00097FAB" w:rsidP="00097FAB">
      <w:r>
        <w:t xml:space="preserve">    fecha="Fecha ejecución reporte: $(date +'%d/%m/%Y %</w:t>
      </w:r>
      <w:proofErr w:type="gramStart"/>
      <w:r>
        <w:t>H:%</w:t>
      </w:r>
      <w:proofErr w:type="gramEnd"/>
      <w:r>
        <w:t>M:%S')"</w:t>
      </w:r>
    </w:p>
    <w:p w14:paraId="07A179A1" w14:textId="77777777" w:rsidR="00097FAB" w:rsidRDefault="00097FAB" w:rsidP="00097FAB">
      <w:r>
        <w:t xml:space="preserve">    echo "$fecha"</w:t>
      </w:r>
    </w:p>
    <w:p w14:paraId="203402AB" w14:textId="4EBB37E4" w:rsidR="00831FC6" w:rsidRDefault="00831FC6" w:rsidP="00097FAB">
      <w:r>
        <w:rPr>
          <w:color w:val="00B050"/>
          <w:lang w:eastAsia="es-UY"/>
        </w:rPr>
        <w:t xml:space="preserve">    </w:t>
      </w:r>
      <w:r w:rsidRPr="00831FC6">
        <w:rPr>
          <w:color w:val="00B050"/>
          <w:lang w:eastAsia="es-UY"/>
        </w:rPr>
        <w:t xml:space="preserve"># </w:t>
      </w:r>
      <w:r>
        <w:rPr>
          <w:color w:val="00B050"/>
          <w:lang w:eastAsia="es-UY"/>
        </w:rPr>
        <w:t>Agrega la fecha al archivo de salida</w:t>
      </w:r>
      <w:r w:rsidRPr="00831FC6">
        <w:rPr>
          <w:color w:val="00B050"/>
          <w:lang w:eastAsia="es-UY"/>
        </w:rPr>
        <w:t>.</w:t>
      </w:r>
    </w:p>
    <w:p w14:paraId="58C3D58D" w14:textId="77777777" w:rsidR="00097FAB" w:rsidRDefault="00097FAB" w:rsidP="00097FAB">
      <w:r>
        <w:t xml:space="preserve">    echo "$fecha" &gt;&gt;"$</w:t>
      </w:r>
      <w:proofErr w:type="spellStart"/>
      <w:r>
        <w:t>archivoSalida</w:t>
      </w:r>
      <w:proofErr w:type="spellEnd"/>
      <w:r>
        <w:t>"</w:t>
      </w:r>
    </w:p>
    <w:p w14:paraId="6BE467AC" w14:textId="77777777" w:rsidR="00097FAB" w:rsidRDefault="00097FAB" w:rsidP="00097FAB"/>
    <w:p w14:paraId="346A2F71" w14:textId="4DDCCF77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>#</w:t>
      </w:r>
      <w:r w:rsidR="00831FC6">
        <w:rPr>
          <w:color w:val="00B050"/>
          <w:lang w:eastAsia="es-UY"/>
        </w:rPr>
        <w:t xml:space="preserve"> </w:t>
      </w:r>
      <w:r w:rsidRPr="00831FC6">
        <w:rPr>
          <w:color w:val="00B050"/>
          <w:lang w:eastAsia="es-UY"/>
        </w:rPr>
        <w:t>Cantidad de palabras encontradas</w:t>
      </w:r>
    </w:p>
    <w:p w14:paraId="68AAC290" w14:textId="77777777" w:rsidR="00097FAB" w:rsidRDefault="00097FAB" w:rsidP="00097FAB">
      <w:r>
        <w:t xml:space="preserve">    echo "Cantidad de palabras encontradas: ${</w:t>
      </w:r>
      <w:proofErr w:type="spellStart"/>
      <w:r>
        <w:t>cantidadPalabrasEncontradas</w:t>
      </w:r>
      <w:proofErr w:type="spellEnd"/>
      <w:r>
        <w:t>}" &gt;&gt;"$</w:t>
      </w:r>
      <w:proofErr w:type="spellStart"/>
      <w:r>
        <w:t>archivoSalida</w:t>
      </w:r>
      <w:proofErr w:type="spellEnd"/>
      <w:r>
        <w:t>"</w:t>
      </w:r>
    </w:p>
    <w:p w14:paraId="79F6F735" w14:textId="77777777" w:rsidR="00097FAB" w:rsidRDefault="00097FAB" w:rsidP="00097FAB"/>
    <w:p w14:paraId="1276B7D9" w14:textId="63E0C81E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>#</w:t>
      </w:r>
      <w:r w:rsidR="00831FC6">
        <w:rPr>
          <w:color w:val="00B050"/>
          <w:lang w:eastAsia="es-UY"/>
        </w:rPr>
        <w:t xml:space="preserve"> </w:t>
      </w:r>
      <w:r w:rsidRPr="00831FC6">
        <w:rPr>
          <w:color w:val="00B050"/>
          <w:lang w:eastAsia="es-UY"/>
        </w:rPr>
        <w:t>Cantidad de palabras totales</w:t>
      </w:r>
    </w:p>
    <w:p w14:paraId="6F77C297" w14:textId="77777777" w:rsidR="00097FAB" w:rsidRDefault="00097FAB" w:rsidP="00097FAB">
      <w:r>
        <w:t xml:space="preserve">    echo "Cantidad de palabras totales: ${</w:t>
      </w:r>
      <w:proofErr w:type="spellStart"/>
      <w:r>
        <w:t>cantidadPalabrasEnDiccionario</w:t>
      </w:r>
      <w:proofErr w:type="spellEnd"/>
      <w:r>
        <w:t>}" &gt;&gt;"$</w:t>
      </w:r>
      <w:proofErr w:type="spellStart"/>
      <w:r>
        <w:t>archivoSalida</w:t>
      </w:r>
      <w:proofErr w:type="spellEnd"/>
      <w:r>
        <w:t>"</w:t>
      </w:r>
    </w:p>
    <w:p w14:paraId="607114FD" w14:textId="77777777" w:rsidR="00097FAB" w:rsidRDefault="00097FAB" w:rsidP="00097FAB"/>
    <w:p w14:paraId="6D3F0ABE" w14:textId="43FC9622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>#</w:t>
      </w:r>
      <w:r w:rsidR="00831FC6">
        <w:rPr>
          <w:color w:val="00B050"/>
          <w:lang w:eastAsia="es-UY"/>
        </w:rPr>
        <w:t xml:space="preserve"> </w:t>
      </w:r>
      <w:r w:rsidRPr="00831FC6">
        <w:rPr>
          <w:color w:val="00B050"/>
          <w:lang w:eastAsia="es-UY"/>
        </w:rPr>
        <w:t>Porcentajes que cumplen lo pedido</w:t>
      </w:r>
    </w:p>
    <w:p w14:paraId="268C1D40" w14:textId="77777777" w:rsidR="00097FAB" w:rsidRDefault="00097FAB" w:rsidP="00097FAB">
      <w:r>
        <w:t xml:space="preserve">    echo "Porcentaje aciertos: ${</w:t>
      </w:r>
      <w:proofErr w:type="spellStart"/>
      <w:r>
        <w:t>porcentajeAciertos</w:t>
      </w:r>
      <w:proofErr w:type="spellEnd"/>
      <w:r>
        <w:t>}%" &gt;&gt;"$</w:t>
      </w:r>
      <w:proofErr w:type="spellStart"/>
      <w:r>
        <w:t>archivoSalida</w:t>
      </w:r>
      <w:proofErr w:type="spellEnd"/>
      <w:r>
        <w:t>"</w:t>
      </w:r>
    </w:p>
    <w:p w14:paraId="684AEE66" w14:textId="77777777" w:rsidR="00097FAB" w:rsidRDefault="00097FAB" w:rsidP="00097FAB"/>
    <w:p w14:paraId="1DA8AA34" w14:textId="32911E87" w:rsidR="00097FAB" w:rsidRPr="00831FC6" w:rsidRDefault="00097FAB" w:rsidP="00097FAB">
      <w:pPr>
        <w:rPr>
          <w:color w:val="00B050"/>
          <w:lang w:eastAsia="es-UY"/>
        </w:rPr>
      </w:pPr>
      <w:r>
        <w:t xml:space="preserve">    </w:t>
      </w:r>
      <w:r w:rsidRPr="00831FC6">
        <w:rPr>
          <w:color w:val="00B050"/>
          <w:lang w:eastAsia="es-UY"/>
        </w:rPr>
        <w:t>#</w:t>
      </w:r>
      <w:r w:rsidR="00831FC6">
        <w:rPr>
          <w:color w:val="00B050"/>
          <w:lang w:eastAsia="es-UY"/>
        </w:rPr>
        <w:t xml:space="preserve"> </w:t>
      </w:r>
      <w:r w:rsidRPr="00831FC6">
        <w:rPr>
          <w:color w:val="00B050"/>
          <w:lang w:eastAsia="es-UY"/>
        </w:rPr>
        <w:t xml:space="preserve">Usuario </w:t>
      </w:r>
      <w:proofErr w:type="spellStart"/>
      <w:r w:rsidRPr="00831FC6">
        <w:rPr>
          <w:color w:val="00B050"/>
          <w:lang w:eastAsia="es-UY"/>
        </w:rPr>
        <w:t>logueado</w:t>
      </w:r>
      <w:proofErr w:type="spellEnd"/>
    </w:p>
    <w:p w14:paraId="6A965CFD" w14:textId="77777777" w:rsidR="00097FAB" w:rsidRDefault="00097FAB" w:rsidP="00097FAB">
      <w:r>
        <w:t xml:space="preserve">    usuario="$(</w:t>
      </w:r>
      <w:proofErr w:type="spellStart"/>
      <w:r>
        <w:t>LeerConfig</w:t>
      </w:r>
      <w:proofErr w:type="spellEnd"/>
      <w:r>
        <w:t xml:space="preserve"> "Usuario")"</w:t>
      </w:r>
    </w:p>
    <w:p w14:paraId="257A366B" w14:textId="77777777" w:rsidR="00097FAB" w:rsidRDefault="00097FAB" w:rsidP="00097FAB">
      <w:r>
        <w:t xml:space="preserve">    </w:t>
      </w:r>
      <w:proofErr w:type="spellStart"/>
      <w:r>
        <w:t>usuarioLogueado</w:t>
      </w:r>
      <w:proofErr w:type="spellEnd"/>
      <w:r>
        <w:t xml:space="preserve">="Usuario </w:t>
      </w:r>
      <w:proofErr w:type="spellStart"/>
      <w:r>
        <w:t>logueado</w:t>
      </w:r>
      <w:proofErr w:type="spellEnd"/>
      <w:r>
        <w:t>: ${usuario}"</w:t>
      </w:r>
    </w:p>
    <w:p w14:paraId="5C867EE9" w14:textId="77777777" w:rsidR="00097FAB" w:rsidRDefault="00097FAB" w:rsidP="00097FAB">
      <w:r>
        <w:t xml:space="preserve">    echo "$</w:t>
      </w:r>
      <w:proofErr w:type="spellStart"/>
      <w:r>
        <w:t>usuarioLogueado</w:t>
      </w:r>
      <w:proofErr w:type="spellEnd"/>
      <w:r>
        <w:t>"</w:t>
      </w:r>
    </w:p>
    <w:p w14:paraId="2EBF9AE5" w14:textId="77777777" w:rsidR="00097FAB" w:rsidRDefault="00097FAB" w:rsidP="00097FAB">
      <w:r>
        <w:t xml:space="preserve">    echo "$</w:t>
      </w:r>
      <w:proofErr w:type="spellStart"/>
      <w:r>
        <w:t>usuarioLogueado</w:t>
      </w:r>
      <w:proofErr w:type="spellEnd"/>
      <w:r>
        <w:t>" &gt;&gt;"$</w:t>
      </w:r>
      <w:proofErr w:type="spellStart"/>
      <w:r>
        <w:t>archivoSalida</w:t>
      </w:r>
      <w:proofErr w:type="spellEnd"/>
      <w:r>
        <w:t>"</w:t>
      </w:r>
    </w:p>
    <w:p w14:paraId="07A60C66" w14:textId="77777777" w:rsidR="00097FAB" w:rsidRDefault="00097FAB" w:rsidP="00097FAB"/>
    <w:p w14:paraId="08366A4B" w14:textId="77777777" w:rsidR="00097FAB" w:rsidRDefault="00097FAB" w:rsidP="00097FAB">
      <w:r>
        <w:t xml:space="preserve">    </w:t>
      </w:r>
      <w:proofErr w:type="spellStart"/>
      <w:r>
        <w:t>read</w:t>
      </w:r>
      <w:proofErr w:type="spellEnd"/>
      <w:r>
        <w:t xml:space="preserve"> -p "Presiona </w:t>
      </w:r>
      <w:proofErr w:type="spellStart"/>
      <w:r>
        <w:t>Enter</w:t>
      </w:r>
      <w:proofErr w:type="spellEnd"/>
      <w:r>
        <w:t xml:space="preserve"> para continuar..."</w:t>
      </w:r>
    </w:p>
    <w:p w14:paraId="07115717" w14:textId="2A986C6E" w:rsidR="00097FAB" w:rsidRDefault="00097FAB" w:rsidP="00097FAB">
      <w:r>
        <w:t>}</w:t>
      </w:r>
    </w:p>
    <w:p w14:paraId="179DA926" w14:textId="77777777" w:rsidR="00831FC6" w:rsidRDefault="00831FC6" w:rsidP="00097FAB"/>
    <w:p w14:paraId="33F6D675" w14:textId="2AFA5F83" w:rsidR="00831FC6" w:rsidRDefault="00831FC6" w:rsidP="00097FAB"/>
    <w:p w14:paraId="622EFF54" w14:textId="77777777" w:rsidR="00831FC6" w:rsidRDefault="00831FC6">
      <w:r>
        <w:br w:type="page"/>
      </w:r>
    </w:p>
    <w:p w14:paraId="29B54A91" w14:textId="75AA8C37" w:rsidR="00831FC6" w:rsidRDefault="00831FC6" w:rsidP="00097FAB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  <w: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lastRenderedPageBreak/>
        <w:t>a</w:t>
      </w:r>
      <w:r w:rsidRPr="00831FC6"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  <w:t>lgoritmos.sh</w:t>
      </w:r>
    </w:p>
    <w:p w14:paraId="554C9C8C" w14:textId="77777777" w:rsidR="00831FC6" w:rsidRDefault="00831FC6" w:rsidP="00097FAB">
      <w:pPr>
        <w:rPr>
          <w:rStyle w:val="nfasisintenso"/>
          <w:rFonts w:asciiTheme="minorHAnsi" w:eastAsiaTheme="minorEastAsia" w:hAnsiTheme="minorHAnsi" w:cstheme="minorBidi"/>
          <w:spacing w:val="15"/>
          <w:sz w:val="32"/>
          <w:szCs w:val="32"/>
        </w:rPr>
      </w:pPr>
    </w:p>
    <w:p w14:paraId="69CBB2B8" w14:textId="174F5DF9" w:rsidR="00831FC6" w:rsidRDefault="00831FC6" w:rsidP="00097FAB">
      <w:pPr>
        <w:rPr>
          <w:rStyle w:val="nfasisintenso"/>
          <w:rFonts w:asciiTheme="minorHAnsi" w:eastAsiaTheme="minorEastAsia" w:hAnsiTheme="minorHAnsi" w:cstheme="minorBidi"/>
          <w:i w:val="0"/>
          <w:iCs w:val="0"/>
          <w:spacing w:val="15"/>
          <w:sz w:val="32"/>
          <w:szCs w:val="32"/>
        </w:rPr>
      </w:pPr>
      <w:r w:rsidRPr="00831FC6">
        <w:t>Este script contiene la lógica de las funciones solicitadas para obtener si una palabra a palíndromo o no, y para la solicitud de ingreso de datos</w:t>
      </w:r>
      <w:r>
        <w:rPr>
          <w:rStyle w:val="nfasisintenso"/>
          <w:rFonts w:asciiTheme="minorHAnsi" w:eastAsiaTheme="minorEastAsia" w:hAnsiTheme="minorHAnsi" w:cstheme="minorBidi"/>
          <w:i w:val="0"/>
          <w:iCs w:val="0"/>
          <w:spacing w:val="15"/>
          <w:sz w:val="32"/>
          <w:szCs w:val="32"/>
        </w:rPr>
        <w:t>.</w:t>
      </w:r>
    </w:p>
    <w:p w14:paraId="0B4999D8" w14:textId="77777777" w:rsidR="00831FC6" w:rsidRDefault="00831FC6" w:rsidP="00097FAB">
      <w:pPr>
        <w:rPr>
          <w:rStyle w:val="nfasisintenso"/>
          <w:rFonts w:asciiTheme="minorHAnsi" w:eastAsiaTheme="minorEastAsia" w:hAnsiTheme="minorHAnsi" w:cstheme="minorBidi"/>
          <w:i w:val="0"/>
          <w:iCs w:val="0"/>
          <w:spacing w:val="15"/>
          <w:sz w:val="32"/>
          <w:szCs w:val="32"/>
        </w:rPr>
      </w:pPr>
    </w:p>
    <w:p w14:paraId="533A3BF6" w14:textId="670EAD3D" w:rsidR="00831FC6" w:rsidRPr="00831FC6" w:rsidRDefault="00831FC6" w:rsidP="00831FC6">
      <w:pPr>
        <w:rPr>
          <w:color w:val="00B050"/>
          <w:lang w:eastAsia="es-UY"/>
        </w:rPr>
      </w:pPr>
      <w:r w:rsidRPr="00831FC6">
        <w:rPr>
          <w:color w:val="00B050"/>
          <w:lang w:eastAsia="es-UY"/>
        </w:rPr>
        <w:t xml:space="preserve"># Función que devuelve el promedio de los datos </w:t>
      </w:r>
      <w:r w:rsidRPr="00831FC6">
        <w:rPr>
          <w:color w:val="00B050"/>
          <w:lang w:eastAsia="es-UY"/>
        </w:rPr>
        <w:t>ingresados,</w:t>
      </w:r>
      <w:r>
        <w:rPr>
          <w:color w:val="00B050"/>
          <w:lang w:eastAsia="es-UY"/>
        </w:rPr>
        <w:t xml:space="preserve"> </w:t>
      </w:r>
      <w:r w:rsidRPr="00831FC6">
        <w:rPr>
          <w:color w:val="00B050"/>
          <w:lang w:eastAsia="es-UY"/>
        </w:rPr>
        <w:t>el</w:t>
      </w:r>
      <w:r w:rsidRPr="00831FC6">
        <w:rPr>
          <w:color w:val="00B050"/>
          <w:lang w:eastAsia="es-UY"/>
        </w:rPr>
        <w:t xml:space="preserve"> menor y mayor dato ingresado</w:t>
      </w:r>
    </w:p>
    <w:p w14:paraId="7C1B22FB" w14:textId="77777777" w:rsidR="00831FC6" w:rsidRPr="00831FC6" w:rsidRDefault="00831FC6" w:rsidP="00831FC6">
      <w:r w:rsidRPr="00831FC6">
        <w:t>Algoritmo1() {</w:t>
      </w:r>
    </w:p>
    <w:p w14:paraId="3819F67D" w14:textId="77777777" w:rsidR="00831FC6" w:rsidRPr="00831FC6" w:rsidRDefault="00831FC6" w:rsidP="00831FC6">
      <w:r w:rsidRPr="00831FC6">
        <w:t xml:space="preserve">    echo ""</w:t>
      </w:r>
    </w:p>
    <w:p w14:paraId="5711E443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read</w:t>
      </w:r>
      <w:proofErr w:type="spellEnd"/>
      <w:r w:rsidRPr="00831FC6">
        <w:t xml:space="preserve"> -p "Ingrese la cantidad de datos que desea ingresar: " </w:t>
      </w:r>
      <w:proofErr w:type="spellStart"/>
      <w:r w:rsidRPr="00831FC6">
        <w:t>cantidadDatos</w:t>
      </w:r>
      <w:proofErr w:type="spellEnd"/>
    </w:p>
    <w:p w14:paraId="646EC9C9" w14:textId="77777777" w:rsidR="00831FC6" w:rsidRPr="00831FC6" w:rsidRDefault="00831FC6" w:rsidP="00831FC6"/>
    <w:p w14:paraId="09400FFF" w14:textId="77777777" w:rsidR="00831FC6" w:rsidRPr="00831FC6" w:rsidRDefault="00831FC6" w:rsidP="00831FC6">
      <w:r w:rsidRPr="00831FC6">
        <w:t xml:space="preserve">    </w:t>
      </w:r>
      <w:r w:rsidRPr="00831FC6">
        <w:rPr>
          <w:color w:val="00B050"/>
          <w:lang w:eastAsia="es-UY"/>
        </w:rPr>
        <w:t># Verificar si la cantidad ingresada es un número positivo</w:t>
      </w:r>
    </w:p>
    <w:p w14:paraId="79B2534B" w14:textId="77777777" w:rsidR="00831FC6" w:rsidRPr="00831FC6" w:rsidRDefault="00831FC6" w:rsidP="00831FC6">
      <w:r w:rsidRPr="00831FC6">
        <w:t xml:space="preserve">    </w:t>
      </w:r>
      <w:proofErr w:type="spellStart"/>
      <w:proofErr w:type="gramStart"/>
      <w:r w:rsidRPr="00831FC6">
        <w:t>if</w:t>
      </w:r>
      <w:proofErr w:type="spellEnd"/>
      <w:r w:rsidRPr="00831FC6">
        <w:t xml:space="preserve"> !</w:t>
      </w:r>
      <w:proofErr w:type="gramEnd"/>
      <w:r w:rsidRPr="00831FC6">
        <w:t xml:space="preserve"> [[ "$</w:t>
      </w:r>
      <w:proofErr w:type="spellStart"/>
      <w:r w:rsidRPr="00831FC6">
        <w:t>cantidadDatos</w:t>
      </w:r>
      <w:proofErr w:type="spellEnd"/>
      <w:r w:rsidRPr="00831FC6">
        <w:t xml:space="preserve">" =~ </w:t>
      </w:r>
      <w:proofErr w:type="gramStart"/>
      <w:r w:rsidRPr="00831FC6">
        <w:t>^[</w:t>
      </w:r>
      <w:proofErr w:type="gramEnd"/>
      <w:r w:rsidRPr="00831FC6">
        <w:t xml:space="preserve">1-9][0-9]*$ ]]; </w:t>
      </w:r>
      <w:proofErr w:type="spellStart"/>
      <w:r w:rsidRPr="00831FC6">
        <w:t>then</w:t>
      </w:r>
      <w:proofErr w:type="spellEnd"/>
    </w:p>
    <w:p w14:paraId="49326426" w14:textId="77777777" w:rsidR="00831FC6" w:rsidRPr="00831FC6" w:rsidRDefault="00831FC6" w:rsidP="00831FC6">
      <w:r w:rsidRPr="00831FC6">
        <w:t xml:space="preserve">        echo "Debe ingresar un número entero positivo."</w:t>
      </w:r>
    </w:p>
    <w:p w14:paraId="2D38E20B" w14:textId="77777777" w:rsidR="00831FC6" w:rsidRPr="00831FC6" w:rsidRDefault="00831FC6" w:rsidP="00831FC6">
      <w:r w:rsidRPr="00831FC6">
        <w:t xml:space="preserve">        </w:t>
      </w:r>
      <w:proofErr w:type="spellStart"/>
      <w:r w:rsidRPr="00831FC6">
        <w:t>read</w:t>
      </w:r>
      <w:proofErr w:type="spellEnd"/>
      <w:r w:rsidRPr="00831FC6">
        <w:t xml:space="preserve"> -p "Presiona </w:t>
      </w:r>
      <w:proofErr w:type="spellStart"/>
      <w:r w:rsidRPr="00831FC6">
        <w:t>Enter</w:t>
      </w:r>
      <w:proofErr w:type="spellEnd"/>
      <w:r w:rsidRPr="00831FC6">
        <w:t xml:space="preserve"> para continuar..."</w:t>
      </w:r>
    </w:p>
    <w:p w14:paraId="7A448A79" w14:textId="77777777" w:rsidR="00831FC6" w:rsidRPr="00831FC6" w:rsidRDefault="00831FC6" w:rsidP="00831FC6">
      <w:r w:rsidRPr="00831FC6">
        <w:t xml:space="preserve">        Algoritmo1</w:t>
      </w:r>
    </w:p>
    <w:p w14:paraId="328132ED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else</w:t>
      </w:r>
      <w:proofErr w:type="spellEnd"/>
    </w:p>
    <w:p w14:paraId="218B8863" w14:textId="77777777" w:rsidR="00831FC6" w:rsidRPr="00831FC6" w:rsidRDefault="00831FC6" w:rsidP="00831FC6"/>
    <w:p w14:paraId="00FC1316" w14:textId="77777777" w:rsidR="00831FC6" w:rsidRPr="00831FC6" w:rsidRDefault="00831FC6" w:rsidP="00831FC6">
      <w:r w:rsidRPr="00831FC6">
        <w:t xml:space="preserve">       </w:t>
      </w:r>
      <w:r w:rsidRPr="00831FC6">
        <w:rPr>
          <w:color w:val="00B050"/>
          <w:lang w:eastAsia="es-UY"/>
        </w:rPr>
        <w:t xml:space="preserve"> # Inicializar variables</w:t>
      </w:r>
    </w:p>
    <w:p w14:paraId="6174F3A7" w14:textId="77777777" w:rsidR="00831FC6" w:rsidRPr="00831FC6" w:rsidRDefault="00831FC6" w:rsidP="00831FC6">
      <w:r w:rsidRPr="00831FC6">
        <w:t xml:space="preserve">        menor=</w:t>
      </w:r>
    </w:p>
    <w:p w14:paraId="5EB44481" w14:textId="77777777" w:rsidR="00831FC6" w:rsidRPr="00831FC6" w:rsidRDefault="00831FC6" w:rsidP="00831FC6">
      <w:r w:rsidRPr="00831FC6">
        <w:t xml:space="preserve">        mayor=</w:t>
      </w:r>
    </w:p>
    <w:p w14:paraId="44B4F150" w14:textId="77777777" w:rsidR="00831FC6" w:rsidRPr="00831FC6" w:rsidRDefault="00831FC6" w:rsidP="00831FC6">
      <w:r w:rsidRPr="00831FC6">
        <w:t xml:space="preserve">        suma=0</w:t>
      </w:r>
    </w:p>
    <w:p w14:paraId="6C9A6BD7" w14:textId="77777777" w:rsidR="00831FC6" w:rsidRPr="00831FC6" w:rsidRDefault="00831FC6" w:rsidP="00831FC6">
      <w:r w:rsidRPr="00831FC6">
        <w:t xml:space="preserve">        promedio=0</w:t>
      </w:r>
    </w:p>
    <w:p w14:paraId="7B2818E1" w14:textId="77777777" w:rsidR="00831FC6" w:rsidRPr="00831FC6" w:rsidRDefault="00831FC6" w:rsidP="00831FC6"/>
    <w:p w14:paraId="4C4F60A8" w14:textId="77777777" w:rsidR="00831FC6" w:rsidRPr="00831FC6" w:rsidRDefault="00831FC6" w:rsidP="00831FC6">
      <w:pPr>
        <w:rPr>
          <w:color w:val="00B050"/>
          <w:lang w:eastAsia="es-UY"/>
        </w:rPr>
      </w:pPr>
      <w:r w:rsidRPr="00831FC6">
        <w:rPr>
          <w:color w:val="00B050"/>
          <w:lang w:eastAsia="es-UY"/>
        </w:rPr>
        <w:t xml:space="preserve">        # Leer los datos ingresados por el usuario y calcular el menor y el mayor</w:t>
      </w:r>
    </w:p>
    <w:p w14:paraId="1C3BDCAF" w14:textId="77777777" w:rsidR="00831FC6" w:rsidRPr="00831FC6" w:rsidRDefault="00831FC6" w:rsidP="00831FC6">
      <w:r w:rsidRPr="00831FC6">
        <w:t xml:space="preserve">        </w:t>
      </w:r>
      <w:proofErr w:type="spellStart"/>
      <w:r w:rsidRPr="00831FC6">
        <w:t>for</w:t>
      </w:r>
      <w:proofErr w:type="spellEnd"/>
      <w:r w:rsidRPr="00831FC6">
        <w:t xml:space="preserve"> ((i = 1; i &lt;= "$</w:t>
      </w:r>
      <w:proofErr w:type="spellStart"/>
      <w:r w:rsidRPr="00831FC6">
        <w:t>cantidadDatos</w:t>
      </w:r>
      <w:proofErr w:type="spellEnd"/>
      <w:r w:rsidRPr="00831FC6">
        <w:t>"; i++)); do</w:t>
      </w:r>
    </w:p>
    <w:p w14:paraId="3F8DDC46" w14:textId="77777777" w:rsidR="00831FC6" w:rsidRPr="00831FC6" w:rsidRDefault="00831FC6" w:rsidP="00831FC6">
      <w:r w:rsidRPr="00831FC6">
        <w:t xml:space="preserve">            </w:t>
      </w:r>
      <w:proofErr w:type="spellStart"/>
      <w:r w:rsidRPr="00831FC6">
        <w:t>read</w:t>
      </w:r>
      <w:proofErr w:type="spellEnd"/>
      <w:r w:rsidRPr="00831FC6">
        <w:t xml:space="preserve"> -p "Ingrese el dato $i: " dato</w:t>
      </w:r>
    </w:p>
    <w:p w14:paraId="404833D5" w14:textId="77777777" w:rsidR="00831FC6" w:rsidRPr="00831FC6" w:rsidRDefault="00831FC6" w:rsidP="00831FC6"/>
    <w:p w14:paraId="2CF95A62" w14:textId="77777777" w:rsidR="00831FC6" w:rsidRPr="00831FC6" w:rsidRDefault="00831FC6" w:rsidP="00831FC6">
      <w:pPr>
        <w:rPr>
          <w:color w:val="00B050"/>
          <w:lang w:eastAsia="es-UY"/>
        </w:rPr>
      </w:pPr>
      <w:r w:rsidRPr="00831FC6">
        <w:t xml:space="preserve">            </w:t>
      </w:r>
      <w:r w:rsidRPr="00831FC6">
        <w:rPr>
          <w:color w:val="00B050"/>
          <w:lang w:eastAsia="es-UY"/>
        </w:rPr>
        <w:t># Verificar si el dato ingresado es un número entero</w:t>
      </w:r>
    </w:p>
    <w:p w14:paraId="750D1992" w14:textId="77777777" w:rsidR="00831FC6" w:rsidRPr="00831FC6" w:rsidRDefault="00831FC6" w:rsidP="00831FC6">
      <w:r w:rsidRPr="00831FC6">
        <w:t xml:space="preserve">            </w:t>
      </w:r>
      <w:proofErr w:type="spellStart"/>
      <w:proofErr w:type="gramStart"/>
      <w:r w:rsidRPr="00831FC6">
        <w:t>if</w:t>
      </w:r>
      <w:proofErr w:type="spellEnd"/>
      <w:r w:rsidRPr="00831FC6">
        <w:t xml:space="preserve"> !</w:t>
      </w:r>
      <w:proofErr w:type="gramEnd"/>
      <w:r w:rsidRPr="00831FC6">
        <w:t xml:space="preserve"> [[ $dato =~ </w:t>
      </w:r>
      <w:proofErr w:type="gramStart"/>
      <w:r w:rsidRPr="00831FC6">
        <w:t>^[</w:t>
      </w:r>
      <w:proofErr w:type="gramEnd"/>
      <w:r w:rsidRPr="00831FC6">
        <w:t xml:space="preserve">0-9]+$ ]]; </w:t>
      </w:r>
      <w:proofErr w:type="spellStart"/>
      <w:r w:rsidRPr="00831FC6">
        <w:t>then</w:t>
      </w:r>
      <w:proofErr w:type="spellEnd"/>
    </w:p>
    <w:p w14:paraId="129AEA2E" w14:textId="77777777" w:rsidR="00831FC6" w:rsidRPr="00831FC6" w:rsidRDefault="00831FC6" w:rsidP="00831FC6">
      <w:r w:rsidRPr="00831FC6">
        <w:t xml:space="preserve">                echo "Debe ingresar un número entero."</w:t>
      </w:r>
    </w:p>
    <w:p w14:paraId="5C16AF2A" w14:textId="77777777" w:rsidR="00831FC6" w:rsidRPr="00831FC6" w:rsidRDefault="00831FC6" w:rsidP="00831FC6">
      <w:r w:rsidRPr="00831FC6">
        <w:t xml:space="preserve">                </w:t>
      </w:r>
      <w:proofErr w:type="spellStart"/>
      <w:r w:rsidRPr="00831FC6">
        <w:t>read</w:t>
      </w:r>
      <w:proofErr w:type="spellEnd"/>
      <w:r w:rsidRPr="00831FC6">
        <w:t xml:space="preserve"> -p "Presiona </w:t>
      </w:r>
      <w:proofErr w:type="spellStart"/>
      <w:r w:rsidRPr="00831FC6">
        <w:t>Enter</w:t>
      </w:r>
      <w:proofErr w:type="spellEnd"/>
      <w:r w:rsidRPr="00831FC6">
        <w:t xml:space="preserve"> para continuar..."</w:t>
      </w:r>
    </w:p>
    <w:p w14:paraId="6D4AD0E5" w14:textId="77777777" w:rsidR="00831FC6" w:rsidRPr="00831FC6" w:rsidRDefault="00831FC6" w:rsidP="00831FC6">
      <w:r w:rsidRPr="00831FC6">
        <w:t xml:space="preserve">                Algoritmo1</w:t>
      </w:r>
    </w:p>
    <w:p w14:paraId="6A3CDDF2" w14:textId="77777777" w:rsidR="00831FC6" w:rsidRPr="00831FC6" w:rsidRDefault="00831FC6" w:rsidP="00831FC6">
      <w:r w:rsidRPr="00831FC6">
        <w:t xml:space="preserve">            fi</w:t>
      </w:r>
    </w:p>
    <w:p w14:paraId="3C1B7763" w14:textId="77777777" w:rsidR="00831FC6" w:rsidRPr="00831FC6" w:rsidRDefault="00831FC6" w:rsidP="00831FC6"/>
    <w:p w14:paraId="04BFEF14" w14:textId="77777777" w:rsidR="00831FC6" w:rsidRPr="00831FC6" w:rsidRDefault="00831FC6" w:rsidP="00831FC6">
      <w:r w:rsidRPr="00831FC6">
        <w:t xml:space="preserve">            </w:t>
      </w:r>
      <w:r w:rsidRPr="00831FC6">
        <w:rPr>
          <w:color w:val="00B050"/>
          <w:lang w:eastAsia="es-UY"/>
        </w:rPr>
        <w:t># Actualizar el menor y el mayor dato</w:t>
      </w:r>
    </w:p>
    <w:p w14:paraId="52438B23" w14:textId="77777777" w:rsidR="00831FC6" w:rsidRPr="00831FC6" w:rsidRDefault="00831FC6" w:rsidP="00831FC6">
      <w:r w:rsidRPr="00831FC6">
        <w:t xml:space="preserve">            </w:t>
      </w:r>
      <w:proofErr w:type="spellStart"/>
      <w:r w:rsidRPr="00831FC6">
        <w:t>if</w:t>
      </w:r>
      <w:proofErr w:type="spellEnd"/>
      <w:r w:rsidRPr="00831FC6">
        <w:t xml:space="preserve"> [ -z "$menor</w:t>
      </w:r>
      <w:proofErr w:type="gramStart"/>
      <w:r w:rsidRPr="00831FC6">
        <w:t>" ]</w:t>
      </w:r>
      <w:proofErr w:type="gramEnd"/>
      <w:r w:rsidRPr="00831FC6">
        <w:t xml:space="preserve"> || [ "$dato" -</w:t>
      </w:r>
      <w:proofErr w:type="spellStart"/>
      <w:r w:rsidRPr="00831FC6">
        <w:t>lt</w:t>
      </w:r>
      <w:proofErr w:type="spellEnd"/>
      <w:r w:rsidRPr="00831FC6">
        <w:t xml:space="preserve"> "$menor" ]; </w:t>
      </w:r>
      <w:proofErr w:type="spellStart"/>
      <w:r w:rsidRPr="00831FC6">
        <w:t>then</w:t>
      </w:r>
      <w:proofErr w:type="spellEnd"/>
    </w:p>
    <w:p w14:paraId="043D9263" w14:textId="77777777" w:rsidR="00831FC6" w:rsidRPr="00831FC6" w:rsidRDefault="00831FC6" w:rsidP="00831FC6">
      <w:r w:rsidRPr="00831FC6">
        <w:t xml:space="preserve">                menor=$dato</w:t>
      </w:r>
    </w:p>
    <w:p w14:paraId="49259D2E" w14:textId="77777777" w:rsidR="00831FC6" w:rsidRPr="00831FC6" w:rsidRDefault="00831FC6" w:rsidP="00831FC6">
      <w:r w:rsidRPr="00831FC6">
        <w:t xml:space="preserve">            fi</w:t>
      </w:r>
    </w:p>
    <w:p w14:paraId="430BD6E9" w14:textId="77777777" w:rsidR="00831FC6" w:rsidRPr="00831FC6" w:rsidRDefault="00831FC6" w:rsidP="00831FC6"/>
    <w:p w14:paraId="38408362" w14:textId="77777777" w:rsidR="00831FC6" w:rsidRPr="00831FC6" w:rsidRDefault="00831FC6" w:rsidP="00831FC6">
      <w:r w:rsidRPr="00831FC6">
        <w:t xml:space="preserve">            </w:t>
      </w:r>
      <w:proofErr w:type="spellStart"/>
      <w:r w:rsidRPr="00831FC6">
        <w:t>if</w:t>
      </w:r>
      <w:proofErr w:type="spellEnd"/>
      <w:r w:rsidRPr="00831FC6">
        <w:t xml:space="preserve"> [ -z "$mayor</w:t>
      </w:r>
      <w:proofErr w:type="gramStart"/>
      <w:r w:rsidRPr="00831FC6">
        <w:t>" ]</w:t>
      </w:r>
      <w:proofErr w:type="gramEnd"/>
      <w:r w:rsidRPr="00831FC6">
        <w:t xml:space="preserve"> || [ "$dato" -</w:t>
      </w:r>
      <w:proofErr w:type="spellStart"/>
      <w:r w:rsidRPr="00831FC6">
        <w:t>gt</w:t>
      </w:r>
      <w:proofErr w:type="spellEnd"/>
      <w:r w:rsidRPr="00831FC6">
        <w:t xml:space="preserve"> "$mayor" ]; </w:t>
      </w:r>
      <w:proofErr w:type="spellStart"/>
      <w:r w:rsidRPr="00831FC6">
        <w:t>then</w:t>
      </w:r>
      <w:proofErr w:type="spellEnd"/>
    </w:p>
    <w:p w14:paraId="1DFD1F2B" w14:textId="77777777" w:rsidR="00831FC6" w:rsidRPr="00831FC6" w:rsidRDefault="00831FC6" w:rsidP="00831FC6">
      <w:r w:rsidRPr="00831FC6">
        <w:t xml:space="preserve">                mayor=$dato</w:t>
      </w:r>
    </w:p>
    <w:p w14:paraId="7E88D25B" w14:textId="605C658E" w:rsidR="00831FC6" w:rsidRDefault="00831FC6" w:rsidP="00831FC6">
      <w:r w:rsidRPr="00831FC6">
        <w:t xml:space="preserve">            fi</w:t>
      </w:r>
      <w:r>
        <w:t xml:space="preserve"> </w:t>
      </w:r>
    </w:p>
    <w:p w14:paraId="42DE61C0" w14:textId="77777777" w:rsidR="00831FC6" w:rsidRPr="00831FC6" w:rsidRDefault="00831FC6" w:rsidP="00831FC6">
      <w:pPr>
        <w:rPr>
          <w:u w:val="single"/>
        </w:rPr>
      </w:pPr>
    </w:p>
    <w:p w14:paraId="61FAF4AD" w14:textId="77777777" w:rsidR="00831FC6" w:rsidRPr="00831FC6" w:rsidRDefault="00831FC6" w:rsidP="00831FC6">
      <w:r w:rsidRPr="00831FC6">
        <w:t xml:space="preserve">            suma=$((suma + dato))</w:t>
      </w:r>
    </w:p>
    <w:p w14:paraId="7389885B" w14:textId="77777777" w:rsidR="00831FC6" w:rsidRPr="00831FC6" w:rsidRDefault="00831FC6" w:rsidP="00831FC6">
      <w:r w:rsidRPr="00831FC6">
        <w:t xml:space="preserve">        done</w:t>
      </w:r>
    </w:p>
    <w:p w14:paraId="69E376A5" w14:textId="77777777" w:rsidR="00831FC6" w:rsidRDefault="00831FC6" w:rsidP="00831FC6">
      <w:pPr>
        <w:rPr>
          <w:color w:val="00B050"/>
          <w:lang w:eastAsia="es-UY"/>
        </w:rPr>
      </w:pPr>
    </w:p>
    <w:p w14:paraId="29611FEC" w14:textId="77777777" w:rsidR="00831FC6" w:rsidRDefault="00831FC6" w:rsidP="00831FC6">
      <w:pPr>
        <w:rPr>
          <w:color w:val="00B050"/>
          <w:lang w:eastAsia="es-UY"/>
        </w:rPr>
      </w:pPr>
    </w:p>
    <w:p w14:paraId="73576934" w14:textId="77777777" w:rsidR="00831FC6" w:rsidRDefault="00831FC6" w:rsidP="00831FC6">
      <w:pPr>
        <w:rPr>
          <w:color w:val="00B050"/>
          <w:lang w:eastAsia="es-UY"/>
        </w:rPr>
      </w:pPr>
    </w:p>
    <w:p w14:paraId="77007939" w14:textId="77777777" w:rsidR="00831FC6" w:rsidRDefault="00831FC6" w:rsidP="00831FC6">
      <w:pPr>
        <w:rPr>
          <w:color w:val="00B050"/>
          <w:lang w:eastAsia="es-UY"/>
        </w:rPr>
      </w:pPr>
    </w:p>
    <w:p w14:paraId="34555DD7" w14:textId="77777777" w:rsidR="00831FC6" w:rsidRDefault="00831FC6" w:rsidP="00831FC6">
      <w:pPr>
        <w:rPr>
          <w:color w:val="00B050"/>
          <w:lang w:eastAsia="es-UY"/>
        </w:rPr>
      </w:pPr>
    </w:p>
    <w:p w14:paraId="2A15EF7A" w14:textId="77777777" w:rsidR="00831FC6" w:rsidRDefault="00831FC6" w:rsidP="00831FC6">
      <w:pPr>
        <w:rPr>
          <w:color w:val="00B050"/>
          <w:lang w:eastAsia="es-UY"/>
        </w:rPr>
      </w:pPr>
    </w:p>
    <w:p w14:paraId="1F7675F6" w14:textId="77777777" w:rsidR="00831FC6" w:rsidRDefault="00831FC6" w:rsidP="00831FC6">
      <w:pPr>
        <w:rPr>
          <w:color w:val="00B050"/>
          <w:lang w:eastAsia="es-UY"/>
        </w:rPr>
      </w:pPr>
    </w:p>
    <w:p w14:paraId="1EB90DEB" w14:textId="2690E38E" w:rsidR="00831FC6" w:rsidRPr="00831FC6" w:rsidRDefault="00831FC6" w:rsidP="00831FC6">
      <w:pPr>
        <w:rPr>
          <w:color w:val="00B050"/>
          <w:lang w:eastAsia="es-UY"/>
        </w:rPr>
      </w:pPr>
      <w:r w:rsidRPr="00831FC6">
        <w:rPr>
          <w:color w:val="00B050"/>
          <w:lang w:eastAsia="es-UY"/>
        </w:rPr>
        <w:lastRenderedPageBreak/>
        <w:t xml:space="preserve">      # Mostrar los resultados</w:t>
      </w:r>
    </w:p>
    <w:p w14:paraId="3C57A126" w14:textId="77777777" w:rsidR="00831FC6" w:rsidRPr="00831FC6" w:rsidRDefault="00831FC6" w:rsidP="00831FC6">
      <w:r w:rsidRPr="00831FC6">
        <w:t xml:space="preserve">        echo ""</w:t>
      </w:r>
    </w:p>
    <w:p w14:paraId="08CE122A" w14:textId="77777777" w:rsidR="00831FC6" w:rsidRPr="00831FC6" w:rsidRDefault="00831FC6" w:rsidP="00831FC6">
      <w:r w:rsidRPr="00831FC6">
        <w:t xml:space="preserve">        promedio=$(echo "</w:t>
      </w:r>
      <w:proofErr w:type="spellStart"/>
      <w:r w:rsidRPr="00831FC6">
        <w:t>scale</w:t>
      </w:r>
      <w:proofErr w:type="spellEnd"/>
      <w:r w:rsidRPr="00831FC6">
        <w:t>=2; $suma / $</w:t>
      </w:r>
      <w:proofErr w:type="spellStart"/>
      <w:r w:rsidRPr="00831FC6">
        <w:t>cantidadDatos</w:t>
      </w:r>
      <w:proofErr w:type="spellEnd"/>
      <w:r w:rsidRPr="00831FC6">
        <w:t xml:space="preserve">" | </w:t>
      </w:r>
      <w:proofErr w:type="spellStart"/>
      <w:r w:rsidRPr="00831FC6">
        <w:t>bc</w:t>
      </w:r>
      <w:proofErr w:type="spellEnd"/>
      <w:r w:rsidRPr="00831FC6">
        <w:t>)</w:t>
      </w:r>
    </w:p>
    <w:p w14:paraId="649B8330" w14:textId="77777777" w:rsidR="00831FC6" w:rsidRPr="00831FC6" w:rsidRDefault="00831FC6" w:rsidP="00831FC6">
      <w:r w:rsidRPr="00831FC6">
        <w:t xml:space="preserve">        echo "Promedio de los datos ingresados: ${promedio}"</w:t>
      </w:r>
    </w:p>
    <w:p w14:paraId="3D04AF8A" w14:textId="77777777" w:rsidR="00831FC6" w:rsidRPr="00831FC6" w:rsidRDefault="00831FC6" w:rsidP="00831FC6">
      <w:r w:rsidRPr="00831FC6">
        <w:t xml:space="preserve">        echo "Menor dato ingresado: ${menor}"</w:t>
      </w:r>
    </w:p>
    <w:p w14:paraId="6999965B" w14:textId="77777777" w:rsidR="00831FC6" w:rsidRDefault="00831FC6" w:rsidP="00831FC6">
      <w:r w:rsidRPr="00831FC6">
        <w:t xml:space="preserve">        echo "Mayor dato ingresado: ${mayor}"</w:t>
      </w:r>
    </w:p>
    <w:p w14:paraId="5EEE9844" w14:textId="679F695A" w:rsidR="00831FC6" w:rsidRPr="00831FC6" w:rsidRDefault="00831FC6" w:rsidP="00831FC6">
      <w:r w:rsidRPr="00831FC6">
        <w:t xml:space="preserve">        echo ""</w:t>
      </w:r>
    </w:p>
    <w:p w14:paraId="02545308" w14:textId="77777777" w:rsidR="00831FC6" w:rsidRPr="00831FC6" w:rsidRDefault="00831FC6" w:rsidP="00831FC6">
      <w:r w:rsidRPr="00831FC6">
        <w:t xml:space="preserve">        </w:t>
      </w:r>
      <w:proofErr w:type="spellStart"/>
      <w:r w:rsidRPr="00831FC6">
        <w:t>read</w:t>
      </w:r>
      <w:proofErr w:type="spellEnd"/>
      <w:r w:rsidRPr="00831FC6">
        <w:t xml:space="preserve"> -p "Presiona </w:t>
      </w:r>
      <w:proofErr w:type="spellStart"/>
      <w:r w:rsidRPr="00831FC6">
        <w:t>Enter</w:t>
      </w:r>
      <w:proofErr w:type="spellEnd"/>
      <w:r w:rsidRPr="00831FC6">
        <w:t xml:space="preserve"> para continuar..."</w:t>
      </w:r>
    </w:p>
    <w:p w14:paraId="780203B7" w14:textId="77777777" w:rsidR="00831FC6" w:rsidRPr="00831FC6" w:rsidRDefault="00831FC6" w:rsidP="00831FC6">
      <w:r w:rsidRPr="00831FC6">
        <w:t xml:space="preserve">        </w:t>
      </w:r>
      <w:proofErr w:type="spellStart"/>
      <w:r w:rsidRPr="00831FC6">
        <w:t>MenuPrincipal</w:t>
      </w:r>
      <w:proofErr w:type="spellEnd"/>
    </w:p>
    <w:p w14:paraId="67F523ED" w14:textId="77777777" w:rsidR="00831FC6" w:rsidRPr="00831FC6" w:rsidRDefault="00831FC6" w:rsidP="00831FC6">
      <w:r w:rsidRPr="00831FC6">
        <w:t xml:space="preserve">    fi</w:t>
      </w:r>
    </w:p>
    <w:p w14:paraId="42701CA8" w14:textId="77777777" w:rsidR="00831FC6" w:rsidRPr="00831FC6" w:rsidRDefault="00831FC6" w:rsidP="00831FC6">
      <w:r w:rsidRPr="00831FC6">
        <w:t>}</w:t>
      </w:r>
    </w:p>
    <w:p w14:paraId="62082DEC" w14:textId="77777777" w:rsidR="00831FC6" w:rsidRPr="00831FC6" w:rsidRDefault="00831FC6" w:rsidP="00831FC6"/>
    <w:p w14:paraId="3D0CD42E" w14:textId="16AA3EB0" w:rsidR="00831FC6" w:rsidRPr="00831FC6" w:rsidRDefault="00831FC6" w:rsidP="00831FC6">
      <w:pPr>
        <w:rPr>
          <w:color w:val="00B050"/>
          <w:lang w:eastAsia="es-UY"/>
        </w:rPr>
      </w:pPr>
      <w:r w:rsidRPr="00831FC6">
        <w:rPr>
          <w:color w:val="00B050"/>
          <w:lang w:eastAsia="es-UY"/>
        </w:rPr>
        <w:t xml:space="preserve"># Función que devuelve si la palabra que se le pasa como parámetro es un </w:t>
      </w:r>
      <w:r w:rsidRPr="00831FC6">
        <w:rPr>
          <w:color w:val="00B050"/>
          <w:lang w:eastAsia="es-UY"/>
        </w:rPr>
        <w:t>palíndromo</w:t>
      </w:r>
      <w:r w:rsidRPr="00831FC6">
        <w:rPr>
          <w:color w:val="00B050"/>
          <w:lang w:eastAsia="es-UY"/>
        </w:rPr>
        <w:t>.</w:t>
      </w:r>
    </w:p>
    <w:p w14:paraId="3034C4A6" w14:textId="77777777" w:rsidR="00831FC6" w:rsidRPr="00831FC6" w:rsidRDefault="00831FC6" w:rsidP="00831FC6">
      <w:proofErr w:type="spellStart"/>
      <w:proofErr w:type="gramStart"/>
      <w:r w:rsidRPr="00831FC6">
        <w:t>Palindromo</w:t>
      </w:r>
      <w:proofErr w:type="spellEnd"/>
      <w:r w:rsidRPr="00831FC6">
        <w:t>(</w:t>
      </w:r>
      <w:proofErr w:type="gramEnd"/>
      <w:r w:rsidRPr="00831FC6">
        <w:t>) {</w:t>
      </w:r>
    </w:p>
    <w:p w14:paraId="7368E945" w14:textId="77777777" w:rsidR="00831FC6" w:rsidRPr="00831FC6" w:rsidRDefault="00831FC6" w:rsidP="00831FC6">
      <w:r w:rsidRPr="00831FC6">
        <w:t xml:space="preserve">    local palabra=""    </w:t>
      </w:r>
    </w:p>
    <w:p w14:paraId="1AC9FB86" w14:textId="77777777" w:rsidR="00831FC6" w:rsidRPr="00831FC6" w:rsidRDefault="00831FC6" w:rsidP="00831FC6">
      <w:r w:rsidRPr="00831FC6">
        <w:t xml:space="preserve">    local </w:t>
      </w:r>
      <w:proofErr w:type="spellStart"/>
      <w:r w:rsidRPr="00831FC6">
        <w:t>palabrareversa</w:t>
      </w:r>
      <w:proofErr w:type="spellEnd"/>
      <w:r w:rsidRPr="00831FC6">
        <w:t>=""</w:t>
      </w:r>
    </w:p>
    <w:p w14:paraId="51C2F61B" w14:textId="77777777" w:rsidR="00831FC6" w:rsidRPr="00831FC6" w:rsidRDefault="00831FC6" w:rsidP="00831FC6"/>
    <w:p w14:paraId="3F684D04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read</w:t>
      </w:r>
      <w:proofErr w:type="spellEnd"/>
      <w:r w:rsidRPr="00831FC6">
        <w:t xml:space="preserve"> -p "Ingrese la palabra: " palabra</w:t>
      </w:r>
    </w:p>
    <w:p w14:paraId="1F5F58D0" w14:textId="77777777" w:rsidR="00831FC6" w:rsidRPr="00831FC6" w:rsidRDefault="00831FC6" w:rsidP="00831FC6">
      <w:r w:rsidRPr="00831FC6">
        <w:t xml:space="preserve">    local largo=${#palabra}</w:t>
      </w:r>
    </w:p>
    <w:p w14:paraId="27DEEC8B" w14:textId="77777777" w:rsidR="00831FC6" w:rsidRPr="00831FC6" w:rsidRDefault="00831FC6" w:rsidP="00831FC6"/>
    <w:p w14:paraId="2E256731" w14:textId="77777777" w:rsidR="00831FC6" w:rsidRPr="00831FC6" w:rsidRDefault="00831FC6" w:rsidP="00831FC6">
      <w:pPr>
        <w:rPr>
          <w:color w:val="00B050"/>
          <w:lang w:eastAsia="es-UY"/>
        </w:rPr>
      </w:pPr>
      <w:r w:rsidRPr="00831FC6">
        <w:t xml:space="preserve">    </w:t>
      </w:r>
      <w:r w:rsidRPr="00831FC6">
        <w:rPr>
          <w:color w:val="00B050"/>
          <w:lang w:eastAsia="es-UY"/>
        </w:rPr>
        <w:t># Obtener el reverso de la palabra</w:t>
      </w:r>
    </w:p>
    <w:p w14:paraId="6BF47C58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for</w:t>
      </w:r>
      <w:proofErr w:type="spellEnd"/>
      <w:r w:rsidRPr="00831FC6">
        <w:t xml:space="preserve"> ((i = $largo - 1; i &gt;= 0; i--)); do</w:t>
      </w:r>
    </w:p>
    <w:p w14:paraId="1D5328FE" w14:textId="77777777" w:rsidR="00831FC6" w:rsidRPr="00831FC6" w:rsidRDefault="00831FC6" w:rsidP="00831FC6">
      <w:r w:rsidRPr="00831FC6">
        <w:t xml:space="preserve">        </w:t>
      </w:r>
      <w:proofErr w:type="spellStart"/>
      <w:r w:rsidRPr="00831FC6">
        <w:t>palabrareversa</w:t>
      </w:r>
      <w:proofErr w:type="spellEnd"/>
      <w:r w:rsidRPr="00831FC6">
        <w:t>="$</w:t>
      </w:r>
      <w:proofErr w:type="spellStart"/>
      <w:r w:rsidRPr="00831FC6">
        <w:t>palabrareversa</w:t>
      </w:r>
      <w:proofErr w:type="spellEnd"/>
      <w:r w:rsidRPr="00831FC6">
        <w:t>${</w:t>
      </w:r>
      <w:proofErr w:type="gramStart"/>
      <w:r w:rsidRPr="00831FC6">
        <w:t>palabra:$</w:t>
      </w:r>
      <w:proofErr w:type="gramEnd"/>
      <w:r w:rsidRPr="00831FC6">
        <w:t>i:1}"</w:t>
      </w:r>
    </w:p>
    <w:p w14:paraId="1A5856D7" w14:textId="77777777" w:rsidR="00831FC6" w:rsidRPr="00831FC6" w:rsidRDefault="00831FC6" w:rsidP="00831FC6">
      <w:r w:rsidRPr="00831FC6">
        <w:t xml:space="preserve">    done </w:t>
      </w:r>
    </w:p>
    <w:p w14:paraId="4A084348" w14:textId="77777777" w:rsidR="00831FC6" w:rsidRPr="00831FC6" w:rsidRDefault="00831FC6" w:rsidP="00831FC6">
      <w:r w:rsidRPr="00831FC6">
        <w:t xml:space="preserve">    </w:t>
      </w:r>
    </w:p>
    <w:p w14:paraId="3A09FE71" w14:textId="77777777" w:rsidR="00831FC6" w:rsidRPr="00831FC6" w:rsidRDefault="00831FC6" w:rsidP="00831FC6">
      <w:pPr>
        <w:rPr>
          <w:color w:val="00B050"/>
          <w:lang w:eastAsia="es-UY"/>
        </w:rPr>
      </w:pPr>
      <w:r w:rsidRPr="00831FC6">
        <w:t xml:space="preserve">    </w:t>
      </w:r>
      <w:r w:rsidRPr="00831FC6">
        <w:rPr>
          <w:color w:val="00B050"/>
          <w:lang w:eastAsia="es-UY"/>
        </w:rPr>
        <w:t># Comparar la palabra original con su reverso</w:t>
      </w:r>
    </w:p>
    <w:p w14:paraId="2C73145C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if</w:t>
      </w:r>
      <w:proofErr w:type="spellEnd"/>
      <w:r w:rsidRPr="00831FC6">
        <w:t xml:space="preserve"> [ "$palabra" == "$</w:t>
      </w:r>
      <w:proofErr w:type="spellStart"/>
      <w:r w:rsidRPr="00831FC6">
        <w:t>palabrareversa</w:t>
      </w:r>
      <w:proofErr w:type="spellEnd"/>
      <w:proofErr w:type="gramStart"/>
      <w:r w:rsidRPr="00831FC6">
        <w:t>" ]</w:t>
      </w:r>
      <w:proofErr w:type="gramEnd"/>
      <w:r w:rsidRPr="00831FC6">
        <w:t xml:space="preserve">; </w:t>
      </w:r>
      <w:proofErr w:type="spellStart"/>
      <w:r w:rsidRPr="00831FC6">
        <w:t>then</w:t>
      </w:r>
      <w:proofErr w:type="spellEnd"/>
    </w:p>
    <w:p w14:paraId="55E0E90F" w14:textId="77777777" w:rsidR="00831FC6" w:rsidRPr="00831FC6" w:rsidRDefault="00831FC6" w:rsidP="00831FC6">
      <w:r w:rsidRPr="00831FC6">
        <w:t xml:space="preserve">        echo "La palabra \"$palabra\" es un palíndromo."</w:t>
      </w:r>
    </w:p>
    <w:p w14:paraId="3059C3E9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else</w:t>
      </w:r>
      <w:proofErr w:type="spellEnd"/>
    </w:p>
    <w:p w14:paraId="7EBD84DA" w14:textId="77777777" w:rsidR="00831FC6" w:rsidRPr="00831FC6" w:rsidRDefault="00831FC6" w:rsidP="00831FC6">
      <w:r w:rsidRPr="00831FC6">
        <w:t xml:space="preserve">        echo "La palabra \"$palabra\" no es un palíndromo."</w:t>
      </w:r>
    </w:p>
    <w:p w14:paraId="479E9CC6" w14:textId="77777777" w:rsidR="00831FC6" w:rsidRPr="00831FC6" w:rsidRDefault="00831FC6" w:rsidP="00831FC6">
      <w:r w:rsidRPr="00831FC6">
        <w:t xml:space="preserve">    fi</w:t>
      </w:r>
    </w:p>
    <w:p w14:paraId="2AF14241" w14:textId="77777777" w:rsidR="00831FC6" w:rsidRPr="00831FC6" w:rsidRDefault="00831FC6" w:rsidP="00831FC6"/>
    <w:p w14:paraId="048787CA" w14:textId="77777777" w:rsidR="00831FC6" w:rsidRPr="00831FC6" w:rsidRDefault="00831FC6" w:rsidP="00831FC6">
      <w:r w:rsidRPr="00831FC6">
        <w:t xml:space="preserve">    echo ""</w:t>
      </w:r>
    </w:p>
    <w:p w14:paraId="5E71117E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read</w:t>
      </w:r>
      <w:proofErr w:type="spellEnd"/>
      <w:r w:rsidRPr="00831FC6">
        <w:t xml:space="preserve"> -p "Presiona </w:t>
      </w:r>
      <w:proofErr w:type="spellStart"/>
      <w:r w:rsidRPr="00831FC6">
        <w:t>Enter</w:t>
      </w:r>
      <w:proofErr w:type="spellEnd"/>
      <w:r w:rsidRPr="00831FC6">
        <w:t xml:space="preserve"> para continuar..."</w:t>
      </w:r>
    </w:p>
    <w:p w14:paraId="32B9090F" w14:textId="77777777" w:rsidR="00831FC6" w:rsidRPr="00831FC6" w:rsidRDefault="00831FC6" w:rsidP="00831FC6">
      <w:r w:rsidRPr="00831FC6">
        <w:t xml:space="preserve">    </w:t>
      </w:r>
      <w:proofErr w:type="spellStart"/>
      <w:r w:rsidRPr="00831FC6">
        <w:t>MenuPrincipal</w:t>
      </w:r>
      <w:proofErr w:type="spellEnd"/>
    </w:p>
    <w:p w14:paraId="3122BA5C" w14:textId="7F9D48B5" w:rsidR="00831FC6" w:rsidRPr="00831FC6" w:rsidRDefault="00831FC6" w:rsidP="00831FC6">
      <w:r w:rsidRPr="00831FC6">
        <w:t>}</w:t>
      </w:r>
    </w:p>
    <w:p w14:paraId="0527BFD7" w14:textId="77777777" w:rsidR="00831FC6" w:rsidRPr="00831FC6" w:rsidRDefault="00831FC6" w:rsidP="00097FAB"/>
    <w:p w14:paraId="52B92E68" w14:textId="77777777" w:rsidR="00831FC6" w:rsidRPr="00097FAB" w:rsidRDefault="00831FC6" w:rsidP="00097FAB"/>
    <w:sectPr w:rsidR="00831FC6" w:rsidRPr="00097FAB" w:rsidSect="002871E2">
      <w:headerReference w:type="default" r:id="rId17"/>
      <w:footerReference w:type="default" r:id="rId18"/>
      <w:pgSz w:w="11906" w:h="16838"/>
      <w:pgMar w:top="720" w:right="720" w:bottom="720" w:left="72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56F31" w14:textId="77777777" w:rsidR="008169E7" w:rsidRPr="0062370D" w:rsidRDefault="008169E7">
      <w:r w:rsidRPr="0062370D">
        <w:separator/>
      </w:r>
    </w:p>
  </w:endnote>
  <w:endnote w:type="continuationSeparator" w:id="0">
    <w:p w14:paraId="4559223F" w14:textId="77777777" w:rsidR="008169E7" w:rsidRPr="0062370D" w:rsidRDefault="008169E7">
      <w:r w:rsidRPr="006237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31277" w14:textId="77777777" w:rsidR="00F0441F" w:rsidRPr="0062370D" w:rsidRDefault="00F84FAA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</w:rPr>
    </w:pPr>
    <w:r w:rsidRPr="0062370D"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5980949" wp14:editId="34A8FA88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BBEAC" id="Line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"/>
          </w:pict>
        </mc:Fallback>
      </mc:AlternateContent>
    </w:r>
    <w:r w:rsidR="00664743" w:rsidRPr="0062370D">
      <w:rPr>
        <w:rFonts w:ascii="Verdana" w:hAnsi="Verdana"/>
      </w:rPr>
      <w:t xml:space="preserve"> </w:t>
    </w:r>
    <w:r w:rsidR="00664743" w:rsidRPr="0062370D">
      <w:rPr>
        <w:rFonts w:ascii="Verdana" w:hAnsi="Verdana"/>
      </w:rPr>
      <w:fldChar w:fldCharType="begin"/>
    </w:r>
    <w:r w:rsidR="00664743" w:rsidRPr="0062370D">
      <w:rPr>
        <w:rFonts w:ascii="Verdana" w:hAnsi="Verdana"/>
      </w:rPr>
      <w:instrText xml:space="preserve"> PAGE </w:instrText>
    </w:r>
    <w:r w:rsidR="00664743" w:rsidRPr="0062370D">
      <w:rPr>
        <w:rFonts w:ascii="Verdana" w:hAnsi="Verdana"/>
      </w:rPr>
      <w:fldChar w:fldCharType="separate"/>
    </w:r>
    <w:r w:rsidRPr="0062370D">
      <w:rPr>
        <w:rFonts w:ascii="Verdana" w:hAnsi="Verdana"/>
      </w:rPr>
      <w:t>3</w:t>
    </w:r>
    <w:r w:rsidR="00664743" w:rsidRPr="0062370D">
      <w:rPr>
        <w:rFonts w:ascii="Verdana" w:hAnsi="Verdana"/>
      </w:rPr>
      <w:fldChar w:fldCharType="end"/>
    </w:r>
    <w:r w:rsidR="00664743" w:rsidRPr="0062370D">
      <w:rPr>
        <w:rFonts w:ascii="Verdana" w:hAnsi="Verdana"/>
      </w:rPr>
      <w:t xml:space="preserve"> </w:t>
    </w:r>
  </w:p>
  <w:p w14:paraId="15B8218B" w14:textId="25735253" w:rsidR="002D2E2F" w:rsidRPr="0062370D" w:rsidRDefault="0062370D" w:rsidP="0062370D">
    <w:pPr>
      <w:pStyle w:val="Piedepgina"/>
      <w:tabs>
        <w:tab w:val="clear" w:pos="4677"/>
        <w:tab w:val="center" w:pos="2160"/>
      </w:tabs>
      <w:ind w:left="540" w:right="540"/>
      <w:jc w:val="center"/>
      <w:rPr>
        <w:rFonts w:ascii="Verdana" w:hAnsi="Verdana"/>
      </w:rPr>
    </w:pPr>
    <w:r w:rsidRPr="0062370D">
      <w:rPr>
        <w:rFonts w:ascii="Verdana" w:hAnsi="Verdana" w:cs="Arial"/>
        <w:color w:val="000000"/>
      </w:rPr>
      <w:t xml:space="preserve">Taller de tecnologías </w:t>
    </w:r>
    <w:r>
      <w:rPr>
        <w:rFonts w:ascii="Verdana" w:hAnsi="Verdana" w:cs="Arial"/>
        <w:color w:val="000000"/>
      </w:rPr>
      <w:t>– Universidad 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63B30" w14:textId="77777777" w:rsidR="008169E7" w:rsidRPr="0062370D" w:rsidRDefault="008169E7">
      <w:r w:rsidRPr="0062370D">
        <w:separator/>
      </w:r>
    </w:p>
  </w:footnote>
  <w:footnote w:type="continuationSeparator" w:id="0">
    <w:p w14:paraId="72E81F76" w14:textId="77777777" w:rsidR="008169E7" w:rsidRPr="0062370D" w:rsidRDefault="008169E7">
      <w:r w:rsidRPr="0062370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57BEF" w14:textId="77777777" w:rsidR="002D2E2F" w:rsidRPr="0062370D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336F97"/>
    <w:multiLevelType w:val="hybridMultilevel"/>
    <w:tmpl w:val="96EEC1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34F5"/>
    <w:multiLevelType w:val="hybridMultilevel"/>
    <w:tmpl w:val="990AA4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04028">
    <w:abstractNumId w:val="0"/>
  </w:num>
  <w:num w:numId="2" w16cid:durableId="1409231210">
    <w:abstractNumId w:val="2"/>
  </w:num>
  <w:num w:numId="3" w16cid:durableId="106237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265400,#095000,#549a00,#396,#9c0,#98c624,#88ba38,#8fc33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0D"/>
    <w:rsid w:val="00025AE7"/>
    <w:rsid w:val="00027565"/>
    <w:rsid w:val="00032DD0"/>
    <w:rsid w:val="00037DE7"/>
    <w:rsid w:val="000410C3"/>
    <w:rsid w:val="00054392"/>
    <w:rsid w:val="00065AFC"/>
    <w:rsid w:val="00097FAB"/>
    <w:rsid w:val="000A0B9C"/>
    <w:rsid w:val="000B19A1"/>
    <w:rsid w:val="000C1B25"/>
    <w:rsid w:val="000F5BA7"/>
    <w:rsid w:val="00113E55"/>
    <w:rsid w:val="00116F45"/>
    <w:rsid w:val="00121F74"/>
    <w:rsid w:val="00122ADD"/>
    <w:rsid w:val="00133E38"/>
    <w:rsid w:val="00145E35"/>
    <w:rsid w:val="001608C2"/>
    <w:rsid w:val="00170756"/>
    <w:rsid w:val="00171612"/>
    <w:rsid w:val="001A17BC"/>
    <w:rsid w:val="001B2B19"/>
    <w:rsid w:val="001C2BD4"/>
    <w:rsid w:val="001F06F1"/>
    <w:rsid w:val="001F0B51"/>
    <w:rsid w:val="001F48DE"/>
    <w:rsid w:val="002121C8"/>
    <w:rsid w:val="002124C1"/>
    <w:rsid w:val="00275DD4"/>
    <w:rsid w:val="00277ADB"/>
    <w:rsid w:val="00280C5F"/>
    <w:rsid w:val="002871E2"/>
    <w:rsid w:val="0029604C"/>
    <w:rsid w:val="00296376"/>
    <w:rsid w:val="002A326A"/>
    <w:rsid w:val="002A4162"/>
    <w:rsid w:val="002D2E2F"/>
    <w:rsid w:val="002D32E3"/>
    <w:rsid w:val="002D7C22"/>
    <w:rsid w:val="002D7DB1"/>
    <w:rsid w:val="002E7A17"/>
    <w:rsid w:val="002F275E"/>
    <w:rsid w:val="002F370A"/>
    <w:rsid w:val="00347D2C"/>
    <w:rsid w:val="00352C0B"/>
    <w:rsid w:val="003674DE"/>
    <w:rsid w:val="00382C54"/>
    <w:rsid w:val="003969C6"/>
    <w:rsid w:val="003E3243"/>
    <w:rsid w:val="003F320B"/>
    <w:rsid w:val="004227EA"/>
    <w:rsid w:val="00460E92"/>
    <w:rsid w:val="004A0392"/>
    <w:rsid w:val="004A2C73"/>
    <w:rsid w:val="004A61C2"/>
    <w:rsid w:val="004A73BF"/>
    <w:rsid w:val="004C5B25"/>
    <w:rsid w:val="004D0E60"/>
    <w:rsid w:val="004F6FD5"/>
    <w:rsid w:val="00512DF4"/>
    <w:rsid w:val="00522823"/>
    <w:rsid w:val="0059125E"/>
    <w:rsid w:val="005B2E60"/>
    <w:rsid w:val="005C3290"/>
    <w:rsid w:val="005C6A90"/>
    <w:rsid w:val="005D4E5F"/>
    <w:rsid w:val="005D5995"/>
    <w:rsid w:val="005E1A8E"/>
    <w:rsid w:val="005E356F"/>
    <w:rsid w:val="005E3EC4"/>
    <w:rsid w:val="005F4512"/>
    <w:rsid w:val="005F6713"/>
    <w:rsid w:val="00613870"/>
    <w:rsid w:val="00615147"/>
    <w:rsid w:val="006157A6"/>
    <w:rsid w:val="00620AD1"/>
    <w:rsid w:val="0062370D"/>
    <w:rsid w:val="00623AFF"/>
    <w:rsid w:val="00631CCD"/>
    <w:rsid w:val="006417C5"/>
    <w:rsid w:val="00651B1D"/>
    <w:rsid w:val="0065314E"/>
    <w:rsid w:val="0066043C"/>
    <w:rsid w:val="00664743"/>
    <w:rsid w:val="0067197E"/>
    <w:rsid w:val="0067323F"/>
    <w:rsid w:val="00681BC3"/>
    <w:rsid w:val="00694092"/>
    <w:rsid w:val="006A3B86"/>
    <w:rsid w:val="006B053E"/>
    <w:rsid w:val="006E6F91"/>
    <w:rsid w:val="006F6986"/>
    <w:rsid w:val="0072488B"/>
    <w:rsid w:val="00754496"/>
    <w:rsid w:val="00754ECB"/>
    <w:rsid w:val="00755538"/>
    <w:rsid w:val="00782329"/>
    <w:rsid w:val="00785EF6"/>
    <w:rsid w:val="00787755"/>
    <w:rsid w:val="007D2DDB"/>
    <w:rsid w:val="007D5AC1"/>
    <w:rsid w:val="007D70F7"/>
    <w:rsid w:val="00814765"/>
    <w:rsid w:val="00815DCC"/>
    <w:rsid w:val="008169E7"/>
    <w:rsid w:val="00821EF8"/>
    <w:rsid w:val="00831FC6"/>
    <w:rsid w:val="0086097E"/>
    <w:rsid w:val="00877BEA"/>
    <w:rsid w:val="008A3CE1"/>
    <w:rsid w:val="008B59D7"/>
    <w:rsid w:val="008C340A"/>
    <w:rsid w:val="008D5AE9"/>
    <w:rsid w:val="008D7B03"/>
    <w:rsid w:val="00911927"/>
    <w:rsid w:val="00911988"/>
    <w:rsid w:val="00916CC1"/>
    <w:rsid w:val="009318ED"/>
    <w:rsid w:val="00946AB8"/>
    <w:rsid w:val="00962734"/>
    <w:rsid w:val="00967F2F"/>
    <w:rsid w:val="009F676D"/>
    <w:rsid w:val="00A37E8F"/>
    <w:rsid w:val="00A73BA5"/>
    <w:rsid w:val="00A80198"/>
    <w:rsid w:val="00A81BB2"/>
    <w:rsid w:val="00AB28C1"/>
    <w:rsid w:val="00AB5261"/>
    <w:rsid w:val="00AD546F"/>
    <w:rsid w:val="00AF505D"/>
    <w:rsid w:val="00B073BB"/>
    <w:rsid w:val="00B3059B"/>
    <w:rsid w:val="00B30918"/>
    <w:rsid w:val="00B531A1"/>
    <w:rsid w:val="00B62B66"/>
    <w:rsid w:val="00B62F80"/>
    <w:rsid w:val="00BD4C2C"/>
    <w:rsid w:val="00BE34C5"/>
    <w:rsid w:val="00BE4627"/>
    <w:rsid w:val="00BE7CAA"/>
    <w:rsid w:val="00BF5C73"/>
    <w:rsid w:val="00C219EA"/>
    <w:rsid w:val="00C36A89"/>
    <w:rsid w:val="00C500E9"/>
    <w:rsid w:val="00C5311A"/>
    <w:rsid w:val="00C54ED3"/>
    <w:rsid w:val="00C816AF"/>
    <w:rsid w:val="00C87149"/>
    <w:rsid w:val="00C875D7"/>
    <w:rsid w:val="00C974DF"/>
    <w:rsid w:val="00CA475F"/>
    <w:rsid w:val="00CA67B1"/>
    <w:rsid w:val="00CB2F88"/>
    <w:rsid w:val="00CD44BF"/>
    <w:rsid w:val="00CE1DDF"/>
    <w:rsid w:val="00CE4190"/>
    <w:rsid w:val="00CF7F4A"/>
    <w:rsid w:val="00D23C11"/>
    <w:rsid w:val="00D278F8"/>
    <w:rsid w:val="00D55799"/>
    <w:rsid w:val="00D610FA"/>
    <w:rsid w:val="00D754FB"/>
    <w:rsid w:val="00DA2D0F"/>
    <w:rsid w:val="00DA5686"/>
    <w:rsid w:val="00DA6188"/>
    <w:rsid w:val="00DB0A9A"/>
    <w:rsid w:val="00DB721B"/>
    <w:rsid w:val="00DD2D8B"/>
    <w:rsid w:val="00DE6352"/>
    <w:rsid w:val="00DF7206"/>
    <w:rsid w:val="00E22737"/>
    <w:rsid w:val="00E2597A"/>
    <w:rsid w:val="00E51E0E"/>
    <w:rsid w:val="00E55666"/>
    <w:rsid w:val="00E5738E"/>
    <w:rsid w:val="00E706A8"/>
    <w:rsid w:val="00E71BAF"/>
    <w:rsid w:val="00E71C3F"/>
    <w:rsid w:val="00E93A17"/>
    <w:rsid w:val="00E948A9"/>
    <w:rsid w:val="00EA5830"/>
    <w:rsid w:val="00EB3013"/>
    <w:rsid w:val="00EC26B3"/>
    <w:rsid w:val="00ED745F"/>
    <w:rsid w:val="00EE24E7"/>
    <w:rsid w:val="00EF5E48"/>
    <w:rsid w:val="00F02109"/>
    <w:rsid w:val="00F033ED"/>
    <w:rsid w:val="00F0441F"/>
    <w:rsid w:val="00F11FB0"/>
    <w:rsid w:val="00F21A2B"/>
    <w:rsid w:val="00F404BC"/>
    <w:rsid w:val="00F406CE"/>
    <w:rsid w:val="00F43A07"/>
    <w:rsid w:val="00F772E8"/>
    <w:rsid w:val="00F84FAA"/>
    <w:rsid w:val="00F92275"/>
    <w:rsid w:val="00F93494"/>
    <w:rsid w:val="00F93846"/>
    <w:rsid w:val="00FA0E67"/>
    <w:rsid w:val="00FB435D"/>
    <w:rsid w:val="00FC1644"/>
    <w:rsid w:val="00FD3D8A"/>
    <w:rsid w:val="00FE2039"/>
    <w:rsid w:val="00FE72DB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65400,#095000,#549a00,#396,#9c0,#98c624,#88ba38,#8fc33b"/>
    </o:shapedefaults>
    <o:shapelayout v:ext="edit">
      <o:idmap v:ext="edit" data="2"/>
    </o:shapelayout>
  </w:shapeDefaults>
  <w:decimalSymbol w:val="."/>
  <w:listSeparator w:val=";"/>
  <w14:docId w14:val="632B9060"/>
  <w15:docId w15:val="{C11EA928-E212-444A-B42E-CACFDF46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UY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287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  <w:style w:type="paragraph" w:customStyle="1" w:styleId="empresa">
    <w:name w:val="empresa"/>
    <w:basedOn w:val="Normal"/>
    <w:uiPriority w:val="6"/>
    <w:qFormat/>
    <w:rsid w:val="0062370D"/>
    <w:pPr>
      <w:spacing w:after="240"/>
    </w:pPr>
    <w:rPr>
      <w:rFonts w:asciiTheme="minorHAnsi" w:eastAsiaTheme="minorHAnsi" w:hAnsiTheme="minorHAnsi" w:cstheme="minorBidi"/>
      <w:b/>
      <w:caps/>
      <w:color w:val="FFFFFF" w:themeColor="background1"/>
      <w:szCs w:val="28"/>
      <w:lang w:val="es-E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871E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s-UY"/>
    </w:rPr>
  </w:style>
  <w:style w:type="paragraph" w:styleId="TDC1">
    <w:name w:val="toc 1"/>
    <w:basedOn w:val="Normal"/>
    <w:next w:val="Normal"/>
    <w:autoRedefine/>
    <w:uiPriority w:val="39"/>
    <w:rsid w:val="002871E2"/>
    <w:pPr>
      <w:spacing w:after="100"/>
    </w:pPr>
  </w:style>
  <w:style w:type="character" w:customStyle="1" w:styleId="Ttulo2Car">
    <w:name w:val="Título 2 Car"/>
    <w:basedOn w:val="Fuentedeprrafopredeter"/>
    <w:link w:val="Ttulo2"/>
    <w:semiHidden/>
    <w:rsid w:val="00287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UY" w:eastAsia="ko-KR"/>
    </w:rPr>
  </w:style>
  <w:style w:type="character" w:styleId="nfasisintenso">
    <w:name w:val="Intense Emphasis"/>
    <w:basedOn w:val="Fuentedeprrafopredeter"/>
    <w:uiPriority w:val="21"/>
    <w:qFormat/>
    <w:rsid w:val="002871E2"/>
    <w:rPr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qFormat/>
    <w:rsid w:val="002871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871E2"/>
    <w:rPr>
      <w:rFonts w:asciiTheme="majorHAnsi" w:eastAsiaTheme="majorEastAsia" w:hAnsiTheme="majorHAnsi" w:cstheme="majorBidi"/>
      <w:spacing w:val="-10"/>
      <w:kern w:val="28"/>
      <w:sz w:val="56"/>
      <w:szCs w:val="56"/>
      <w:lang w:val="es-UY" w:eastAsia="ko-KR"/>
    </w:rPr>
  </w:style>
  <w:style w:type="paragraph" w:styleId="Subttulo">
    <w:name w:val="Subtitle"/>
    <w:basedOn w:val="Normal"/>
    <w:next w:val="Normal"/>
    <w:link w:val="SubttuloCar"/>
    <w:qFormat/>
    <w:rsid w:val="00E51E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E51E0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UY" w:eastAsia="ko-KR"/>
    </w:rPr>
  </w:style>
  <w:style w:type="paragraph" w:styleId="TDC2">
    <w:name w:val="toc 2"/>
    <w:basedOn w:val="Normal"/>
    <w:next w:val="Normal"/>
    <w:autoRedefine/>
    <w:uiPriority w:val="39"/>
    <w:unhideWhenUsed/>
    <w:rsid w:val="00A73BA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A73BA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UY"/>
    </w:rPr>
  </w:style>
  <w:style w:type="paragraph" w:styleId="Prrafodelista">
    <w:name w:val="List Paragraph"/>
    <w:basedOn w:val="Normal"/>
    <w:uiPriority w:val="34"/>
    <w:qFormat/>
    <w:rsid w:val="00FE7D09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E7D09"/>
    <w:rPr>
      <w:b/>
      <w:bCs/>
      <w:smallCaps/>
      <w:color w:val="4F81BD" w:themeColor="accent1"/>
      <w:spacing w:val="5"/>
    </w:rPr>
  </w:style>
  <w:style w:type="character" w:styleId="CdigoHTML">
    <w:name w:val="HTML Code"/>
    <w:basedOn w:val="Fuentedeprrafopredeter"/>
    <w:uiPriority w:val="99"/>
    <w:unhideWhenUsed/>
    <w:rsid w:val="00AB2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freesion.com/article/635392648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04113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94B7-AED2-492C-89EF-A72F44F7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0</TotalTime>
  <Pages>15</Pages>
  <Words>2807</Words>
  <Characters>15439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Sebastian Mendez</dc:creator>
  <cp:keywords/>
  <dc:description/>
  <cp:lastModifiedBy>Sebastian Mendez</cp:lastModifiedBy>
  <cp:revision>2</cp:revision>
  <cp:lastPrinted>2024-05-16T18:54:00Z</cp:lastPrinted>
  <dcterms:created xsi:type="dcterms:W3CDTF">2024-05-16T18:54:00Z</dcterms:created>
  <dcterms:modified xsi:type="dcterms:W3CDTF">2024-05-16T18:54:00Z</dcterms:modified>
</cp:coreProperties>
</file>